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4DFDB" w14:textId="5828B731" w:rsidR="00B654D1" w:rsidRPr="00E028F4" w:rsidRDefault="00EE5D0C" w:rsidP="00A370E3">
      <w:pPr>
        <w:rPr>
          <w:rFonts w:ascii="Times New Roman" w:hAnsi="Times New Roman" w:cs="Times New Roman"/>
          <w:b/>
          <w:bCs/>
          <w:color w:val="auto"/>
          <w:sz w:val="56"/>
          <w:szCs w:val="56"/>
        </w:rPr>
      </w:pPr>
      <w:r w:rsidRPr="00E028F4">
        <w:rPr>
          <w:rFonts w:ascii="Times New Roman" w:hAnsi="Times New Roman" w:cs="Times New Roman"/>
          <w:b/>
          <w:bCs/>
          <w:color w:val="auto"/>
          <w:sz w:val="56"/>
          <w:szCs w:val="56"/>
        </w:rPr>
        <w:t xml:space="preserve">Noida Institute of Engineering and Technology </w:t>
      </w:r>
    </w:p>
    <w:p w14:paraId="26D281EF" w14:textId="77777777" w:rsidR="0076614C" w:rsidRDefault="0076614C" w:rsidP="00A370E3">
      <w:pPr>
        <w:rPr>
          <w:rFonts w:ascii="Times New Roman" w:hAnsi="Times New Roman" w:cs="Times New Roman"/>
          <w:color w:val="auto"/>
          <w:sz w:val="44"/>
          <w:szCs w:val="44"/>
        </w:rPr>
      </w:pPr>
    </w:p>
    <w:p w14:paraId="0D98F1F2" w14:textId="77EEFFA6" w:rsidR="00B654D1" w:rsidRPr="00AA4887" w:rsidRDefault="001E7D21" w:rsidP="00A370E3">
      <w:pPr>
        <w:rPr>
          <w:rFonts w:ascii="Times New Roman" w:hAnsi="Times New Roman" w:cs="Times New Roman"/>
          <w:color w:val="auto"/>
          <w:sz w:val="44"/>
          <w:szCs w:val="44"/>
        </w:rPr>
      </w:pPr>
      <w:r w:rsidRPr="00AA4887">
        <w:rPr>
          <w:rFonts w:ascii="Times New Roman" w:hAnsi="Times New Roman" w:cs="Times New Roman"/>
          <w:color w:val="auto"/>
          <w:sz w:val="44"/>
          <w:szCs w:val="44"/>
        </w:rPr>
        <w:t xml:space="preserve">Department of Computer </w:t>
      </w:r>
      <w:r w:rsidR="005B6A88" w:rsidRPr="00AA4887">
        <w:rPr>
          <w:rFonts w:ascii="Times New Roman" w:hAnsi="Times New Roman" w:cs="Times New Roman"/>
          <w:color w:val="auto"/>
          <w:sz w:val="44"/>
          <w:szCs w:val="44"/>
        </w:rPr>
        <w:t>Science and</w:t>
      </w:r>
      <w:r w:rsidR="00E31C36" w:rsidRPr="00AA4887">
        <w:rPr>
          <w:rFonts w:ascii="Times New Roman" w:hAnsi="Times New Roman" w:cs="Times New Roman"/>
          <w:color w:val="auto"/>
          <w:sz w:val="44"/>
          <w:szCs w:val="44"/>
        </w:rPr>
        <w:t xml:space="preserve"> </w:t>
      </w:r>
      <w:r w:rsidR="005B6A88" w:rsidRPr="00AA4887">
        <w:rPr>
          <w:rFonts w:ascii="Times New Roman" w:hAnsi="Times New Roman" w:cs="Times New Roman"/>
          <w:color w:val="auto"/>
          <w:sz w:val="44"/>
          <w:szCs w:val="44"/>
        </w:rPr>
        <w:t xml:space="preserve">Engineering </w:t>
      </w:r>
    </w:p>
    <w:p w14:paraId="191D4F5C" w14:textId="723BE3F0" w:rsidR="00C64ECC" w:rsidRDefault="00C64ECC" w:rsidP="00F966DD">
      <w:pPr>
        <w:rPr>
          <w:rFonts w:ascii="Times New Roman" w:hAnsi="Times New Roman" w:cs="Times New Roman"/>
          <w:color w:val="auto"/>
          <w:sz w:val="48"/>
          <w:szCs w:val="48"/>
        </w:rPr>
      </w:pPr>
    </w:p>
    <w:p w14:paraId="77F7C6A9" w14:textId="7881C3A5" w:rsidR="0083192D" w:rsidRPr="00C97360" w:rsidRDefault="0083192D" w:rsidP="00F966DD">
      <w:pPr>
        <w:rPr>
          <w:rFonts w:ascii="Times New Roman" w:hAnsi="Times New Roman" w:cs="Times New Roman"/>
          <w:color w:val="auto"/>
          <w:sz w:val="48"/>
          <w:szCs w:val="48"/>
        </w:rPr>
      </w:pPr>
      <w:r>
        <w:rPr>
          <w:rFonts w:ascii="Times New Roman" w:hAnsi="Times New Roman" w:cs="Times New Roman"/>
          <w:color w:val="auto"/>
          <w:sz w:val="48"/>
          <w:szCs w:val="48"/>
        </w:rPr>
        <w:t xml:space="preserve">                             </w:t>
      </w:r>
      <w:r w:rsidRPr="00396914">
        <w:rPr>
          <w:noProof/>
          <w:lang w:eastAsia="en-US"/>
        </w:rPr>
        <w:drawing>
          <wp:inline distT="0" distB="0" distL="0" distR="0" wp14:anchorId="253B8695" wp14:editId="77A6BC7F">
            <wp:extent cx="1447800" cy="817163"/>
            <wp:effectExtent l="0" t="0" r="0" b="0"/>
            <wp:docPr id="1026" name="Picture 2" descr="E:\NIET\Project\xLogo11.png.pagespeed.ic.pydHLuCQ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NIET\Project\xLogo11.png.pagespeed.ic.pydHLuCQEZ.png"/>
                    <pic:cNvPicPr>
                      <a:picLocks noChangeAspect="1" noChangeArrowheads="1"/>
                    </pic:cNvPicPr>
                  </pic:nvPicPr>
                  <pic:blipFill>
                    <a:blip r:embed="rId7"/>
                    <a:srcRect/>
                    <a:stretch>
                      <a:fillRect/>
                    </a:stretch>
                  </pic:blipFill>
                  <pic:spPr bwMode="auto">
                    <a:xfrm>
                      <a:off x="0" y="0"/>
                      <a:ext cx="1447800" cy="817163"/>
                    </a:xfrm>
                    <a:prstGeom prst="rect">
                      <a:avLst/>
                    </a:prstGeom>
                    <a:noFill/>
                  </pic:spPr>
                </pic:pic>
              </a:graphicData>
            </a:graphic>
          </wp:inline>
        </w:drawing>
      </w:r>
    </w:p>
    <w:p w14:paraId="4E0FA51C" w14:textId="58394609" w:rsidR="00733C0B" w:rsidRDefault="00733C0B" w:rsidP="00F966DD">
      <w:pPr>
        <w:jc w:val="center"/>
        <w:rPr>
          <w:b/>
          <w:bCs/>
          <w:color w:val="auto"/>
          <w:sz w:val="40"/>
          <w:szCs w:val="40"/>
        </w:rPr>
      </w:pPr>
      <w:r w:rsidRPr="00733C0B">
        <w:rPr>
          <w:b/>
          <w:bCs/>
          <w:color w:val="auto"/>
          <w:sz w:val="40"/>
          <w:szCs w:val="40"/>
        </w:rPr>
        <w:t>MINI – PROJECT (KCS-354)</w:t>
      </w:r>
    </w:p>
    <w:p w14:paraId="2840A1C9" w14:textId="0C03239E" w:rsidR="00733C0B" w:rsidRPr="00E31C36" w:rsidRDefault="006D4A54" w:rsidP="00F966DD">
      <w:pPr>
        <w:jc w:val="center"/>
        <w:rPr>
          <w:b/>
          <w:bCs/>
          <w:color w:val="auto"/>
          <w:sz w:val="44"/>
          <w:szCs w:val="44"/>
        </w:rPr>
      </w:pPr>
      <w:r w:rsidRPr="00E31C36">
        <w:rPr>
          <w:b/>
          <w:bCs/>
          <w:color w:val="auto"/>
          <w:sz w:val="44"/>
          <w:szCs w:val="44"/>
        </w:rPr>
        <w:t>Classic Snake Game</w:t>
      </w:r>
    </w:p>
    <w:p w14:paraId="31FE14B9" w14:textId="455BC795" w:rsidR="002C2E53" w:rsidRPr="00C97360" w:rsidRDefault="002C2E53" w:rsidP="00A370E3">
      <w:pPr>
        <w:rPr>
          <w:rFonts w:ascii="Times New Roman" w:hAnsi="Times New Roman" w:cs="Times New Roman"/>
          <w:color w:val="auto"/>
          <w:sz w:val="48"/>
          <w:szCs w:val="48"/>
        </w:rPr>
      </w:pPr>
    </w:p>
    <w:p w14:paraId="4F38CAA1" w14:textId="291363F5" w:rsidR="00E62F3F" w:rsidRPr="00C97360" w:rsidRDefault="007D7484" w:rsidP="00A370E3">
      <w:pPr>
        <w:rPr>
          <w:rFonts w:ascii="Times New Roman" w:hAnsi="Times New Roman" w:cs="Times New Roman"/>
          <w:color w:val="auto"/>
          <w:sz w:val="48"/>
          <w:szCs w:val="48"/>
        </w:rPr>
      </w:pPr>
      <w:r w:rsidRPr="00C97360">
        <w:rPr>
          <w:rFonts w:ascii="Times New Roman" w:hAnsi="Times New Roman" w:cs="Times New Roman"/>
          <w:color w:val="auto"/>
          <w:sz w:val="48"/>
          <w:szCs w:val="48"/>
        </w:rPr>
        <w:t xml:space="preserve">Submitted </w:t>
      </w:r>
      <w:r w:rsidR="006D4A54" w:rsidRPr="00C97360">
        <w:rPr>
          <w:rFonts w:ascii="Times New Roman" w:hAnsi="Times New Roman" w:cs="Times New Roman"/>
          <w:color w:val="auto"/>
          <w:sz w:val="48"/>
          <w:szCs w:val="48"/>
        </w:rPr>
        <w:t>by:</w:t>
      </w:r>
      <w:r w:rsidR="00D77A56" w:rsidRPr="00C97360">
        <w:rPr>
          <w:rFonts w:ascii="Times New Roman" w:hAnsi="Times New Roman" w:cs="Times New Roman"/>
          <w:color w:val="auto"/>
          <w:sz w:val="48"/>
          <w:szCs w:val="48"/>
        </w:rPr>
        <w:t xml:space="preserve">                      </w:t>
      </w:r>
      <w:r w:rsidR="005D054E" w:rsidRPr="00C97360">
        <w:rPr>
          <w:rFonts w:ascii="Times New Roman" w:hAnsi="Times New Roman" w:cs="Times New Roman"/>
          <w:color w:val="auto"/>
          <w:sz w:val="48"/>
          <w:szCs w:val="48"/>
        </w:rPr>
        <w:t xml:space="preserve">  </w:t>
      </w:r>
      <w:r w:rsidR="00D77A56" w:rsidRPr="00C97360">
        <w:rPr>
          <w:rFonts w:ascii="Times New Roman" w:hAnsi="Times New Roman" w:cs="Times New Roman"/>
          <w:color w:val="auto"/>
          <w:sz w:val="48"/>
          <w:szCs w:val="48"/>
        </w:rPr>
        <w:t xml:space="preserve">  </w:t>
      </w:r>
      <w:r w:rsidR="00E62F3F" w:rsidRPr="00C97360">
        <w:rPr>
          <w:rFonts w:ascii="Times New Roman" w:hAnsi="Times New Roman" w:cs="Times New Roman"/>
          <w:color w:val="auto"/>
          <w:sz w:val="48"/>
          <w:szCs w:val="48"/>
        </w:rPr>
        <w:t>Submitted</w:t>
      </w:r>
      <w:r w:rsidR="00894A41">
        <w:rPr>
          <w:rFonts w:ascii="Times New Roman" w:hAnsi="Times New Roman" w:cs="Times New Roman"/>
          <w:color w:val="auto"/>
          <w:sz w:val="48"/>
          <w:szCs w:val="48"/>
        </w:rPr>
        <w:t xml:space="preserve"> to:</w:t>
      </w:r>
    </w:p>
    <w:p w14:paraId="02698B48" w14:textId="2560E07E" w:rsidR="008D1CDF" w:rsidRPr="00C97360" w:rsidRDefault="008D1CDF" w:rsidP="00E05666">
      <w:pPr>
        <w:rPr>
          <w:rFonts w:ascii="Times New Roman" w:hAnsi="Times New Roman" w:cs="Times New Roman"/>
          <w:color w:val="auto"/>
          <w:sz w:val="36"/>
          <w:szCs w:val="36"/>
        </w:rPr>
      </w:pPr>
      <w:r w:rsidRPr="00C97360">
        <w:rPr>
          <w:rFonts w:ascii="Times New Roman" w:hAnsi="Times New Roman" w:cs="Times New Roman"/>
          <w:color w:val="auto"/>
          <w:sz w:val="36"/>
          <w:szCs w:val="36"/>
        </w:rPr>
        <w:t>Karan Kanojia (1901330100132)</w:t>
      </w:r>
      <w:r w:rsidR="00E62F3F" w:rsidRPr="00C97360">
        <w:rPr>
          <w:rFonts w:ascii="Times New Roman" w:hAnsi="Times New Roman" w:cs="Times New Roman"/>
          <w:color w:val="auto"/>
          <w:sz w:val="36"/>
          <w:szCs w:val="36"/>
        </w:rPr>
        <w:t xml:space="preserve">             </w:t>
      </w:r>
      <w:r w:rsidR="005D054E" w:rsidRPr="00C97360">
        <w:rPr>
          <w:rFonts w:ascii="Times New Roman" w:hAnsi="Times New Roman" w:cs="Times New Roman"/>
          <w:color w:val="auto"/>
          <w:sz w:val="36"/>
          <w:szCs w:val="36"/>
        </w:rPr>
        <w:t xml:space="preserve"> </w:t>
      </w:r>
      <w:r w:rsidR="00E62F3F" w:rsidRPr="00C97360">
        <w:rPr>
          <w:rFonts w:ascii="Times New Roman" w:hAnsi="Times New Roman" w:cs="Times New Roman"/>
          <w:color w:val="auto"/>
          <w:sz w:val="36"/>
          <w:szCs w:val="36"/>
        </w:rPr>
        <w:t xml:space="preserve">  </w:t>
      </w:r>
      <w:r w:rsidR="003C4A4D" w:rsidRPr="00C97360">
        <w:rPr>
          <w:rFonts w:ascii="Times New Roman" w:hAnsi="Times New Roman" w:cs="Times New Roman"/>
          <w:color w:val="auto"/>
          <w:sz w:val="36"/>
          <w:szCs w:val="36"/>
        </w:rPr>
        <w:t>Mrs. Ankita</w:t>
      </w:r>
      <w:r w:rsidR="008A0EF0">
        <w:rPr>
          <w:rFonts w:ascii="Times New Roman" w:hAnsi="Times New Roman" w:cs="Times New Roman"/>
          <w:color w:val="auto"/>
          <w:sz w:val="36"/>
          <w:szCs w:val="36"/>
        </w:rPr>
        <w:t xml:space="preserve">         </w:t>
      </w:r>
    </w:p>
    <w:p w14:paraId="2AFFFEC0" w14:textId="3F60CA56" w:rsidR="005A631B" w:rsidRPr="00C97360" w:rsidRDefault="008D1CDF" w:rsidP="00E05666">
      <w:pPr>
        <w:rPr>
          <w:rFonts w:ascii="Times New Roman" w:hAnsi="Times New Roman" w:cs="Times New Roman"/>
          <w:color w:val="auto"/>
          <w:sz w:val="36"/>
          <w:szCs w:val="36"/>
        </w:rPr>
      </w:pPr>
      <w:r w:rsidRPr="00C97360">
        <w:rPr>
          <w:rFonts w:ascii="Times New Roman" w:hAnsi="Times New Roman" w:cs="Times New Roman"/>
          <w:color w:val="auto"/>
          <w:sz w:val="36"/>
          <w:szCs w:val="36"/>
        </w:rPr>
        <w:t>Jeetesh kumar (1901330100128)</w:t>
      </w:r>
      <w:r w:rsidR="003C4A4D" w:rsidRPr="00C97360">
        <w:rPr>
          <w:rFonts w:ascii="Times New Roman" w:hAnsi="Times New Roman" w:cs="Times New Roman"/>
          <w:color w:val="auto"/>
          <w:sz w:val="36"/>
          <w:szCs w:val="36"/>
        </w:rPr>
        <w:t xml:space="preserve">      </w:t>
      </w:r>
      <w:r w:rsidR="00085D23">
        <w:rPr>
          <w:rFonts w:ascii="Times New Roman" w:hAnsi="Times New Roman" w:cs="Times New Roman"/>
          <w:color w:val="auto"/>
          <w:sz w:val="36"/>
          <w:szCs w:val="36"/>
        </w:rPr>
        <w:t xml:space="preserve">                 Sharma</w:t>
      </w:r>
      <w:r w:rsidR="003C4A4D" w:rsidRPr="00C97360">
        <w:rPr>
          <w:rFonts w:ascii="Times New Roman" w:hAnsi="Times New Roman" w:cs="Times New Roman"/>
          <w:color w:val="auto"/>
          <w:sz w:val="36"/>
          <w:szCs w:val="36"/>
        </w:rPr>
        <w:t xml:space="preserve">         </w:t>
      </w:r>
    </w:p>
    <w:p w14:paraId="47995693" w14:textId="485F0D99" w:rsidR="007D7484" w:rsidRPr="00C97360" w:rsidRDefault="008D1CDF" w:rsidP="00E05666">
      <w:pPr>
        <w:rPr>
          <w:rFonts w:ascii="Times New Roman" w:hAnsi="Times New Roman" w:cs="Times New Roman"/>
          <w:color w:val="auto"/>
          <w:sz w:val="36"/>
          <w:szCs w:val="36"/>
        </w:rPr>
      </w:pPr>
      <w:r w:rsidRPr="00C97360">
        <w:rPr>
          <w:rFonts w:ascii="Times New Roman" w:hAnsi="Times New Roman" w:cs="Times New Roman"/>
          <w:color w:val="auto"/>
          <w:sz w:val="36"/>
          <w:szCs w:val="36"/>
        </w:rPr>
        <w:t>Jeevansh Khanna (1901330100129)</w:t>
      </w:r>
      <w:r w:rsidR="00F7353A" w:rsidRPr="00C97360">
        <w:rPr>
          <w:rFonts w:ascii="Times New Roman" w:hAnsi="Times New Roman" w:cs="Times New Roman"/>
          <w:color w:val="auto"/>
          <w:sz w:val="36"/>
          <w:szCs w:val="36"/>
        </w:rPr>
        <w:t xml:space="preserve">        </w:t>
      </w:r>
      <w:r w:rsidR="00FA2C74">
        <w:rPr>
          <w:rFonts w:ascii="Times New Roman" w:hAnsi="Times New Roman" w:cs="Times New Roman"/>
          <w:color w:val="auto"/>
          <w:sz w:val="36"/>
          <w:szCs w:val="36"/>
        </w:rPr>
        <w:t>(department of</w:t>
      </w:r>
    </w:p>
    <w:p w14:paraId="1C0AB062" w14:textId="6D7B13CE" w:rsidR="008D1CDF" w:rsidRPr="00C97360" w:rsidRDefault="008D1CDF" w:rsidP="00E05666">
      <w:pPr>
        <w:rPr>
          <w:rFonts w:ascii="Times New Roman" w:hAnsi="Times New Roman" w:cs="Times New Roman"/>
          <w:color w:val="auto"/>
          <w:sz w:val="36"/>
          <w:szCs w:val="36"/>
        </w:rPr>
      </w:pPr>
      <w:r w:rsidRPr="00C97360">
        <w:rPr>
          <w:rFonts w:ascii="Times New Roman" w:hAnsi="Times New Roman" w:cs="Times New Roman"/>
          <w:color w:val="auto"/>
          <w:sz w:val="36"/>
          <w:szCs w:val="36"/>
        </w:rPr>
        <w:t>Khushee Gupta (1901330100135)</w:t>
      </w:r>
      <w:r w:rsidR="005D054E" w:rsidRPr="00C97360">
        <w:rPr>
          <w:rFonts w:ascii="Times New Roman" w:hAnsi="Times New Roman" w:cs="Times New Roman"/>
          <w:color w:val="auto"/>
          <w:sz w:val="36"/>
          <w:szCs w:val="36"/>
        </w:rPr>
        <w:t xml:space="preserve">       </w:t>
      </w:r>
      <w:r w:rsidR="007D7484" w:rsidRPr="00C97360">
        <w:rPr>
          <w:rFonts w:ascii="Times New Roman" w:hAnsi="Times New Roman" w:cs="Times New Roman"/>
          <w:color w:val="auto"/>
          <w:sz w:val="36"/>
          <w:szCs w:val="36"/>
        </w:rPr>
        <w:t xml:space="preserve">  </w:t>
      </w:r>
      <w:r w:rsidR="00B22062">
        <w:rPr>
          <w:rFonts w:ascii="Times New Roman" w:hAnsi="Times New Roman" w:cs="Times New Roman"/>
          <w:color w:val="auto"/>
          <w:sz w:val="36"/>
          <w:szCs w:val="36"/>
        </w:rPr>
        <w:t xml:space="preserve">computer </w:t>
      </w:r>
      <w:r w:rsidR="00894A41">
        <w:rPr>
          <w:rFonts w:ascii="Times New Roman" w:hAnsi="Times New Roman" w:cs="Times New Roman"/>
          <w:color w:val="auto"/>
          <w:sz w:val="36"/>
          <w:szCs w:val="36"/>
        </w:rPr>
        <w:t>science)</w:t>
      </w:r>
    </w:p>
    <w:p w14:paraId="4B49137D" w14:textId="108DE658" w:rsidR="002E25F5" w:rsidRDefault="00FB2643" w:rsidP="00A370E3">
      <w:pPr>
        <w:rPr>
          <w:rFonts w:ascii="Times New Roman" w:hAnsi="Times New Roman" w:cs="Times New Roman"/>
          <w:color w:val="auto"/>
          <w:sz w:val="36"/>
          <w:szCs w:val="36"/>
        </w:rPr>
      </w:pPr>
      <w:r w:rsidRPr="00C97360">
        <w:rPr>
          <w:rFonts w:ascii="Times New Roman" w:hAnsi="Times New Roman" w:cs="Times New Roman"/>
          <w:color w:val="auto"/>
          <w:sz w:val="36"/>
          <w:szCs w:val="36"/>
        </w:rPr>
        <w:t>[</w:t>
      </w:r>
      <w:r w:rsidR="00EB35B6" w:rsidRPr="00C97360">
        <w:rPr>
          <w:rFonts w:ascii="Times New Roman" w:hAnsi="Times New Roman" w:cs="Times New Roman"/>
          <w:color w:val="auto"/>
          <w:sz w:val="36"/>
          <w:szCs w:val="36"/>
        </w:rPr>
        <w:t>Group -G5]</w:t>
      </w:r>
    </w:p>
    <w:p w14:paraId="2ECA6EAC" w14:textId="4948336D" w:rsidR="000D3C96" w:rsidRPr="00C97360" w:rsidRDefault="000D3C96" w:rsidP="00A370E3">
      <w:pPr>
        <w:rPr>
          <w:rFonts w:ascii="Times New Roman" w:hAnsi="Times New Roman" w:cs="Times New Roman"/>
          <w:color w:val="auto"/>
          <w:sz w:val="36"/>
          <w:szCs w:val="36"/>
        </w:rPr>
      </w:pPr>
      <w:r>
        <w:rPr>
          <w:rFonts w:ascii="Times New Roman" w:hAnsi="Times New Roman" w:cs="Times New Roman"/>
          <w:color w:val="auto"/>
          <w:sz w:val="36"/>
          <w:szCs w:val="36"/>
        </w:rPr>
        <w:t>CS-3-B</w:t>
      </w:r>
    </w:p>
    <w:p w14:paraId="46CFBAB8" w14:textId="77777777" w:rsidR="006C4FD7" w:rsidRPr="00FA2C74" w:rsidRDefault="006C4FD7" w:rsidP="003C4FE1">
      <w:pPr>
        <w:rPr>
          <w:rFonts w:ascii="Times New Roman" w:hAnsi="Times New Roman" w:cs="Times New Roman"/>
          <w:color w:val="auto"/>
          <w:sz w:val="40"/>
          <w:szCs w:val="40"/>
        </w:rPr>
      </w:pPr>
    </w:p>
    <w:p w14:paraId="3F600838" w14:textId="77777777" w:rsidR="00606FCC" w:rsidRDefault="00606FCC" w:rsidP="003C4FE1">
      <w:pPr>
        <w:rPr>
          <w:rFonts w:ascii="Times New Roman" w:hAnsi="Times New Roman" w:cs="Times New Roman"/>
          <w:b/>
          <w:bCs/>
          <w:color w:val="auto"/>
          <w:sz w:val="40"/>
          <w:szCs w:val="40"/>
          <w:u w:val="single"/>
        </w:rPr>
      </w:pPr>
    </w:p>
    <w:p w14:paraId="733ED610" w14:textId="77777777" w:rsidR="00606FCC" w:rsidRDefault="00606FCC" w:rsidP="003C4FE1">
      <w:pPr>
        <w:rPr>
          <w:rFonts w:ascii="Times New Roman" w:hAnsi="Times New Roman" w:cs="Times New Roman"/>
          <w:b/>
          <w:bCs/>
          <w:color w:val="auto"/>
          <w:sz w:val="40"/>
          <w:szCs w:val="40"/>
          <w:u w:val="single"/>
        </w:rPr>
      </w:pPr>
    </w:p>
    <w:p w14:paraId="5AE0A63A" w14:textId="77777777" w:rsidR="006C6522" w:rsidRDefault="006C6522" w:rsidP="003C4FE1">
      <w:pPr>
        <w:rPr>
          <w:rFonts w:ascii="Times New Roman" w:hAnsi="Times New Roman" w:cs="Times New Roman"/>
          <w:b/>
          <w:bCs/>
          <w:color w:val="auto"/>
          <w:sz w:val="40"/>
          <w:szCs w:val="40"/>
          <w:u w:val="single"/>
        </w:rPr>
      </w:pPr>
    </w:p>
    <w:p w14:paraId="3432AB86" w14:textId="77777777" w:rsidR="006C6522" w:rsidRDefault="006C6522" w:rsidP="003C4FE1">
      <w:pPr>
        <w:rPr>
          <w:rFonts w:ascii="Times New Roman" w:hAnsi="Times New Roman" w:cs="Times New Roman"/>
          <w:b/>
          <w:bCs/>
          <w:color w:val="auto"/>
          <w:sz w:val="40"/>
          <w:szCs w:val="40"/>
          <w:u w:val="single"/>
        </w:rPr>
      </w:pPr>
    </w:p>
    <w:p w14:paraId="26F76A5B" w14:textId="7755DE00" w:rsidR="000B0750" w:rsidRPr="000D1A5A" w:rsidRDefault="00D522E7" w:rsidP="003C4FE1">
      <w:pPr>
        <w:rPr>
          <w:rFonts w:ascii="Times New Roman" w:hAnsi="Times New Roman" w:cs="Times New Roman"/>
          <w:b/>
          <w:bCs/>
          <w:sz w:val="40"/>
          <w:szCs w:val="40"/>
          <w:u w:val="single"/>
        </w:rPr>
      </w:pPr>
      <w:r w:rsidRPr="000D1A5A">
        <w:rPr>
          <w:rFonts w:ascii="Times New Roman" w:hAnsi="Times New Roman" w:cs="Times New Roman"/>
          <w:b/>
          <w:bCs/>
          <w:color w:val="auto"/>
          <w:sz w:val="40"/>
          <w:szCs w:val="40"/>
          <w:u w:val="single"/>
        </w:rPr>
        <w:t>CERTIFICATE</w:t>
      </w:r>
      <w:r w:rsidRPr="000D1A5A">
        <w:rPr>
          <w:rFonts w:ascii="Times New Roman" w:hAnsi="Times New Roman" w:cs="Times New Roman"/>
          <w:b/>
          <w:bCs/>
          <w:sz w:val="40"/>
          <w:szCs w:val="40"/>
          <w:u w:val="single"/>
        </w:rPr>
        <w:t xml:space="preserve"> </w:t>
      </w:r>
    </w:p>
    <w:p w14:paraId="53E4538B" w14:textId="77777777" w:rsidR="00A15388" w:rsidRPr="00C97360" w:rsidRDefault="00A15388" w:rsidP="00540F35">
      <w:pPr>
        <w:rPr>
          <w:rFonts w:ascii="Times New Roman" w:hAnsi="Times New Roman" w:cs="Times New Roman"/>
          <w:b/>
          <w:bCs/>
        </w:rPr>
      </w:pPr>
    </w:p>
    <w:p w14:paraId="3193B77D" w14:textId="16C79CA8" w:rsidR="00777688" w:rsidRPr="00C97360" w:rsidRDefault="0006214C" w:rsidP="00462E3B">
      <w:pPr>
        <w:jc w:val="both"/>
        <w:rPr>
          <w:rFonts w:ascii="Times New Roman" w:hAnsi="Times New Roman" w:cs="Times New Roman"/>
          <w:color w:val="000000" w:themeColor="text1"/>
          <w:sz w:val="36"/>
          <w:szCs w:val="36"/>
        </w:rPr>
      </w:pPr>
      <w:r w:rsidRPr="00C97360">
        <w:rPr>
          <w:rFonts w:ascii="Times New Roman" w:hAnsi="Times New Roman" w:cs="Times New Roman"/>
          <w:color w:val="191919" w:themeColor="text1" w:themeTint="E6"/>
          <w:sz w:val="36"/>
          <w:szCs w:val="36"/>
        </w:rPr>
        <w:t>This</w:t>
      </w:r>
      <w:r w:rsidRPr="00C97360">
        <w:rPr>
          <w:rFonts w:ascii="Times New Roman" w:hAnsi="Times New Roman" w:cs="Times New Roman"/>
          <w:color w:val="auto"/>
          <w:sz w:val="36"/>
          <w:szCs w:val="36"/>
        </w:rPr>
        <w:t xml:space="preserve"> is </w:t>
      </w:r>
      <w:r w:rsidRPr="00C97360">
        <w:rPr>
          <w:rFonts w:ascii="Times New Roman" w:hAnsi="Times New Roman" w:cs="Times New Roman"/>
          <w:color w:val="000000" w:themeColor="text1"/>
          <w:sz w:val="36"/>
          <w:szCs w:val="36"/>
        </w:rPr>
        <w:t>to certify that the mini project report entitled “</w:t>
      </w:r>
      <w:r w:rsidR="002B67D5" w:rsidRPr="00C97360">
        <w:rPr>
          <w:rFonts w:ascii="Times New Roman" w:hAnsi="Times New Roman" w:cs="Times New Roman"/>
          <w:color w:val="000000" w:themeColor="text1"/>
          <w:sz w:val="36"/>
          <w:szCs w:val="36"/>
        </w:rPr>
        <w:t xml:space="preserve">Classic Snake Game” </w:t>
      </w:r>
      <w:r w:rsidR="00897F8A" w:rsidRPr="00897F8A">
        <w:rPr>
          <w:rFonts w:ascii="Times New Roman" w:hAnsi="Times New Roman" w:cs="Times New Roman"/>
          <w:color w:val="000000" w:themeColor="text1"/>
          <w:sz w:val="36"/>
          <w:szCs w:val="36"/>
        </w:rPr>
        <w:t>is a record of the work done by the following student:</w:t>
      </w:r>
    </w:p>
    <w:p w14:paraId="3FB09DE1" w14:textId="1AE1B3FC" w:rsidR="00777688" w:rsidRPr="00C97360" w:rsidRDefault="00777688" w:rsidP="00462E3B">
      <w:pPr>
        <w:jc w:val="both"/>
        <w:rPr>
          <w:rFonts w:ascii="Times New Roman" w:hAnsi="Times New Roman" w:cs="Times New Roman"/>
          <w:color w:val="000000" w:themeColor="text1"/>
          <w:sz w:val="36"/>
          <w:szCs w:val="36"/>
        </w:rPr>
      </w:pPr>
      <w:r w:rsidRPr="00C97360">
        <w:rPr>
          <w:rFonts w:ascii="Times New Roman" w:hAnsi="Times New Roman" w:cs="Times New Roman"/>
          <w:color w:val="000000" w:themeColor="text1"/>
          <w:sz w:val="36"/>
          <w:szCs w:val="36"/>
        </w:rPr>
        <w:t>Karan Kanojia (</w:t>
      </w:r>
      <w:r w:rsidR="005F54A3" w:rsidRPr="00C97360">
        <w:rPr>
          <w:rFonts w:ascii="Times New Roman" w:hAnsi="Times New Roman" w:cs="Times New Roman"/>
          <w:color w:val="000000" w:themeColor="text1"/>
          <w:sz w:val="36"/>
          <w:szCs w:val="36"/>
        </w:rPr>
        <w:t>1901330100132)</w:t>
      </w:r>
    </w:p>
    <w:p w14:paraId="5FC29300" w14:textId="3D4E4C5B" w:rsidR="005F54A3" w:rsidRPr="00C97360" w:rsidRDefault="005F54A3" w:rsidP="00462E3B">
      <w:pPr>
        <w:jc w:val="both"/>
        <w:rPr>
          <w:rFonts w:ascii="Times New Roman" w:hAnsi="Times New Roman" w:cs="Times New Roman"/>
          <w:color w:val="000000" w:themeColor="text1"/>
          <w:sz w:val="36"/>
          <w:szCs w:val="36"/>
        </w:rPr>
      </w:pPr>
      <w:r w:rsidRPr="00C97360">
        <w:rPr>
          <w:rFonts w:ascii="Times New Roman" w:hAnsi="Times New Roman" w:cs="Times New Roman"/>
          <w:color w:val="000000" w:themeColor="text1"/>
          <w:sz w:val="36"/>
          <w:szCs w:val="36"/>
        </w:rPr>
        <w:t>Jeetesh</w:t>
      </w:r>
      <w:r w:rsidR="009A00A6" w:rsidRPr="00C97360">
        <w:rPr>
          <w:rFonts w:ascii="Times New Roman" w:hAnsi="Times New Roman" w:cs="Times New Roman"/>
          <w:color w:val="000000" w:themeColor="text1"/>
          <w:sz w:val="36"/>
          <w:szCs w:val="36"/>
        </w:rPr>
        <w:t xml:space="preserve"> kumar (1901330100128)</w:t>
      </w:r>
    </w:p>
    <w:p w14:paraId="7FD40C15" w14:textId="5587D26D" w:rsidR="009A00A6" w:rsidRPr="00C97360" w:rsidRDefault="009A00A6" w:rsidP="00462E3B">
      <w:pPr>
        <w:jc w:val="both"/>
        <w:rPr>
          <w:rFonts w:ascii="Times New Roman" w:hAnsi="Times New Roman" w:cs="Times New Roman"/>
          <w:color w:val="000000" w:themeColor="text1"/>
          <w:sz w:val="36"/>
          <w:szCs w:val="36"/>
        </w:rPr>
      </w:pPr>
      <w:r w:rsidRPr="00C97360">
        <w:rPr>
          <w:rFonts w:ascii="Times New Roman" w:hAnsi="Times New Roman" w:cs="Times New Roman"/>
          <w:color w:val="000000" w:themeColor="text1"/>
          <w:sz w:val="36"/>
          <w:szCs w:val="36"/>
        </w:rPr>
        <w:t>Jeevansh Khanna (</w:t>
      </w:r>
      <w:r w:rsidR="001C5B6F" w:rsidRPr="00C97360">
        <w:rPr>
          <w:rFonts w:ascii="Times New Roman" w:hAnsi="Times New Roman" w:cs="Times New Roman"/>
          <w:color w:val="000000" w:themeColor="text1"/>
          <w:sz w:val="36"/>
          <w:szCs w:val="36"/>
        </w:rPr>
        <w:t>1901330100129)</w:t>
      </w:r>
    </w:p>
    <w:p w14:paraId="70280D83" w14:textId="4B9B5FD0" w:rsidR="00E415B7" w:rsidRPr="00C97360" w:rsidRDefault="00CE6B63" w:rsidP="00462E3B">
      <w:pPr>
        <w:jc w:val="both"/>
        <w:rPr>
          <w:rFonts w:ascii="Times New Roman" w:hAnsi="Times New Roman" w:cs="Times New Roman"/>
          <w:color w:val="000000" w:themeColor="text1"/>
          <w:sz w:val="36"/>
          <w:szCs w:val="36"/>
        </w:rPr>
      </w:pPr>
      <w:r w:rsidRPr="00C97360">
        <w:rPr>
          <w:rFonts w:ascii="Times New Roman" w:hAnsi="Times New Roman" w:cs="Times New Roman"/>
          <w:color w:val="000000" w:themeColor="text1"/>
          <w:sz w:val="36"/>
          <w:szCs w:val="36"/>
        </w:rPr>
        <w:t>Khushee Gupta (19013301001</w:t>
      </w:r>
      <w:r w:rsidR="00E415B7" w:rsidRPr="00C97360">
        <w:rPr>
          <w:rFonts w:ascii="Times New Roman" w:hAnsi="Times New Roman" w:cs="Times New Roman"/>
          <w:color w:val="000000" w:themeColor="text1"/>
          <w:sz w:val="36"/>
          <w:szCs w:val="36"/>
        </w:rPr>
        <w:t>35)</w:t>
      </w:r>
    </w:p>
    <w:p w14:paraId="597FECD4" w14:textId="5670C858" w:rsidR="0006214C" w:rsidRPr="00C97360" w:rsidRDefault="004709DD" w:rsidP="00462E3B">
      <w:pPr>
        <w:jc w:val="both"/>
        <w:rPr>
          <w:rFonts w:ascii="Times New Roman" w:hAnsi="Times New Roman" w:cs="Times New Roman"/>
          <w:color w:val="000000" w:themeColor="text1"/>
          <w:sz w:val="36"/>
          <w:szCs w:val="36"/>
        </w:rPr>
      </w:pPr>
      <w:r w:rsidRPr="00C97360">
        <w:rPr>
          <w:rFonts w:ascii="Times New Roman" w:hAnsi="Times New Roman" w:cs="Times New Roman"/>
          <w:color w:val="000000" w:themeColor="text1"/>
          <w:sz w:val="36"/>
          <w:szCs w:val="36"/>
        </w:rPr>
        <w:t xml:space="preserve"> </w:t>
      </w:r>
      <w:r w:rsidR="0006214C" w:rsidRPr="00C97360">
        <w:rPr>
          <w:rFonts w:ascii="Times New Roman" w:hAnsi="Times New Roman" w:cs="Times New Roman"/>
          <w:color w:val="000000" w:themeColor="text1"/>
          <w:sz w:val="36"/>
          <w:szCs w:val="36"/>
        </w:rPr>
        <w:t>This work is done under our supervision and guidance during the academic year of 2019-2020. This report is submitted to the NOIDA INSTITUTE OF ENGINEERING AND TECHNOLOGY (NIET), GREATER NOIDA for partial fulfillment for a degree in Bachelors of Technology in Computer Science and Engineering from Dr. APJ Abdul Kalam Technical University, Uttar Pradesh</w:t>
      </w:r>
      <w:r w:rsidR="00DB5FF5">
        <w:rPr>
          <w:rFonts w:ascii="Times New Roman" w:hAnsi="Times New Roman" w:cs="Times New Roman"/>
          <w:color w:val="000000" w:themeColor="text1"/>
          <w:sz w:val="36"/>
          <w:szCs w:val="36"/>
        </w:rPr>
        <w:t xml:space="preserve">, India. </w:t>
      </w:r>
    </w:p>
    <w:p w14:paraId="7EE513DC" w14:textId="5F72D6EC" w:rsidR="0006214C" w:rsidRPr="00C97360" w:rsidRDefault="0006214C" w:rsidP="00AE0C1B">
      <w:pPr>
        <w:rPr>
          <w:rFonts w:ascii="Times New Roman" w:hAnsi="Times New Roman" w:cs="Times New Roman"/>
          <w:color w:val="000000" w:themeColor="text1"/>
          <w:sz w:val="36"/>
          <w:szCs w:val="36"/>
        </w:rPr>
      </w:pPr>
      <w:r w:rsidRPr="00C97360">
        <w:rPr>
          <w:rFonts w:ascii="Times New Roman" w:hAnsi="Times New Roman" w:cs="Times New Roman"/>
          <w:color w:val="000000" w:themeColor="text1"/>
          <w:sz w:val="36"/>
          <w:szCs w:val="36"/>
        </w:rPr>
        <w:t>We wish</w:t>
      </w:r>
      <w:r w:rsidR="00D424AD">
        <w:rPr>
          <w:rFonts w:ascii="Times New Roman" w:hAnsi="Times New Roman" w:cs="Times New Roman"/>
          <w:color w:val="000000" w:themeColor="text1"/>
          <w:sz w:val="36"/>
          <w:szCs w:val="36"/>
        </w:rPr>
        <w:t xml:space="preserve"> </w:t>
      </w:r>
      <w:r w:rsidRPr="00C97360">
        <w:rPr>
          <w:rFonts w:ascii="Times New Roman" w:hAnsi="Times New Roman" w:cs="Times New Roman"/>
          <w:color w:val="000000" w:themeColor="text1"/>
          <w:sz w:val="36"/>
          <w:szCs w:val="36"/>
        </w:rPr>
        <w:t xml:space="preserve">all their future </w:t>
      </w:r>
      <w:r w:rsidR="00770FCF" w:rsidRPr="00C97360">
        <w:rPr>
          <w:rFonts w:ascii="Times New Roman" w:hAnsi="Times New Roman" w:cs="Times New Roman"/>
          <w:color w:val="000000" w:themeColor="text1"/>
          <w:sz w:val="36"/>
          <w:szCs w:val="36"/>
        </w:rPr>
        <w:t>endeavors’</w:t>
      </w:r>
      <w:r w:rsidRPr="00C97360">
        <w:rPr>
          <w:rFonts w:ascii="Times New Roman" w:hAnsi="Times New Roman" w:cs="Times New Roman"/>
          <w:color w:val="000000" w:themeColor="text1"/>
          <w:sz w:val="36"/>
          <w:szCs w:val="36"/>
        </w:rPr>
        <w:t>.</w:t>
      </w:r>
    </w:p>
    <w:p w14:paraId="51271D8D" w14:textId="77777777" w:rsidR="00AE0C1B" w:rsidRPr="00C97360" w:rsidRDefault="00AE0C1B" w:rsidP="00AE0C1B">
      <w:pPr>
        <w:rPr>
          <w:rFonts w:ascii="Times New Roman" w:hAnsi="Times New Roman" w:cs="Times New Roman"/>
          <w:color w:val="000000" w:themeColor="text1"/>
          <w:sz w:val="36"/>
          <w:szCs w:val="36"/>
        </w:rPr>
      </w:pPr>
    </w:p>
    <w:p w14:paraId="1C399117" w14:textId="1BA42138" w:rsidR="00B654D1" w:rsidRPr="00C97360" w:rsidRDefault="00762DB5" w:rsidP="00762DB5">
      <w:pPr>
        <w:rPr>
          <w:rFonts w:ascii="Times New Roman" w:hAnsi="Times New Roman" w:cs="Times New Roman"/>
          <w:color w:val="000000" w:themeColor="text1"/>
          <w:sz w:val="36"/>
          <w:szCs w:val="36"/>
        </w:rPr>
      </w:pPr>
      <w:r w:rsidRPr="00C97360">
        <w:rPr>
          <w:rFonts w:ascii="Times New Roman" w:hAnsi="Times New Roman" w:cs="Times New Roman"/>
          <w:color w:val="000000" w:themeColor="text1"/>
          <w:sz w:val="36"/>
          <w:szCs w:val="36"/>
        </w:rPr>
        <w:t xml:space="preserve">                                                       Signature o</w:t>
      </w:r>
      <w:r w:rsidR="0007388D">
        <w:rPr>
          <w:rFonts w:ascii="Times New Roman" w:hAnsi="Times New Roman" w:cs="Times New Roman"/>
          <w:color w:val="000000" w:themeColor="text1"/>
          <w:sz w:val="36"/>
          <w:szCs w:val="36"/>
        </w:rPr>
        <w:t xml:space="preserve">f </w:t>
      </w:r>
      <w:r w:rsidR="00BB09A5">
        <w:rPr>
          <w:rFonts w:ascii="Times New Roman" w:hAnsi="Times New Roman" w:cs="Times New Roman"/>
          <w:color w:val="000000" w:themeColor="text1"/>
          <w:sz w:val="36"/>
          <w:szCs w:val="36"/>
        </w:rPr>
        <w:t xml:space="preserve">the </w:t>
      </w:r>
      <w:r w:rsidR="004302FB">
        <w:rPr>
          <w:rFonts w:ascii="Times New Roman" w:hAnsi="Times New Roman" w:cs="Times New Roman"/>
          <w:color w:val="000000" w:themeColor="text1"/>
          <w:sz w:val="36"/>
          <w:szCs w:val="36"/>
        </w:rPr>
        <w:t xml:space="preserve">mentor </w:t>
      </w:r>
    </w:p>
    <w:p w14:paraId="0AE5E5E5" w14:textId="77777777" w:rsidR="0030004F" w:rsidRPr="00C97360" w:rsidRDefault="002C3941" w:rsidP="00762DB5">
      <w:pPr>
        <w:rPr>
          <w:rFonts w:ascii="Times New Roman" w:hAnsi="Times New Roman" w:cs="Times New Roman"/>
          <w:color w:val="000000" w:themeColor="text1"/>
          <w:sz w:val="36"/>
          <w:szCs w:val="36"/>
        </w:rPr>
      </w:pPr>
      <w:r w:rsidRPr="00C97360">
        <w:rPr>
          <w:rFonts w:ascii="Times New Roman" w:hAnsi="Times New Roman" w:cs="Times New Roman"/>
          <w:color w:val="000000" w:themeColor="text1"/>
          <w:sz w:val="36"/>
          <w:szCs w:val="36"/>
        </w:rPr>
        <w:t xml:space="preserve">                                                    </w:t>
      </w:r>
      <w:r w:rsidR="0030004F" w:rsidRPr="00C97360">
        <w:rPr>
          <w:rFonts w:ascii="Times New Roman" w:hAnsi="Times New Roman" w:cs="Times New Roman"/>
          <w:color w:val="000000" w:themeColor="text1"/>
          <w:sz w:val="36"/>
          <w:szCs w:val="36"/>
        </w:rPr>
        <w:t xml:space="preserve">    </w:t>
      </w:r>
    </w:p>
    <w:p w14:paraId="3D9ACDAA" w14:textId="77777777" w:rsidR="00AA0555" w:rsidRDefault="0030004F" w:rsidP="00762DB5">
      <w:pPr>
        <w:rPr>
          <w:rFonts w:ascii="Times New Roman" w:hAnsi="Times New Roman" w:cs="Times New Roman"/>
          <w:color w:val="000000" w:themeColor="text1"/>
          <w:sz w:val="36"/>
          <w:szCs w:val="36"/>
        </w:rPr>
      </w:pPr>
      <w:r w:rsidRPr="00C97360">
        <w:rPr>
          <w:rFonts w:ascii="Times New Roman" w:hAnsi="Times New Roman" w:cs="Times New Roman"/>
          <w:color w:val="000000" w:themeColor="text1"/>
          <w:sz w:val="36"/>
          <w:szCs w:val="36"/>
        </w:rPr>
        <w:t xml:space="preserve">                                                     </w:t>
      </w:r>
    </w:p>
    <w:p w14:paraId="7763F133" w14:textId="124FACAD" w:rsidR="002C3941" w:rsidRPr="00C97360" w:rsidRDefault="00AA0555" w:rsidP="00762DB5">
      <w:pPr>
        <w:rPr>
          <w:rFonts w:ascii="Times New Roman" w:hAnsi="Times New Roman" w:cs="Times New Roman"/>
          <w:color w:val="000000" w:themeColor="text1"/>
          <w:sz w:val="36"/>
          <w:szCs w:val="36"/>
          <w:rtl/>
        </w:rPr>
      </w:pPr>
      <w:r>
        <w:rPr>
          <w:rFonts w:ascii="Times New Roman" w:hAnsi="Times New Roman" w:cs="Times New Roman"/>
          <w:color w:val="000000" w:themeColor="text1"/>
          <w:sz w:val="36"/>
          <w:szCs w:val="36"/>
        </w:rPr>
        <w:t xml:space="preserve">                                                      </w:t>
      </w:r>
      <w:r w:rsidR="0030004F" w:rsidRPr="00C97360">
        <w:rPr>
          <w:rFonts w:ascii="Times New Roman" w:hAnsi="Times New Roman" w:cs="Times New Roman"/>
          <w:color w:val="000000" w:themeColor="text1"/>
          <w:sz w:val="36"/>
          <w:szCs w:val="36"/>
        </w:rPr>
        <w:t xml:space="preserve">     </w:t>
      </w:r>
      <w:r w:rsidR="002C3941" w:rsidRPr="00C97360">
        <w:rPr>
          <w:rFonts w:ascii="Times New Roman" w:hAnsi="Times New Roman" w:cs="Times New Roman"/>
          <w:color w:val="000000" w:themeColor="text1"/>
          <w:sz w:val="36"/>
          <w:szCs w:val="36"/>
        </w:rPr>
        <w:t xml:space="preserve">  </w:t>
      </w:r>
      <w:r w:rsidR="004302FB">
        <w:rPr>
          <w:rFonts w:ascii="Times New Roman" w:hAnsi="Times New Roman" w:cs="Times New Roman"/>
          <w:color w:val="000000" w:themeColor="text1"/>
          <w:sz w:val="36"/>
          <w:szCs w:val="36"/>
        </w:rPr>
        <w:t xml:space="preserve">Mrs. </w:t>
      </w:r>
      <w:r w:rsidR="00BA125F" w:rsidRPr="00C97360">
        <w:rPr>
          <w:rFonts w:ascii="Times New Roman" w:hAnsi="Times New Roman" w:cs="Times New Roman"/>
          <w:color w:val="000000" w:themeColor="text1"/>
          <w:sz w:val="36"/>
          <w:szCs w:val="36"/>
        </w:rPr>
        <w:t xml:space="preserve">Ankita </w:t>
      </w:r>
      <w:r w:rsidR="00900F2E">
        <w:rPr>
          <w:rFonts w:ascii="Times New Roman" w:hAnsi="Times New Roman" w:cs="Times New Roman"/>
          <w:color w:val="000000" w:themeColor="text1"/>
          <w:sz w:val="36"/>
          <w:szCs w:val="36"/>
        </w:rPr>
        <w:t xml:space="preserve">Sharma </w:t>
      </w:r>
    </w:p>
    <w:p w14:paraId="5F09D9FE" w14:textId="4E2CC64E" w:rsidR="0078604E" w:rsidRPr="00C97360" w:rsidRDefault="0078604E" w:rsidP="00B654D1">
      <w:pPr>
        <w:jc w:val="center"/>
        <w:rPr>
          <w:rFonts w:ascii="Times New Roman" w:hAnsi="Times New Roman" w:cs="Times New Roman"/>
          <w:b/>
          <w:bCs/>
          <w:color w:val="000000" w:themeColor="text1"/>
          <w:sz w:val="72"/>
          <w:szCs w:val="72"/>
          <w:u w:val="single"/>
        </w:rPr>
      </w:pPr>
    </w:p>
    <w:p w14:paraId="4BC3B3CB" w14:textId="3A047863" w:rsidR="00BF607E" w:rsidRDefault="00BF607E" w:rsidP="00A42B3B">
      <w:pPr>
        <w:rPr>
          <w:rFonts w:ascii="Times New Roman" w:hAnsi="Times New Roman" w:cs="Times New Roman"/>
          <w:b/>
          <w:bCs/>
          <w:color w:val="000000" w:themeColor="text1"/>
          <w:sz w:val="40"/>
          <w:szCs w:val="40"/>
          <w:u w:val="single"/>
        </w:rPr>
      </w:pPr>
    </w:p>
    <w:p w14:paraId="588B4388" w14:textId="77777777" w:rsidR="002C4869" w:rsidRDefault="002C4869" w:rsidP="00A42B3B">
      <w:pPr>
        <w:rPr>
          <w:rFonts w:ascii="Times New Roman" w:hAnsi="Times New Roman" w:cs="Times New Roman"/>
          <w:b/>
          <w:bCs/>
          <w:color w:val="000000" w:themeColor="text1"/>
          <w:sz w:val="40"/>
          <w:szCs w:val="40"/>
          <w:u w:val="single"/>
        </w:rPr>
      </w:pPr>
    </w:p>
    <w:p w14:paraId="5EC2A600" w14:textId="2DD56337" w:rsidR="00C97360" w:rsidRPr="000D1A5A" w:rsidRDefault="00B6320B" w:rsidP="00A42B3B">
      <w:pPr>
        <w:rPr>
          <w:rFonts w:ascii="Times New Roman" w:hAnsi="Times New Roman" w:cs="Times New Roman"/>
          <w:b/>
          <w:bCs/>
          <w:color w:val="000000" w:themeColor="text1"/>
          <w:sz w:val="40"/>
          <w:szCs w:val="40"/>
          <w:u w:val="single"/>
        </w:rPr>
      </w:pPr>
      <w:r w:rsidRPr="000D1A5A">
        <w:rPr>
          <w:rFonts w:ascii="Times New Roman" w:hAnsi="Times New Roman" w:cs="Times New Roman"/>
          <w:b/>
          <w:bCs/>
          <w:color w:val="000000" w:themeColor="text1"/>
          <w:sz w:val="40"/>
          <w:szCs w:val="40"/>
          <w:u w:val="single"/>
        </w:rPr>
        <w:t xml:space="preserve">Acknowledgement </w:t>
      </w:r>
    </w:p>
    <w:p w14:paraId="0B8BCBCA" w14:textId="77777777" w:rsidR="00B6320B" w:rsidRDefault="00B6320B" w:rsidP="00462E3B">
      <w:pPr>
        <w:jc w:val="both"/>
        <w:rPr>
          <w:rFonts w:ascii="Times New Roman" w:hAnsi="Times New Roman" w:cs="Times New Roman"/>
          <w:b/>
          <w:bCs/>
          <w:color w:val="000000" w:themeColor="text1"/>
          <w:sz w:val="40"/>
          <w:szCs w:val="40"/>
        </w:rPr>
      </w:pPr>
    </w:p>
    <w:p w14:paraId="67FEF61F" w14:textId="5B317343" w:rsidR="00A80F29" w:rsidRPr="00B6320B" w:rsidRDefault="00A80F29" w:rsidP="00462E3B">
      <w:pPr>
        <w:jc w:val="both"/>
        <w:rPr>
          <w:color w:val="auto"/>
          <w:sz w:val="36"/>
          <w:szCs w:val="36"/>
        </w:rPr>
      </w:pPr>
      <w:r w:rsidRPr="00B6320B">
        <w:rPr>
          <w:color w:val="auto"/>
          <w:sz w:val="36"/>
          <w:szCs w:val="36"/>
        </w:rPr>
        <w:t xml:space="preserve">I would like to place on record my deep sense of gratitude to </w:t>
      </w:r>
      <w:r w:rsidR="005C60DA" w:rsidRPr="00B6320B">
        <w:rPr>
          <w:color w:val="auto"/>
          <w:sz w:val="36"/>
          <w:szCs w:val="36"/>
        </w:rPr>
        <w:t xml:space="preserve">Mrs. Ankita </w:t>
      </w:r>
      <w:r w:rsidR="0007388D">
        <w:rPr>
          <w:color w:val="auto"/>
          <w:sz w:val="36"/>
          <w:szCs w:val="36"/>
        </w:rPr>
        <w:t>Sharma</w:t>
      </w:r>
      <w:r w:rsidR="00BB7F3C" w:rsidRPr="00B6320B">
        <w:rPr>
          <w:color w:val="auto"/>
          <w:sz w:val="36"/>
          <w:szCs w:val="36"/>
        </w:rPr>
        <w:t xml:space="preserve"> in</w:t>
      </w:r>
      <w:r w:rsidRPr="00B6320B">
        <w:rPr>
          <w:color w:val="auto"/>
          <w:sz w:val="36"/>
          <w:szCs w:val="36"/>
        </w:rPr>
        <w:t xml:space="preserve"> </w:t>
      </w:r>
      <w:r w:rsidR="00BB7F3C">
        <w:rPr>
          <w:color w:val="auto"/>
          <w:sz w:val="36"/>
          <w:szCs w:val="36"/>
        </w:rPr>
        <w:t xml:space="preserve">the </w:t>
      </w:r>
      <w:r w:rsidRPr="00B6320B">
        <w:rPr>
          <w:color w:val="auto"/>
          <w:sz w:val="36"/>
          <w:szCs w:val="36"/>
        </w:rPr>
        <w:t xml:space="preserve">Department of Computer Science and Engineering, Noida Institute of Engineering &amp; Technology, Greater Noida, Gautam Budha Nagar, Uttar Pradesh, India for his/her generous guidance, help and useful suggestions. </w:t>
      </w:r>
    </w:p>
    <w:p w14:paraId="7A7457D2" w14:textId="0A7EE38C" w:rsidR="00A80F29" w:rsidRPr="00B6320B" w:rsidRDefault="00A80F29" w:rsidP="00462E3B">
      <w:pPr>
        <w:jc w:val="both"/>
        <w:rPr>
          <w:color w:val="auto"/>
          <w:sz w:val="36"/>
          <w:szCs w:val="36"/>
        </w:rPr>
      </w:pPr>
      <w:r w:rsidRPr="00B6320B">
        <w:rPr>
          <w:color w:val="auto"/>
          <w:sz w:val="36"/>
          <w:szCs w:val="36"/>
        </w:rPr>
        <w:t>I express my sincere gratitude to Prof. Chandra Shekhar Yadav, HOD(CSE), Noida Institute of Engineering &amp; Technology, Greater Noida for his stimulating guidance, Continuous encouragement and supervision throughout the course of present work.</w:t>
      </w:r>
    </w:p>
    <w:p w14:paraId="1936F439" w14:textId="77777777" w:rsidR="00A80F29" w:rsidRPr="00B6320B" w:rsidRDefault="00A80F29" w:rsidP="00F41706">
      <w:pPr>
        <w:rPr>
          <w:color w:val="auto"/>
          <w:sz w:val="36"/>
          <w:szCs w:val="36"/>
        </w:rPr>
      </w:pPr>
    </w:p>
    <w:p w14:paraId="06093711" w14:textId="77777777" w:rsidR="00A80F29" w:rsidRPr="00B6320B" w:rsidRDefault="00A80F29" w:rsidP="00F41706">
      <w:pPr>
        <w:rPr>
          <w:color w:val="auto"/>
          <w:sz w:val="36"/>
          <w:szCs w:val="36"/>
        </w:rPr>
      </w:pPr>
    </w:p>
    <w:p w14:paraId="44FE0011" w14:textId="77777777" w:rsidR="00A80F29" w:rsidRPr="00B6320B" w:rsidRDefault="00A80F29" w:rsidP="00F41706">
      <w:pPr>
        <w:rPr>
          <w:color w:val="auto"/>
          <w:sz w:val="36"/>
          <w:szCs w:val="36"/>
        </w:rPr>
      </w:pPr>
    </w:p>
    <w:p w14:paraId="6A9B126F" w14:textId="77777777" w:rsidR="00A80F29" w:rsidRDefault="00A80F29" w:rsidP="00A42B3B">
      <w:pPr>
        <w:rPr>
          <w:rFonts w:ascii="Times New Roman" w:hAnsi="Times New Roman" w:cs="Times New Roman"/>
          <w:b/>
          <w:bCs/>
          <w:color w:val="000000" w:themeColor="text1"/>
          <w:sz w:val="40"/>
          <w:szCs w:val="40"/>
        </w:rPr>
      </w:pPr>
    </w:p>
    <w:p w14:paraId="3D7AA395" w14:textId="77777777" w:rsidR="00AA0555" w:rsidRDefault="00AA0555" w:rsidP="00A42B3B">
      <w:pPr>
        <w:rPr>
          <w:rFonts w:ascii="Times New Roman" w:hAnsi="Times New Roman" w:cs="Times New Roman"/>
          <w:b/>
          <w:bCs/>
          <w:color w:val="000000" w:themeColor="text1"/>
          <w:sz w:val="40"/>
          <w:szCs w:val="40"/>
        </w:rPr>
      </w:pPr>
    </w:p>
    <w:p w14:paraId="19220415" w14:textId="77777777" w:rsidR="00AA0555" w:rsidRDefault="00AA0555" w:rsidP="00A42B3B">
      <w:pPr>
        <w:rPr>
          <w:rFonts w:ascii="Times New Roman" w:hAnsi="Times New Roman" w:cs="Times New Roman"/>
          <w:b/>
          <w:bCs/>
          <w:color w:val="000000" w:themeColor="text1"/>
          <w:sz w:val="40"/>
          <w:szCs w:val="40"/>
        </w:rPr>
      </w:pPr>
    </w:p>
    <w:p w14:paraId="1FE84884" w14:textId="77777777" w:rsidR="00AA0555" w:rsidRDefault="00AA0555" w:rsidP="00A42B3B">
      <w:pPr>
        <w:rPr>
          <w:rFonts w:ascii="Times New Roman" w:hAnsi="Times New Roman" w:cs="Times New Roman"/>
          <w:b/>
          <w:bCs/>
          <w:color w:val="000000" w:themeColor="text1"/>
          <w:sz w:val="40"/>
          <w:szCs w:val="40"/>
        </w:rPr>
      </w:pPr>
    </w:p>
    <w:p w14:paraId="0CEDAB08" w14:textId="77777777" w:rsidR="00AA0555" w:rsidRDefault="00AA0555" w:rsidP="00A42B3B">
      <w:pPr>
        <w:rPr>
          <w:rFonts w:ascii="Times New Roman" w:hAnsi="Times New Roman" w:cs="Times New Roman"/>
          <w:b/>
          <w:bCs/>
          <w:color w:val="000000" w:themeColor="text1"/>
          <w:sz w:val="40"/>
          <w:szCs w:val="40"/>
        </w:rPr>
      </w:pPr>
    </w:p>
    <w:p w14:paraId="308864E6" w14:textId="77777777" w:rsidR="00AA0555" w:rsidRDefault="00AA0555" w:rsidP="00A42B3B">
      <w:pPr>
        <w:rPr>
          <w:rFonts w:ascii="Times New Roman" w:hAnsi="Times New Roman" w:cs="Times New Roman"/>
          <w:b/>
          <w:bCs/>
          <w:color w:val="000000" w:themeColor="text1"/>
          <w:sz w:val="40"/>
          <w:szCs w:val="40"/>
        </w:rPr>
      </w:pPr>
    </w:p>
    <w:p w14:paraId="671DC950" w14:textId="77777777" w:rsidR="00AA0555" w:rsidRDefault="00AA0555" w:rsidP="00A42B3B">
      <w:pPr>
        <w:rPr>
          <w:rFonts w:ascii="Times New Roman" w:hAnsi="Times New Roman" w:cs="Times New Roman"/>
          <w:b/>
          <w:bCs/>
          <w:color w:val="000000" w:themeColor="text1"/>
          <w:sz w:val="40"/>
          <w:szCs w:val="40"/>
        </w:rPr>
      </w:pPr>
    </w:p>
    <w:p w14:paraId="44C3501A" w14:textId="77777777" w:rsidR="00BF607E" w:rsidRDefault="00BF607E" w:rsidP="00A42B3B">
      <w:pPr>
        <w:rPr>
          <w:rFonts w:ascii="Times New Roman" w:hAnsi="Times New Roman" w:cs="Times New Roman"/>
          <w:b/>
          <w:bCs/>
          <w:color w:val="000000" w:themeColor="text1"/>
          <w:sz w:val="40"/>
          <w:szCs w:val="40"/>
          <w:u w:val="single"/>
        </w:rPr>
      </w:pPr>
    </w:p>
    <w:p w14:paraId="6146BBFD" w14:textId="77777777" w:rsidR="00556B95" w:rsidRDefault="00556B95" w:rsidP="00A42B3B">
      <w:pPr>
        <w:rPr>
          <w:rFonts w:ascii="Times New Roman" w:hAnsi="Times New Roman" w:cs="Times New Roman"/>
          <w:b/>
          <w:bCs/>
          <w:color w:val="000000" w:themeColor="text1"/>
          <w:sz w:val="40"/>
          <w:szCs w:val="40"/>
          <w:u w:val="single"/>
        </w:rPr>
      </w:pPr>
    </w:p>
    <w:p w14:paraId="2FD25B41" w14:textId="74043A8A" w:rsidR="00B32CFC" w:rsidRPr="000D1A5A" w:rsidRDefault="00B32CFC" w:rsidP="00A42B3B">
      <w:pPr>
        <w:rPr>
          <w:rFonts w:ascii="Times New Roman" w:hAnsi="Times New Roman" w:cs="Times New Roman"/>
          <w:b/>
          <w:bCs/>
          <w:color w:val="000000" w:themeColor="text1"/>
          <w:sz w:val="40"/>
          <w:szCs w:val="40"/>
          <w:u w:val="single"/>
        </w:rPr>
      </w:pPr>
      <w:r w:rsidRPr="000D1A5A">
        <w:rPr>
          <w:rFonts w:ascii="Times New Roman" w:hAnsi="Times New Roman" w:cs="Times New Roman"/>
          <w:b/>
          <w:bCs/>
          <w:color w:val="000000" w:themeColor="text1"/>
          <w:sz w:val="40"/>
          <w:szCs w:val="40"/>
          <w:u w:val="single"/>
        </w:rPr>
        <w:t>INDEX</w:t>
      </w:r>
    </w:p>
    <w:tbl>
      <w:tblPr>
        <w:tblStyle w:val="TableGrid"/>
        <w:tblpPr w:leftFromText="180" w:rightFromText="180" w:vertAnchor="text" w:horzAnchor="page" w:tblpX="1" w:tblpY="723"/>
        <w:tblW w:w="31563" w:type="dxa"/>
        <w:tblLook w:val="04A0" w:firstRow="1" w:lastRow="0" w:firstColumn="1" w:lastColumn="0" w:noHBand="0" w:noVBand="1"/>
      </w:tblPr>
      <w:tblGrid>
        <w:gridCol w:w="661"/>
        <w:gridCol w:w="7164"/>
        <w:gridCol w:w="8559"/>
        <w:gridCol w:w="4697"/>
        <w:gridCol w:w="4697"/>
        <w:gridCol w:w="1157"/>
        <w:gridCol w:w="1157"/>
        <w:gridCol w:w="1157"/>
        <w:gridCol w:w="1157"/>
        <w:gridCol w:w="1157"/>
      </w:tblGrid>
      <w:tr w:rsidR="009E3B7F" w14:paraId="66A2D449" w14:textId="77777777" w:rsidTr="0006161A">
        <w:trPr>
          <w:trHeight w:val="409"/>
        </w:trPr>
        <w:tc>
          <w:tcPr>
            <w:tcW w:w="661" w:type="dxa"/>
          </w:tcPr>
          <w:p w14:paraId="30FB4D74" w14:textId="77777777" w:rsidR="009E3B7F" w:rsidRPr="0038791E" w:rsidRDefault="009E3B7F" w:rsidP="009E3B7F">
            <w:pPr>
              <w:rPr>
                <w:rFonts w:ascii="Times New Roman" w:hAnsi="Times New Roman" w:cs="Times New Roman"/>
                <w:color w:val="000000" w:themeColor="text1"/>
                <w:sz w:val="40"/>
                <w:szCs w:val="40"/>
              </w:rPr>
            </w:pPr>
            <w:r w:rsidRPr="0038791E">
              <w:rPr>
                <w:rFonts w:ascii="Times New Roman" w:hAnsi="Times New Roman" w:cs="Times New Roman"/>
                <w:color w:val="000000" w:themeColor="text1"/>
                <w:sz w:val="40"/>
                <w:szCs w:val="40"/>
              </w:rPr>
              <w:t>S. no</w:t>
            </w:r>
          </w:p>
        </w:tc>
        <w:tc>
          <w:tcPr>
            <w:tcW w:w="7164" w:type="dxa"/>
          </w:tcPr>
          <w:p w14:paraId="33D721E0" w14:textId="77777777" w:rsidR="009E3B7F" w:rsidRPr="0038791E" w:rsidRDefault="009E3B7F" w:rsidP="009E3B7F">
            <w:pPr>
              <w:rPr>
                <w:rFonts w:ascii="Times New Roman" w:hAnsi="Times New Roman" w:cs="Times New Roman"/>
                <w:color w:val="000000" w:themeColor="text1"/>
                <w:sz w:val="40"/>
                <w:szCs w:val="40"/>
              </w:rPr>
            </w:pPr>
            <w:r w:rsidRPr="0038791E">
              <w:rPr>
                <w:rFonts w:ascii="Times New Roman" w:hAnsi="Times New Roman" w:cs="Times New Roman"/>
                <w:color w:val="000000" w:themeColor="text1"/>
                <w:sz w:val="40"/>
                <w:szCs w:val="40"/>
              </w:rPr>
              <w:t xml:space="preserve">Title </w:t>
            </w:r>
          </w:p>
        </w:tc>
        <w:tc>
          <w:tcPr>
            <w:tcW w:w="8559" w:type="dxa"/>
          </w:tcPr>
          <w:p w14:paraId="5F3B53D5" w14:textId="46287DD5" w:rsidR="009E3B7F" w:rsidRPr="0038791E" w:rsidRDefault="00B655C6" w:rsidP="009E3B7F">
            <w:pPr>
              <w:rPr>
                <w:rFonts w:ascii="Times New Roman" w:hAnsi="Times New Roman" w:cs="Times New Roman"/>
                <w:color w:val="000000" w:themeColor="text1"/>
                <w:sz w:val="40"/>
                <w:szCs w:val="40"/>
              </w:rPr>
            </w:pPr>
            <w:r w:rsidRPr="0038791E">
              <w:rPr>
                <w:rFonts w:ascii="Times New Roman" w:hAnsi="Times New Roman" w:cs="Times New Roman"/>
                <w:color w:val="000000" w:themeColor="text1"/>
                <w:sz w:val="40"/>
                <w:szCs w:val="40"/>
              </w:rPr>
              <w:t xml:space="preserve">Page number </w:t>
            </w:r>
          </w:p>
        </w:tc>
        <w:tc>
          <w:tcPr>
            <w:tcW w:w="4697" w:type="dxa"/>
          </w:tcPr>
          <w:p w14:paraId="020BFAD5" w14:textId="77777777" w:rsidR="009E3B7F" w:rsidRDefault="009E3B7F" w:rsidP="009E3B7F">
            <w:pPr>
              <w:rPr>
                <w:rFonts w:ascii="Times New Roman" w:hAnsi="Times New Roman" w:cs="Times New Roman"/>
                <w:b/>
                <w:bCs/>
                <w:color w:val="000000" w:themeColor="text1"/>
                <w:sz w:val="40"/>
                <w:szCs w:val="40"/>
              </w:rPr>
            </w:pPr>
          </w:p>
        </w:tc>
        <w:tc>
          <w:tcPr>
            <w:tcW w:w="4697" w:type="dxa"/>
          </w:tcPr>
          <w:p w14:paraId="20A278CD" w14:textId="77777777" w:rsidR="009E3B7F" w:rsidRDefault="009E3B7F" w:rsidP="009E3B7F">
            <w:pPr>
              <w:rPr>
                <w:rFonts w:ascii="Times New Roman" w:hAnsi="Times New Roman" w:cs="Times New Roman"/>
                <w:b/>
                <w:bCs/>
                <w:color w:val="000000" w:themeColor="text1"/>
                <w:sz w:val="40"/>
                <w:szCs w:val="40"/>
              </w:rPr>
            </w:pPr>
          </w:p>
        </w:tc>
        <w:tc>
          <w:tcPr>
            <w:tcW w:w="1157" w:type="dxa"/>
          </w:tcPr>
          <w:p w14:paraId="14010587" w14:textId="77777777" w:rsidR="009E3B7F" w:rsidRDefault="009E3B7F" w:rsidP="009E3B7F">
            <w:pPr>
              <w:rPr>
                <w:rFonts w:ascii="Times New Roman" w:hAnsi="Times New Roman" w:cs="Times New Roman"/>
                <w:b/>
                <w:bCs/>
                <w:color w:val="000000" w:themeColor="text1"/>
                <w:sz w:val="40"/>
                <w:szCs w:val="40"/>
              </w:rPr>
            </w:pPr>
          </w:p>
        </w:tc>
        <w:tc>
          <w:tcPr>
            <w:tcW w:w="1157" w:type="dxa"/>
          </w:tcPr>
          <w:p w14:paraId="063DC73D" w14:textId="77777777" w:rsidR="009E3B7F" w:rsidRDefault="009E3B7F" w:rsidP="009E3B7F">
            <w:pPr>
              <w:rPr>
                <w:rFonts w:ascii="Times New Roman" w:hAnsi="Times New Roman" w:cs="Times New Roman"/>
                <w:b/>
                <w:bCs/>
                <w:color w:val="000000" w:themeColor="text1"/>
                <w:sz w:val="40"/>
                <w:szCs w:val="40"/>
              </w:rPr>
            </w:pPr>
          </w:p>
        </w:tc>
        <w:tc>
          <w:tcPr>
            <w:tcW w:w="1157" w:type="dxa"/>
          </w:tcPr>
          <w:p w14:paraId="0B1135AC" w14:textId="77777777" w:rsidR="009E3B7F" w:rsidRDefault="009E3B7F" w:rsidP="009E3B7F">
            <w:pPr>
              <w:rPr>
                <w:rFonts w:ascii="Times New Roman" w:hAnsi="Times New Roman" w:cs="Times New Roman"/>
                <w:b/>
                <w:bCs/>
                <w:color w:val="000000" w:themeColor="text1"/>
                <w:sz w:val="40"/>
                <w:szCs w:val="40"/>
              </w:rPr>
            </w:pPr>
          </w:p>
        </w:tc>
        <w:tc>
          <w:tcPr>
            <w:tcW w:w="1157" w:type="dxa"/>
          </w:tcPr>
          <w:p w14:paraId="2E44B80A" w14:textId="77777777" w:rsidR="009E3B7F" w:rsidRDefault="009E3B7F" w:rsidP="009E3B7F">
            <w:pPr>
              <w:rPr>
                <w:rFonts w:ascii="Times New Roman" w:hAnsi="Times New Roman" w:cs="Times New Roman"/>
                <w:b/>
                <w:bCs/>
                <w:color w:val="000000" w:themeColor="text1"/>
                <w:sz w:val="40"/>
                <w:szCs w:val="40"/>
              </w:rPr>
            </w:pPr>
          </w:p>
        </w:tc>
        <w:tc>
          <w:tcPr>
            <w:tcW w:w="1157" w:type="dxa"/>
          </w:tcPr>
          <w:p w14:paraId="1D552616" w14:textId="77777777" w:rsidR="009E3B7F" w:rsidRDefault="009E3B7F" w:rsidP="009E3B7F">
            <w:pPr>
              <w:rPr>
                <w:rFonts w:ascii="Times New Roman" w:hAnsi="Times New Roman" w:cs="Times New Roman"/>
                <w:b/>
                <w:bCs/>
                <w:color w:val="000000" w:themeColor="text1"/>
                <w:sz w:val="40"/>
                <w:szCs w:val="40"/>
              </w:rPr>
            </w:pPr>
          </w:p>
        </w:tc>
      </w:tr>
      <w:tr w:rsidR="009E3B7F" w14:paraId="4979C84D" w14:textId="77777777" w:rsidTr="0006161A">
        <w:trPr>
          <w:trHeight w:val="409"/>
        </w:trPr>
        <w:tc>
          <w:tcPr>
            <w:tcW w:w="661" w:type="dxa"/>
          </w:tcPr>
          <w:p w14:paraId="0FB6DA80" w14:textId="77777777" w:rsidR="009E3B7F" w:rsidRDefault="009E3B7F" w:rsidP="009E3B7F">
            <w:pPr>
              <w:rPr>
                <w:rFonts w:ascii="Times New Roman" w:hAnsi="Times New Roman" w:cs="Times New Roman"/>
                <w:color w:val="000000" w:themeColor="text1"/>
                <w:sz w:val="36"/>
                <w:szCs w:val="36"/>
              </w:rPr>
            </w:pPr>
          </w:p>
        </w:tc>
        <w:tc>
          <w:tcPr>
            <w:tcW w:w="7164" w:type="dxa"/>
          </w:tcPr>
          <w:p w14:paraId="74E91C24" w14:textId="77777777" w:rsidR="009E3B7F" w:rsidRDefault="009E3B7F" w:rsidP="009E3B7F">
            <w:pPr>
              <w:rPr>
                <w:rFonts w:ascii="Times New Roman" w:hAnsi="Times New Roman" w:cs="Times New Roman"/>
                <w:color w:val="000000" w:themeColor="text1"/>
                <w:sz w:val="36"/>
                <w:szCs w:val="36"/>
              </w:rPr>
            </w:pPr>
          </w:p>
        </w:tc>
        <w:tc>
          <w:tcPr>
            <w:tcW w:w="8559" w:type="dxa"/>
          </w:tcPr>
          <w:p w14:paraId="2DE98166" w14:textId="77777777" w:rsidR="009E3B7F" w:rsidRDefault="009E3B7F" w:rsidP="009E3B7F">
            <w:pPr>
              <w:rPr>
                <w:rFonts w:ascii="Times New Roman" w:hAnsi="Times New Roman" w:cs="Times New Roman"/>
                <w:b/>
                <w:bCs/>
                <w:color w:val="000000" w:themeColor="text1"/>
                <w:sz w:val="40"/>
                <w:szCs w:val="40"/>
              </w:rPr>
            </w:pPr>
          </w:p>
        </w:tc>
        <w:tc>
          <w:tcPr>
            <w:tcW w:w="4697" w:type="dxa"/>
          </w:tcPr>
          <w:p w14:paraId="7215E451" w14:textId="77777777" w:rsidR="009E3B7F" w:rsidRDefault="009E3B7F" w:rsidP="009E3B7F">
            <w:pPr>
              <w:rPr>
                <w:rFonts w:ascii="Times New Roman" w:hAnsi="Times New Roman" w:cs="Times New Roman"/>
                <w:b/>
                <w:bCs/>
                <w:color w:val="000000" w:themeColor="text1"/>
                <w:sz w:val="40"/>
                <w:szCs w:val="40"/>
              </w:rPr>
            </w:pPr>
          </w:p>
        </w:tc>
        <w:tc>
          <w:tcPr>
            <w:tcW w:w="4697" w:type="dxa"/>
          </w:tcPr>
          <w:p w14:paraId="4CE4F574" w14:textId="77777777" w:rsidR="009E3B7F" w:rsidRDefault="009E3B7F" w:rsidP="009E3B7F">
            <w:pPr>
              <w:rPr>
                <w:rFonts w:ascii="Times New Roman" w:hAnsi="Times New Roman" w:cs="Times New Roman"/>
                <w:b/>
                <w:bCs/>
                <w:color w:val="000000" w:themeColor="text1"/>
                <w:sz w:val="40"/>
                <w:szCs w:val="40"/>
              </w:rPr>
            </w:pPr>
          </w:p>
        </w:tc>
        <w:tc>
          <w:tcPr>
            <w:tcW w:w="1157" w:type="dxa"/>
          </w:tcPr>
          <w:p w14:paraId="06A95110" w14:textId="77777777" w:rsidR="009E3B7F" w:rsidRDefault="009E3B7F" w:rsidP="009E3B7F">
            <w:pPr>
              <w:rPr>
                <w:rFonts w:ascii="Times New Roman" w:hAnsi="Times New Roman" w:cs="Times New Roman"/>
                <w:b/>
                <w:bCs/>
                <w:color w:val="000000" w:themeColor="text1"/>
                <w:sz w:val="40"/>
                <w:szCs w:val="40"/>
              </w:rPr>
            </w:pPr>
          </w:p>
        </w:tc>
        <w:tc>
          <w:tcPr>
            <w:tcW w:w="1157" w:type="dxa"/>
          </w:tcPr>
          <w:p w14:paraId="28979833" w14:textId="77777777" w:rsidR="009E3B7F" w:rsidRDefault="009E3B7F" w:rsidP="009E3B7F">
            <w:pPr>
              <w:rPr>
                <w:rFonts w:ascii="Times New Roman" w:hAnsi="Times New Roman" w:cs="Times New Roman"/>
                <w:b/>
                <w:bCs/>
                <w:color w:val="000000" w:themeColor="text1"/>
                <w:sz w:val="40"/>
                <w:szCs w:val="40"/>
              </w:rPr>
            </w:pPr>
          </w:p>
        </w:tc>
        <w:tc>
          <w:tcPr>
            <w:tcW w:w="1157" w:type="dxa"/>
          </w:tcPr>
          <w:p w14:paraId="5AB697A5" w14:textId="77777777" w:rsidR="009E3B7F" w:rsidRDefault="009E3B7F" w:rsidP="009E3B7F">
            <w:pPr>
              <w:rPr>
                <w:rFonts w:ascii="Times New Roman" w:hAnsi="Times New Roman" w:cs="Times New Roman"/>
                <w:b/>
                <w:bCs/>
                <w:color w:val="000000" w:themeColor="text1"/>
                <w:sz w:val="40"/>
                <w:szCs w:val="40"/>
              </w:rPr>
            </w:pPr>
          </w:p>
        </w:tc>
        <w:tc>
          <w:tcPr>
            <w:tcW w:w="1157" w:type="dxa"/>
          </w:tcPr>
          <w:p w14:paraId="29E47AD8" w14:textId="77777777" w:rsidR="009E3B7F" w:rsidRDefault="009E3B7F" w:rsidP="009E3B7F">
            <w:pPr>
              <w:rPr>
                <w:rFonts w:ascii="Times New Roman" w:hAnsi="Times New Roman" w:cs="Times New Roman"/>
                <w:b/>
                <w:bCs/>
                <w:color w:val="000000" w:themeColor="text1"/>
                <w:sz w:val="40"/>
                <w:szCs w:val="40"/>
              </w:rPr>
            </w:pPr>
          </w:p>
        </w:tc>
        <w:tc>
          <w:tcPr>
            <w:tcW w:w="1157" w:type="dxa"/>
          </w:tcPr>
          <w:p w14:paraId="3D498B82" w14:textId="77777777" w:rsidR="009E3B7F" w:rsidRDefault="009E3B7F" w:rsidP="009E3B7F">
            <w:pPr>
              <w:rPr>
                <w:rFonts w:ascii="Times New Roman" w:hAnsi="Times New Roman" w:cs="Times New Roman"/>
                <w:b/>
                <w:bCs/>
                <w:color w:val="000000" w:themeColor="text1"/>
                <w:sz w:val="40"/>
                <w:szCs w:val="40"/>
              </w:rPr>
            </w:pPr>
          </w:p>
        </w:tc>
      </w:tr>
      <w:tr w:rsidR="009E3B7F" w:rsidRPr="00AD3A52" w14:paraId="51828DFF" w14:textId="77777777" w:rsidTr="0006161A">
        <w:trPr>
          <w:trHeight w:val="429"/>
        </w:trPr>
        <w:tc>
          <w:tcPr>
            <w:tcW w:w="661" w:type="dxa"/>
          </w:tcPr>
          <w:p w14:paraId="60061626"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1</w:t>
            </w:r>
          </w:p>
        </w:tc>
        <w:tc>
          <w:tcPr>
            <w:tcW w:w="7164" w:type="dxa"/>
          </w:tcPr>
          <w:p w14:paraId="648CAA63"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 xml:space="preserve">Cover page </w:t>
            </w:r>
          </w:p>
        </w:tc>
        <w:tc>
          <w:tcPr>
            <w:tcW w:w="8559" w:type="dxa"/>
          </w:tcPr>
          <w:p w14:paraId="0371781A"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331932A5"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68B8BC6E"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1221B5A9"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3242C4E0"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46878CDB"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59339256"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2A81D2D9" w14:textId="77777777" w:rsidR="009E3B7F" w:rsidRPr="00AD3A52" w:rsidRDefault="009E3B7F" w:rsidP="009E3B7F">
            <w:pPr>
              <w:rPr>
                <w:rFonts w:ascii="Times New Roman" w:hAnsi="Times New Roman" w:cs="Times New Roman"/>
                <w:b/>
                <w:bCs/>
                <w:color w:val="000000" w:themeColor="text1"/>
                <w:sz w:val="36"/>
                <w:szCs w:val="36"/>
              </w:rPr>
            </w:pPr>
          </w:p>
        </w:tc>
      </w:tr>
      <w:tr w:rsidR="009E3B7F" w:rsidRPr="00AD3A52" w14:paraId="6772AD15" w14:textId="77777777" w:rsidTr="0006161A">
        <w:trPr>
          <w:trHeight w:val="409"/>
        </w:trPr>
        <w:tc>
          <w:tcPr>
            <w:tcW w:w="661" w:type="dxa"/>
          </w:tcPr>
          <w:p w14:paraId="188E4E33"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2</w:t>
            </w:r>
          </w:p>
        </w:tc>
        <w:tc>
          <w:tcPr>
            <w:tcW w:w="7164" w:type="dxa"/>
          </w:tcPr>
          <w:p w14:paraId="265AB6D9"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 xml:space="preserve">Certificate </w:t>
            </w:r>
          </w:p>
        </w:tc>
        <w:tc>
          <w:tcPr>
            <w:tcW w:w="8559" w:type="dxa"/>
          </w:tcPr>
          <w:p w14:paraId="01255EC7"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11B1B7C3"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69E3618C"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5322158E"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5DA1DB13"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255E56B9"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2F31C37C"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23254271" w14:textId="77777777" w:rsidR="009E3B7F" w:rsidRPr="00AD3A52" w:rsidRDefault="009E3B7F" w:rsidP="009E3B7F">
            <w:pPr>
              <w:rPr>
                <w:rFonts w:ascii="Times New Roman" w:hAnsi="Times New Roman" w:cs="Times New Roman"/>
                <w:b/>
                <w:bCs/>
                <w:color w:val="000000" w:themeColor="text1"/>
                <w:sz w:val="36"/>
                <w:szCs w:val="36"/>
              </w:rPr>
            </w:pPr>
          </w:p>
        </w:tc>
      </w:tr>
      <w:tr w:rsidR="009E3B7F" w:rsidRPr="00AD3A52" w14:paraId="234A0997" w14:textId="77777777" w:rsidTr="0006161A">
        <w:trPr>
          <w:trHeight w:val="409"/>
        </w:trPr>
        <w:tc>
          <w:tcPr>
            <w:tcW w:w="661" w:type="dxa"/>
          </w:tcPr>
          <w:p w14:paraId="3566FC22"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3</w:t>
            </w:r>
          </w:p>
        </w:tc>
        <w:tc>
          <w:tcPr>
            <w:tcW w:w="7164" w:type="dxa"/>
          </w:tcPr>
          <w:p w14:paraId="4AE387B5"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 xml:space="preserve">Acknowledgement </w:t>
            </w:r>
          </w:p>
        </w:tc>
        <w:tc>
          <w:tcPr>
            <w:tcW w:w="8559" w:type="dxa"/>
          </w:tcPr>
          <w:p w14:paraId="15D9FF0D"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671A5675"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7873C44E"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0C3EE391"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63ACF5A2"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7D583E62"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3D5E4371"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644E1A0B" w14:textId="77777777" w:rsidR="009E3B7F" w:rsidRPr="00AD3A52" w:rsidRDefault="009E3B7F" w:rsidP="009E3B7F">
            <w:pPr>
              <w:rPr>
                <w:rFonts w:ascii="Times New Roman" w:hAnsi="Times New Roman" w:cs="Times New Roman"/>
                <w:b/>
                <w:bCs/>
                <w:color w:val="000000" w:themeColor="text1"/>
                <w:sz w:val="36"/>
                <w:szCs w:val="36"/>
              </w:rPr>
            </w:pPr>
          </w:p>
        </w:tc>
      </w:tr>
      <w:tr w:rsidR="009E3B7F" w:rsidRPr="00AD3A52" w14:paraId="60293ADA" w14:textId="77777777" w:rsidTr="0006161A">
        <w:trPr>
          <w:trHeight w:val="409"/>
        </w:trPr>
        <w:tc>
          <w:tcPr>
            <w:tcW w:w="661" w:type="dxa"/>
          </w:tcPr>
          <w:p w14:paraId="6A5EA76A"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4</w:t>
            </w:r>
          </w:p>
        </w:tc>
        <w:tc>
          <w:tcPr>
            <w:tcW w:w="7164" w:type="dxa"/>
          </w:tcPr>
          <w:p w14:paraId="4C498B3D"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 xml:space="preserve">Introduction </w:t>
            </w:r>
          </w:p>
        </w:tc>
        <w:tc>
          <w:tcPr>
            <w:tcW w:w="8559" w:type="dxa"/>
          </w:tcPr>
          <w:p w14:paraId="3C6F750F"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1AEA8862"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327ED977"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4769771B"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340B2E96"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2C06F9EC"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22AEACE0"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222AD48F" w14:textId="77777777" w:rsidR="009E3B7F" w:rsidRPr="00AD3A52" w:rsidRDefault="009E3B7F" w:rsidP="009E3B7F">
            <w:pPr>
              <w:rPr>
                <w:rFonts w:ascii="Times New Roman" w:hAnsi="Times New Roman" w:cs="Times New Roman"/>
                <w:b/>
                <w:bCs/>
                <w:color w:val="000000" w:themeColor="text1"/>
                <w:sz w:val="36"/>
                <w:szCs w:val="36"/>
              </w:rPr>
            </w:pPr>
          </w:p>
        </w:tc>
      </w:tr>
      <w:tr w:rsidR="009E3B7F" w:rsidRPr="00AD3A52" w14:paraId="6547CD9D" w14:textId="77777777" w:rsidTr="0006161A">
        <w:trPr>
          <w:trHeight w:val="429"/>
        </w:trPr>
        <w:tc>
          <w:tcPr>
            <w:tcW w:w="661" w:type="dxa"/>
          </w:tcPr>
          <w:p w14:paraId="28C3B349"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5</w:t>
            </w:r>
          </w:p>
        </w:tc>
        <w:tc>
          <w:tcPr>
            <w:tcW w:w="7164" w:type="dxa"/>
          </w:tcPr>
          <w:p w14:paraId="76C1B52F"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 xml:space="preserve">Objective </w:t>
            </w:r>
          </w:p>
        </w:tc>
        <w:tc>
          <w:tcPr>
            <w:tcW w:w="8559" w:type="dxa"/>
          </w:tcPr>
          <w:p w14:paraId="0050B8B9"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33CB535F"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1A4A25E7"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299CCE3C"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7FA099ED"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4F3E19E6"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1C746FB0"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39ED7254" w14:textId="77777777" w:rsidR="009E3B7F" w:rsidRPr="00AD3A52" w:rsidRDefault="009E3B7F" w:rsidP="009E3B7F">
            <w:pPr>
              <w:rPr>
                <w:rFonts w:ascii="Times New Roman" w:hAnsi="Times New Roman" w:cs="Times New Roman"/>
                <w:b/>
                <w:bCs/>
                <w:color w:val="000000" w:themeColor="text1"/>
                <w:sz w:val="36"/>
                <w:szCs w:val="36"/>
              </w:rPr>
            </w:pPr>
          </w:p>
        </w:tc>
      </w:tr>
      <w:tr w:rsidR="009E3B7F" w:rsidRPr="00AD3A52" w14:paraId="5FA4B3B8" w14:textId="77777777" w:rsidTr="0006161A">
        <w:trPr>
          <w:trHeight w:val="409"/>
        </w:trPr>
        <w:tc>
          <w:tcPr>
            <w:tcW w:w="661" w:type="dxa"/>
          </w:tcPr>
          <w:p w14:paraId="0EA7FCB8"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6</w:t>
            </w:r>
          </w:p>
        </w:tc>
        <w:tc>
          <w:tcPr>
            <w:tcW w:w="7164" w:type="dxa"/>
          </w:tcPr>
          <w:p w14:paraId="5D96DBE9"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 xml:space="preserve">Literature review </w:t>
            </w:r>
          </w:p>
        </w:tc>
        <w:tc>
          <w:tcPr>
            <w:tcW w:w="8559" w:type="dxa"/>
          </w:tcPr>
          <w:p w14:paraId="7F7F54E7"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52E92B43"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562D813B"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2AC390BF"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2B94C0D6"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04B6963B"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6BAE09A8"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0EB56307" w14:textId="77777777" w:rsidR="009E3B7F" w:rsidRPr="00AD3A52" w:rsidRDefault="009E3B7F" w:rsidP="009E3B7F">
            <w:pPr>
              <w:rPr>
                <w:rFonts w:ascii="Times New Roman" w:hAnsi="Times New Roman" w:cs="Times New Roman"/>
                <w:b/>
                <w:bCs/>
                <w:color w:val="000000" w:themeColor="text1"/>
                <w:sz w:val="36"/>
                <w:szCs w:val="36"/>
              </w:rPr>
            </w:pPr>
          </w:p>
        </w:tc>
      </w:tr>
      <w:tr w:rsidR="009E3B7F" w:rsidRPr="00AD3A52" w14:paraId="7819C600" w14:textId="77777777" w:rsidTr="0006161A">
        <w:trPr>
          <w:trHeight w:val="409"/>
        </w:trPr>
        <w:tc>
          <w:tcPr>
            <w:tcW w:w="661" w:type="dxa"/>
          </w:tcPr>
          <w:p w14:paraId="4C8F922E"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7</w:t>
            </w:r>
          </w:p>
        </w:tc>
        <w:tc>
          <w:tcPr>
            <w:tcW w:w="7164" w:type="dxa"/>
          </w:tcPr>
          <w:p w14:paraId="3AE7BD9C"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 xml:space="preserve">History </w:t>
            </w:r>
          </w:p>
        </w:tc>
        <w:tc>
          <w:tcPr>
            <w:tcW w:w="8559" w:type="dxa"/>
          </w:tcPr>
          <w:p w14:paraId="6761EDC6"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32EBB88C"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181390C1"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41A4F0F0"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6FBC0332"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1AD39778"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42668546"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7213AE7C" w14:textId="77777777" w:rsidR="009E3B7F" w:rsidRPr="00AD3A52" w:rsidRDefault="009E3B7F" w:rsidP="009E3B7F">
            <w:pPr>
              <w:rPr>
                <w:rFonts w:ascii="Times New Roman" w:hAnsi="Times New Roman" w:cs="Times New Roman"/>
                <w:b/>
                <w:bCs/>
                <w:color w:val="000000" w:themeColor="text1"/>
                <w:sz w:val="36"/>
                <w:szCs w:val="36"/>
              </w:rPr>
            </w:pPr>
          </w:p>
        </w:tc>
      </w:tr>
      <w:tr w:rsidR="009E3B7F" w:rsidRPr="00AD3A52" w14:paraId="61905CDF" w14:textId="77777777" w:rsidTr="0006161A">
        <w:trPr>
          <w:trHeight w:val="409"/>
        </w:trPr>
        <w:tc>
          <w:tcPr>
            <w:tcW w:w="661" w:type="dxa"/>
          </w:tcPr>
          <w:p w14:paraId="0FCDF10E"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8</w:t>
            </w:r>
          </w:p>
        </w:tc>
        <w:tc>
          <w:tcPr>
            <w:tcW w:w="7164" w:type="dxa"/>
          </w:tcPr>
          <w:p w14:paraId="6AA54DB9"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Sample image</w:t>
            </w:r>
          </w:p>
        </w:tc>
        <w:tc>
          <w:tcPr>
            <w:tcW w:w="8559" w:type="dxa"/>
          </w:tcPr>
          <w:p w14:paraId="62A38F6B"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37C1D436"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21F6FB61"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1B1670F6"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46F85419"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3FBF2EE7"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24773C5F"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0D53C3EF" w14:textId="77777777" w:rsidR="009E3B7F" w:rsidRPr="00AD3A52" w:rsidRDefault="009E3B7F" w:rsidP="009E3B7F">
            <w:pPr>
              <w:rPr>
                <w:rFonts w:ascii="Times New Roman" w:hAnsi="Times New Roman" w:cs="Times New Roman"/>
                <w:b/>
                <w:bCs/>
                <w:color w:val="000000" w:themeColor="text1"/>
                <w:sz w:val="36"/>
                <w:szCs w:val="36"/>
              </w:rPr>
            </w:pPr>
          </w:p>
        </w:tc>
      </w:tr>
      <w:tr w:rsidR="009E3B7F" w:rsidRPr="00AD3A52" w14:paraId="42DAA3BD" w14:textId="77777777" w:rsidTr="0006161A">
        <w:trPr>
          <w:trHeight w:val="429"/>
        </w:trPr>
        <w:tc>
          <w:tcPr>
            <w:tcW w:w="661" w:type="dxa"/>
          </w:tcPr>
          <w:p w14:paraId="7A47C7ED"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9</w:t>
            </w:r>
          </w:p>
        </w:tc>
        <w:tc>
          <w:tcPr>
            <w:tcW w:w="7164" w:type="dxa"/>
          </w:tcPr>
          <w:p w14:paraId="2ECDC509"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 xml:space="preserve">Methodology </w:t>
            </w:r>
          </w:p>
        </w:tc>
        <w:tc>
          <w:tcPr>
            <w:tcW w:w="8559" w:type="dxa"/>
          </w:tcPr>
          <w:p w14:paraId="270CC084"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2F423E0D"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1B53581C"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6767E66A"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17FF4BD9"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380D876B"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7A10E790"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75907B64" w14:textId="77777777" w:rsidR="009E3B7F" w:rsidRPr="00AD3A52" w:rsidRDefault="009E3B7F" w:rsidP="009E3B7F">
            <w:pPr>
              <w:rPr>
                <w:rFonts w:ascii="Times New Roman" w:hAnsi="Times New Roman" w:cs="Times New Roman"/>
                <w:b/>
                <w:bCs/>
                <w:color w:val="000000" w:themeColor="text1"/>
                <w:sz w:val="36"/>
                <w:szCs w:val="36"/>
              </w:rPr>
            </w:pPr>
          </w:p>
        </w:tc>
      </w:tr>
      <w:tr w:rsidR="009E3B7F" w:rsidRPr="00AD3A52" w14:paraId="633EC8FF" w14:textId="77777777" w:rsidTr="0006161A">
        <w:trPr>
          <w:trHeight w:val="409"/>
        </w:trPr>
        <w:tc>
          <w:tcPr>
            <w:tcW w:w="661" w:type="dxa"/>
          </w:tcPr>
          <w:p w14:paraId="58C85F9A"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10</w:t>
            </w:r>
          </w:p>
        </w:tc>
        <w:tc>
          <w:tcPr>
            <w:tcW w:w="7164" w:type="dxa"/>
          </w:tcPr>
          <w:p w14:paraId="1A087DE6"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 xml:space="preserve">Plan of work </w:t>
            </w:r>
          </w:p>
        </w:tc>
        <w:tc>
          <w:tcPr>
            <w:tcW w:w="8559" w:type="dxa"/>
          </w:tcPr>
          <w:p w14:paraId="52D2AA0F"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76D2E28E"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134A4B03"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242C7B72"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59889795"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682C20CB"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7FF2FAA3"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278638D3" w14:textId="77777777" w:rsidR="009E3B7F" w:rsidRPr="00AD3A52" w:rsidRDefault="009E3B7F" w:rsidP="009E3B7F">
            <w:pPr>
              <w:rPr>
                <w:rFonts w:ascii="Times New Roman" w:hAnsi="Times New Roman" w:cs="Times New Roman"/>
                <w:b/>
                <w:bCs/>
                <w:color w:val="000000" w:themeColor="text1"/>
                <w:sz w:val="36"/>
                <w:szCs w:val="36"/>
              </w:rPr>
            </w:pPr>
          </w:p>
        </w:tc>
      </w:tr>
      <w:tr w:rsidR="006547B3" w:rsidRPr="00AD3A52" w14:paraId="0636D9F9" w14:textId="77777777" w:rsidTr="0006161A">
        <w:trPr>
          <w:trHeight w:val="409"/>
        </w:trPr>
        <w:tc>
          <w:tcPr>
            <w:tcW w:w="661" w:type="dxa"/>
          </w:tcPr>
          <w:p w14:paraId="685CA031" w14:textId="1CF43139" w:rsidR="006547B3" w:rsidRPr="00AD3A52" w:rsidRDefault="005A3B00" w:rsidP="009E3B7F">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11</w:t>
            </w:r>
          </w:p>
        </w:tc>
        <w:tc>
          <w:tcPr>
            <w:tcW w:w="7164" w:type="dxa"/>
          </w:tcPr>
          <w:p w14:paraId="447A589C" w14:textId="78B915A9" w:rsidR="006547B3" w:rsidRPr="00AD3A52" w:rsidRDefault="00E02B45" w:rsidP="009E3B7F">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Modules </w:t>
            </w:r>
          </w:p>
        </w:tc>
        <w:tc>
          <w:tcPr>
            <w:tcW w:w="8559" w:type="dxa"/>
          </w:tcPr>
          <w:p w14:paraId="24A6263A" w14:textId="77777777" w:rsidR="006547B3" w:rsidRPr="00AD3A52" w:rsidRDefault="006547B3" w:rsidP="009E3B7F">
            <w:pPr>
              <w:rPr>
                <w:rFonts w:ascii="Times New Roman" w:hAnsi="Times New Roman" w:cs="Times New Roman"/>
                <w:b/>
                <w:bCs/>
                <w:color w:val="000000" w:themeColor="text1"/>
                <w:sz w:val="36"/>
                <w:szCs w:val="36"/>
              </w:rPr>
            </w:pPr>
          </w:p>
        </w:tc>
        <w:tc>
          <w:tcPr>
            <w:tcW w:w="4697" w:type="dxa"/>
          </w:tcPr>
          <w:p w14:paraId="15153279" w14:textId="77777777" w:rsidR="006547B3" w:rsidRPr="00AD3A52" w:rsidRDefault="006547B3" w:rsidP="009E3B7F">
            <w:pPr>
              <w:rPr>
                <w:rFonts w:ascii="Times New Roman" w:hAnsi="Times New Roman" w:cs="Times New Roman"/>
                <w:b/>
                <w:bCs/>
                <w:color w:val="000000" w:themeColor="text1"/>
                <w:sz w:val="36"/>
                <w:szCs w:val="36"/>
              </w:rPr>
            </w:pPr>
          </w:p>
        </w:tc>
        <w:tc>
          <w:tcPr>
            <w:tcW w:w="4697" w:type="dxa"/>
          </w:tcPr>
          <w:p w14:paraId="693E16A9" w14:textId="77777777" w:rsidR="006547B3" w:rsidRPr="00AD3A52" w:rsidRDefault="006547B3" w:rsidP="009E3B7F">
            <w:pPr>
              <w:rPr>
                <w:rFonts w:ascii="Times New Roman" w:hAnsi="Times New Roman" w:cs="Times New Roman"/>
                <w:b/>
                <w:bCs/>
                <w:color w:val="000000" w:themeColor="text1"/>
                <w:sz w:val="36"/>
                <w:szCs w:val="36"/>
              </w:rPr>
            </w:pPr>
          </w:p>
        </w:tc>
        <w:tc>
          <w:tcPr>
            <w:tcW w:w="1157" w:type="dxa"/>
          </w:tcPr>
          <w:p w14:paraId="0DF82EE9" w14:textId="77777777" w:rsidR="006547B3" w:rsidRPr="00AD3A52" w:rsidRDefault="006547B3" w:rsidP="009E3B7F">
            <w:pPr>
              <w:rPr>
                <w:rFonts w:ascii="Times New Roman" w:hAnsi="Times New Roman" w:cs="Times New Roman"/>
                <w:b/>
                <w:bCs/>
                <w:color w:val="000000" w:themeColor="text1"/>
                <w:sz w:val="36"/>
                <w:szCs w:val="36"/>
              </w:rPr>
            </w:pPr>
          </w:p>
        </w:tc>
        <w:tc>
          <w:tcPr>
            <w:tcW w:w="1157" w:type="dxa"/>
          </w:tcPr>
          <w:p w14:paraId="052C4823" w14:textId="77777777" w:rsidR="006547B3" w:rsidRPr="00AD3A52" w:rsidRDefault="006547B3" w:rsidP="009E3B7F">
            <w:pPr>
              <w:rPr>
                <w:rFonts w:ascii="Times New Roman" w:hAnsi="Times New Roman" w:cs="Times New Roman"/>
                <w:b/>
                <w:bCs/>
                <w:color w:val="000000" w:themeColor="text1"/>
                <w:sz w:val="36"/>
                <w:szCs w:val="36"/>
              </w:rPr>
            </w:pPr>
          </w:p>
        </w:tc>
        <w:tc>
          <w:tcPr>
            <w:tcW w:w="1157" w:type="dxa"/>
          </w:tcPr>
          <w:p w14:paraId="0ED80FA1" w14:textId="77777777" w:rsidR="006547B3" w:rsidRPr="00AD3A52" w:rsidRDefault="006547B3" w:rsidP="009E3B7F">
            <w:pPr>
              <w:rPr>
                <w:rFonts w:ascii="Times New Roman" w:hAnsi="Times New Roman" w:cs="Times New Roman"/>
                <w:b/>
                <w:bCs/>
                <w:color w:val="000000" w:themeColor="text1"/>
                <w:sz w:val="36"/>
                <w:szCs w:val="36"/>
              </w:rPr>
            </w:pPr>
          </w:p>
        </w:tc>
        <w:tc>
          <w:tcPr>
            <w:tcW w:w="1157" w:type="dxa"/>
          </w:tcPr>
          <w:p w14:paraId="11DC4DB6" w14:textId="77777777" w:rsidR="006547B3" w:rsidRPr="00AD3A52" w:rsidRDefault="006547B3" w:rsidP="009E3B7F">
            <w:pPr>
              <w:rPr>
                <w:rFonts w:ascii="Times New Roman" w:hAnsi="Times New Roman" w:cs="Times New Roman"/>
                <w:b/>
                <w:bCs/>
                <w:color w:val="000000" w:themeColor="text1"/>
                <w:sz w:val="36"/>
                <w:szCs w:val="36"/>
              </w:rPr>
            </w:pPr>
          </w:p>
        </w:tc>
        <w:tc>
          <w:tcPr>
            <w:tcW w:w="1157" w:type="dxa"/>
          </w:tcPr>
          <w:p w14:paraId="4B9DF7C3" w14:textId="77777777" w:rsidR="006547B3" w:rsidRPr="00AD3A52" w:rsidRDefault="006547B3" w:rsidP="009E3B7F">
            <w:pPr>
              <w:rPr>
                <w:rFonts w:ascii="Times New Roman" w:hAnsi="Times New Roman" w:cs="Times New Roman"/>
                <w:b/>
                <w:bCs/>
                <w:color w:val="000000" w:themeColor="text1"/>
                <w:sz w:val="36"/>
                <w:szCs w:val="36"/>
              </w:rPr>
            </w:pPr>
          </w:p>
        </w:tc>
      </w:tr>
      <w:tr w:rsidR="009E3B7F" w:rsidRPr="00AD3A52" w14:paraId="5D454CD6" w14:textId="77777777" w:rsidTr="0006161A">
        <w:trPr>
          <w:trHeight w:val="409"/>
        </w:trPr>
        <w:tc>
          <w:tcPr>
            <w:tcW w:w="661" w:type="dxa"/>
          </w:tcPr>
          <w:p w14:paraId="7AB1D060" w14:textId="2ECC7A62"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1</w:t>
            </w:r>
            <w:r w:rsidR="005A3B00">
              <w:rPr>
                <w:rFonts w:ascii="Times New Roman" w:hAnsi="Times New Roman" w:cs="Times New Roman"/>
                <w:color w:val="000000" w:themeColor="text1"/>
                <w:sz w:val="36"/>
                <w:szCs w:val="36"/>
              </w:rPr>
              <w:t>2</w:t>
            </w:r>
          </w:p>
        </w:tc>
        <w:tc>
          <w:tcPr>
            <w:tcW w:w="7164" w:type="dxa"/>
          </w:tcPr>
          <w:p w14:paraId="1293E8BE"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 xml:space="preserve">Tools required </w:t>
            </w:r>
          </w:p>
        </w:tc>
        <w:tc>
          <w:tcPr>
            <w:tcW w:w="8559" w:type="dxa"/>
          </w:tcPr>
          <w:p w14:paraId="4F5469DC"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746DF689"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3997C8E6"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0F030563"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01F254AD"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48A71CAE"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4E042304"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0FC03F33" w14:textId="77777777" w:rsidR="009E3B7F" w:rsidRPr="00AD3A52" w:rsidRDefault="009E3B7F" w:rsidP="009E3B7F">
            <w:pPr>
              <w:rPr>
                <w:rFonts w:ascii="Times New Roman" w:hAnsi="Times New Roman" w:cs="Times New Roman"/>
                <w:b/>
                <w:bCs/>
                <w:color w:val="000000" w:themeColor="text1"/>
                <w:sz w:val="36"/>
                <w:szCs w:val="36"/>
              </w:rPr>
            </w:pPr>
          </w:p>
        </w:tc>
      </w:tr>
      <w:tr w:rsidR="009E3B7F" w:rsidRPr="00AD3A52" w14:paraId="07F1372A" w14:textId="77777777" w:rsidTr="0006161A">
        <w:trPr>
          <w:trHeight w:val="429"/>
        </w:trPr>
        <w:tc>
          <w:tcPr>
            <w:tcW w:w="661" w:type="dxa"/>
          </w:tcPr>
          <w:p w14:paraId="46A18841" w14:textId="40E4FFD5"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1</w:t>
            </w:r>
            <w:r w:rsidR="005A3B00">
              <w:rPr>
                <w:rFonts w:ascii="Times New Roman" w:hAnsi="Times New Roman" w:cs="Times New Roman"/>
                <w:color w:val="000000" w:themeColor="text1"/>
                <w:sz w:val="36"/>
                <w:szCs w:val="36"/>
              </w:rPr>
              <w:t>3</w:t>
            </w:r>
          </w:p>
        </w:tc>
        <w:tc>
          <w:tcPr>
            <w:tcW w:w="7164" w:type="dxa"/>
          </w:tcPr>
          <w:p w14:paraId="3DF50FA3" w14:textId="77777777" w:rsidR="009E3B7F" w:rsidRPr="00AD3A52" w:rsidRDefault="009E3B7F" w:rsidP="009E3B7F">
            <w:pPr>
              <w:rPr>
                <w:rFonts w:ascii="Times New Roman" w:hAnsi="Times New Roman" w:cs="Times New Roman"/>
                <w:color w:val="000000" w:themeColor="text1"/>
                <w:sz w:val="36"/>
                <w:szCs w:val="36"/>
              </w:rPr>
            </w:pPr>
            <w:r w:rsidRPr="00AD3A52">
              <w:rPr>
                <w:rFonts w:ascii="Times New Roman" w:hAnsi="Times New Roman" w:cs="Times New Roman"/>
                <w:color w:val="000000" w:themeColor="text1"/>
                <w:sz w:val="36"/>
                <w:szCs w:val="36"/>
              </w:rPr>
              <w:t xml:space="preserve">Screenshot </w:t>
            </w:r>
          </w:p>
        </w:tc>
        <w:tc>
          <w:tcPr>
            <w:tcW w:w="8559" w:type="dxa"/>
          </w:tcPr>
          <w:p w14:paraId="7D65BAE0"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42BF1B56" w14:textId="77777777" w:rsidR="009E3B7F" w:rsidRPr="00AD3A52" w:rsidRDefault="009E3B7F" w:rsidP="009E3B7F">
            <w:pPr>
              <w:rPr>
                <w:rFonts w:ascii="Times New Roman" w:hAnsi="Times New Roman" w:cs="Times New Roman"/>
                <w:b/>
                <w:bCs/>
                <w:color w:val="000000" w:themeColor="text1"/>
                <w:sz w:val="36"/>
                <w:szCs w:val="36"/>
              </w:rPr>
            </w:pPr>
          </w:p>
        </w:tc>
        <w:tc>
          <w:tcPr>
            <w:tcW w:w="4697" w:type="dxa"/>
          </w:tcPr>
          <w:p w14:paraId="388884BD"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68591FF9"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3E2C8114"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4C60AC24"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33B8ACAF" w14:textId="77777777" w:rsidR="009E3B7F" w:rsidRPr="00AD3A52" w:rsidRDefault="009E3B7F" w:rsidP="009E3B7F">
            <w:pPr>
              <w:rPr>
                <w:rFonts w:ascii="Times New Roman" w:hAnsi="Times New Roman" w:cs="Times New Roman"/>
                <w:b/>
                <w:bCs/>
                <w:color w:val="000000" w:themeColor="text1"/>
                <w:sz w:val="36"/>
                <w:szCs w:val="36"/>
              </w:rPr>
            </w:pPr>
          </w:p>
        </w:tc>
        <w:tc>
          <w:tcPr>
            <w:tcW w:w="1157" w:type="dxa"/>
          </w:tcPr>
          <w:p w14:paraId="4EC5739D" w14:textId="77777777" w:rsidR="009E3B7F" w:rsidRPr="00AD3A52" w:rsidRDefault="009E3B7F" w:rsidP="009E3B7F">
            <w:pPr>
              <w:rPr>
                <w:rFonts w:ascii="Times New Roman" w:hAnsi="Times New Roman" w:cs="Times New Roman"/>
                <w:b/>
                <w:bCs/>
                <w:color w:val="000000" w:themeColor="text1"/>
                <w:sz w:val="36"/>
                <w:szCs w:val="36"/>
              </w:rPr>
            </w:pPr>
          </w:p>
        </w:tc>
      </w:tr>
      <w:tr w:rsidR="000152EB" w:rsidRPr="00AD3A52" w14:paraId="08FE502E" w14:textId="77777777" w:rsidTr="0006161A">
        <w:trPr>
          <w:trHeight w:val="429"/>
        </w:trPr>
        <w:tc>
          <w:tcPr>
            <w:tcW w:w="661" w:type="dxa"/>
          </w:tcPr>
          <w:p w14:paraId="6DEE89C3" w14:textId="6461011E" w:rsidR="000152EB" w:rsidRPr="00AD3A52" w:rsidRDefault="00D663DA" w:rsidP="009E3B7F">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w:t>
            </w:r>
            <w:r w:rsidR="005A3B00">
              <w:rPr>
                <w:rFonts w:ascii="Times New Roman" w:hAnsi="Times New Roman" w:cs="Times New Roman"/>
                <w:color w:val="000000" w:themeColor="text1"/>
                <w:sz w:val="36"/>
                <w:szCs w:val="36"/>
              </w:rPr>
              <w:t>4</w:t>
            </w:r>
          </w:p>
        </w:tc>
        <w:tc>
          <w:tcPr>
            <w:tcW w:w="7164" w:type="dxa"/>
          </w:tcPr>
          <w:p w14:paraId="7327E46A" w14:textId="5AF59973" w:rsidR="000152EB" w:rsidRPr="00AD3A52" w:rsidRDefault="001365EB" w:rsidP="009E3B7F">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Coding phase </w:t>
            </w:r>
          </w:p>
        </w:tc>
        <w:tc>
          <w:tcPr>
            <w:tcW w:w="8559" w:type="dxa"/>
          </w:tcPr>
          <w:p w14:paraId="5C72A9F9" w14:textId="77777777" w:rsidR="000152EB" w:rsidRPr="00AD3A52" w:rsidRDefault="000152EB" w:rsidP="009E3B7F">
            <w:pPr>
              <w:rPr>
                <w:rFonts w:ascii="Times New Roman" w:hAnsi="Times New Roman" w:cs="Times New Roman"/>
                <w:b/>
                <w:bCs/>
                <w:color w:val="000000" w:themeColor="text1"/>
                <w:sz w:val="36"/>
                <w:szCs w:val="36"/>
              </w:rPr>
            </w:pPr>
          </w:p>
        </w:tc>
        <w:tc>
          <w:tcPr>
            <w:tcW w:w="4697" w:type="dxa"/>
          </w:tcPr>
          <w:p w14:paraId="35EF8BDA" w14:textId="77777777" w:rsidR="000152EB" w:rsidRPr="00AD3A52" w:rsidRDefault="000152EB" w:rsidP="009E3B7F">
            <w:pPr>
              <w:rPr>
                <w:rFonts w:ascii="Times New Roman" w:hAnsi="Times New Roman" w:cs="Times New Roman"/>
                <w:b/>
                <w:bCs/>
                <w:color w:val="000000" w:themeColor="text1"/>
                <w:sz w:val="36"/>
                <w:szCs w:val="36"/>
              </w:rPr>
            </w:pPr>
          </w:p>
        </w:tc>
        <w:tc>
          <w:tcPr>
            <w:tcW w:w="4697" w:type="dxa"/>
          </w:tcPr>
          <w:p w14:paraId="41D4EE3B"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20C42494"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1FBBFEC2"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0A292CC6"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68A768AA"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79673F8F" w14:textId="77777777" w:rsidR="000152EB" w:rsidRPr="00AD3A52" w:rsidRDefault="000152EB" w:rsidP="009E3B7F">
            <w:pPr>
              <w:rPr>
                <w:rFonts w:ascii="Times New Roman" w:hAnsi="Times New Roman" w:cs="Times New Roman"/>
                <w:b/>
                <w:bCs/>
                <w:color w:val="000000" w:themeColor="text1"/>
                <w:sz w:val="36"/>
                <w:szCs w:val="36"/>
              </w:rPr>
            </w:pPr>
          </w:p>
        </w:tc>
      </w:tr>
      <w:tr w:rsidR="000152EB" w:rsidRPr="00AD3A52" w14:paraId="0B1543BE" w14:textId="77777777" w:rsidTr="0006161A">
        <w:trPr>
          <w:trHeight w:val="429"/>
        </w:trPr>
        <w:tc>
          <w:tcPr>
            <w:tcW w:w="661" w:type="dxa"/>
          </w:tcPr>
          <w:p w14:paraId="557733D2" w14:textId="33AE7FD4" w:rsidR="000152EB" w:rsidRPr="00AD3A52" w:rsidRDefault="00D663DA" w:rsidP="009E3B7F">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w:t>
            </w:r>
            <w:r w:rsidR="005A3B00">
              <w:rPr>
                <w:rFonts w:ascii="Times New Roman" w:hAnsi="Times New Roman" w:cs="Times New Roman"/>
                <w:color w:val="000000" w:themeColor="text1"/>
                <w:sz w:val="36"/>
                <w:szCs w:val="36"/>
              </w:rPr>
              <w:t>5</w:t>
            </w:r>
          </w:p>
        </w:tc>
        <w:tc>
          <w:tcPr>
            <w:tcW w:w="7164" w:type="dxa"/>
          </w:tcPr>
          <w:p w14:paraId="590BDDD9" w14:textId="696836D1" w:rsidR="000152EB" w:rsidRPr="00AD3A52" w:rsidRDefault="003C1436" w:rsidP="009E3B7F">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Conclusion </w:t>
            </w:r>
          </w:p>
        </w:tc>
        <w:tc>
          <w:tcPr>
            <w:tcW w:w="8559" w:type="dxa"/>
          </w:tcPr>
          <w:p w14:paraId="374AB083" w14:textId="77777777" w:rsidR="000152EB" w:rsidRPr="00AD3A52" w:rsidRDefault="000152EB" w:rsidP="009E3B7F">
            <w:pPr>
              <w:rPr>
                <w:rFonts w:ascii="Times New Roman" w:hAnsi="Times New Roman" w:cs="Times New Roman"/>
                <w:b/>
                <w:bCs/>
                <w:color w:val="000000" w:themeColor="text1"/>
                <w:sz w:val="36"/>
                <w:szCs w:val="36"/>
              </w:rPr>
            </w:pPr>
          </w:p>
        </w:tc>
        <w:tc>
          <w:tcPr>
            <w:tcW w:w="4697" w:type="dxa"/>
          </w:tcPr>
          <w:p w14:paraId="476273E5" w14:textId="77777777" w:rsidR="000152EB" w:rsidRPr="00AD3A52" w:rsidRDefault="000152EB" w:rsidP="009E3B7F">
            <w:pPr>
              <w:rPr>
                <w:rFonts w:ascii="Times New Roman" w:hAnsi="Times New Roman" w:cs="Times New Roman"/>
                <w:b/>
                <w:bCs/>
                <w:color w:val="000000" w:themeColor="text1"/>
                <w:sz w:val="36"/>
                <w:szCs w:val="36"/>
              </w:rPr>
            </w:pPr>
          </w:p>
        </w:tc>
        <w:tc>
          <w:tcPr>
            <w:tcW w:w="4697" w:type="dxa"/>
          </w:tcPr>
          <w:p w14:paraId="2704FE05"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0591D9E4"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4760ABA9"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62A65632"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2245BA45"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6807B770" w14:textId="77777777" w:rsidR="000152EB" w:rsidRPr="00AD3A52" w:rsidRDefault="000152EB" w:rsidP="009E3B7F">
            <w:pPr>
              <w:rPr>
                <w:rFonts w:ascii="Times New Roman" w:hAnsi="Times New Roman" w:cs="Times New Roman"/>
                <w:b/>
                <w:bCs/>
                <w:color w:val="000000" w:themeColor="text1"/>
                <w:sz w:val="36"/>
                <w:szCs w:val="36"/>
              </w:rPr>
            </w:pPr>
          </w:p>
        </w:tc>
      </w:tr>
      <w:tr w:rsidR="000152EB" w:rsidRPr="00AD3A52" w14:paraId="66F61B5F" w14:textId="77777777" w:rsidTr="0006161A">
        <w:trPr>
          <w:trHeight w:val="429"/>
        </w:trPr>
        <w:tc>
          <w:tcPr>
            <w:tcW w:w="661" w:type="dxa"/>
          </w:tcPr>
          <w:p w14:paraId="53120C54" w14:textId="191DB40D" w:rsidR="000152EB" w:rsidRPr="00AD3A52" w:rsidRDefault="00D663DA" w:rsidP="009E3B7F">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w:t>
            </w:r>
            <w:r w:rsidR="00C811D2">
              <w:rPr>
                <w:rFonts w:ascii="Times New Roman" w:hAnsi="Times New Roman" w:cs="Times New Roman"/>
                <w:color w:val="000000" w:themeColor="text1"/>
                <w:sz w:val="36"/>
                <w:szCs w:val="36"/>
              </w:rPr>
              <w:t>6</w:t>
            </w:r>
          </w:p>
        </w:tc>
        <w:tc>
          <w:tcPr>
            <w:tcW w:w="7164" w:type="dxa"/>
          </w:tcPr>
          <w:p w14:paraId="766FCE99" w14:textId="45D44C6C" w:rsidR="000152EB" w:rsidRPr="00AD3A52" w:rsidRDefault="003C1436" w:rsidP="009E3B7F">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Future scope </w:t>
            </w:r>
          </w:p>
        </w:tc>
        <w:tc>
          <w:tcPr>
            <w:tcW w:w="8559" w:type="dxa"/>
          </w:tcPr>
          <w:p w14:paraId="3A55CCDA" w14:textId="77777777" w:rsidR="000152EB" w:rsidRPr="00AD3A52" w:rsidRDefault="000152EB" w:rsidP="009E3B7F">
            <w:pPr>
              <w:rPr>
                <w:rFonts w:ascii="Times New Roman" w:hAnsi="Times New Roman" w:cs="Times New Roman"/>
                <w:b/>
                <w:bCs/>
                <w:color w:val="000000" w:themeColor="text1"/>
                <w:sz w:val="36"/>
                <w:szCs w:val="36"/>
              </w:rPr>
            </w:pPr>
          </w:p>
        </w:tc>
        <w:tc>
          <w:tcPr>
            <w:tcW w:w="4697" w:type="dxa"/>
          </w:tcPr>
          <w:p w14:paraId="08A0980C" w14:textId="77777777" w:rsidR="000152EB" w:rsidRPr="00AD3A52" w:rsidRDefault="000152EB" w:rsidP="009E3B7F">
            <w:pPr>
              <w:rPr>
                <w:rFonts w:ascii="Times New Roman" w:hAnsi="Times New Roman" w:cs="Times New Roman"/>
                <w:b/>
                <w:bCs/>
                <w:color w:val="000000" w:themeColor="text1"/>
                <w:sz w:val="36"/>
                <w:szCs w:val="36"/>
              </w:rPr>
            </w:pPr>
          </w:p>
        </w:tc>
        <w:tc>
          <w:tcPr>
            <w:tcW w:w="4697" w:type="dxa"/>
          </w:tcPr>
          <w:p w14:paraId="13F5B777"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548BFF0F"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19C4D072"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2E7D71C4"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1D824991"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2A4CFF97" w14:textId="77777777" w:rsidR="000152EB" w:rsidRPr="00AD3A52" w:rsidRDefault="000152EB" w:rsidP="009E3B7F">
            <w:pPr>
              <w:rPr>
                <w:rFonts w:ascii="Times New Roman" w:hAnsi="Times New Roman" w:cs="Times New Roman"/>
                <w:b/>
                <w:bCs/>
                <w:color w:val="000000" w:themeColor="text1"/>
                <w:sz w:val="36"/>
                <w:szCs w:val="36"/>
              </w:rPr>
            </w:pPr>
          </w:p>
        </w:tc>
      </w:tr>
      <w:tr w:rsidR="000152EB" w:rsidRPr="00AD3A52" w14:paraId="39000B8A" w14:textId="77777777" w:rsidTr="0006161A">
        <w:trPr>
          <w:trHeight w:val="429"/>
        </w:trPr>
        <w:tc>
          <w:tcPr>
            <w:tcW w:w="661" w:type="dxa"/>
          </w:tcPr>
          <w:p w14:paraId="16559B65" w14:textId="41AA4B18" w:rsidR="000152EB" w:rsidRPr="00AD3A52" w:rsidRDefault="00067972" w:rsidP="009E3B7F">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w:t>
            </w:r>
            <w:r w:rsidR="005A3B00">
              <w:rPr>
                <w:rFonts w:ascii="Times New Roman" w:hAnsi="Times New Roman" w:cs="Times New Roman"/>
                <w:color w:val="000000" w:themeColor="text1"/>
                <w:sz w:val="36"/>
                <w:szCs w:val="36"/>
              </w:rPr>
              <w:t>7</w:t>
            </w:r>
          </w:p>
        </w:tc>
        <w:tc>
          <w:tcPr>
            <w:tcW w:w="7164" w:type="dxa"/>
          </w:tcPr>
          <w:p w14:paraId="6D37307B" w14:textId="030371A3" w:rsidR="000152EB" w:rsidRPr="00AD3A52" w:rsidRDefault="003C1436" w:rsidP="009E3B7F">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References</w:t>
            </w:r>
          </w:p>
        </w:tc>
        <w:tc>
          <w:tcPr>
            <w:tcW w:w="8559" w:type="dxa"/>
          </w:tcPr>
          <w:p w14:paraId="794BC0C3" w14:textId="77777777" w:rsidR="000152EB" w:rsidRPr="00AD3A52" w:rsidRDefault="000152EB" w:rsidP="009E3B7F">
            <w:pPr>
              <w:rPr>
                <w:rFonts w:ascii="Times New Roman" w:hAnsi="Times New Roman" w:cs="Times New Roman"/>
                <w:b/>
                <w:bCs/>
                <w:color w:val="000000" w:themeColor="text1"/>
                <w:sz w:val="36"/>
                <w:szCs w:val="36"/>
              </w:rPr>
            </w:pPr>
          </w:p>
        </w:tc>
        <w:tc>
          <w:tcPr>
            <w:tcW w:w="4697" w:type="dxa"/>
          </w:tcPr>
          <w:p w14:paraId="6A2EF033" w14:textId="77777777" w:rsidR="000152EB" w:rsidRPr="00AD3A52" w:rsidRDefault="000152EB" w:rsidP="009E3B7F">
            <w:pPr>
              <w:rPr>
                <w:rFonts w:ascii="Times New Roman" w:hAnsi="Times New Roman" w:cs="Times New Roman"/>
                <w:b/>
                <w:bCs/>
                <w:color w:val="000000" w:themeColor="text1"/>
                <w:sz w:val="36"/>
                <w:szCs w:val="36"/>
              </w:rPr>
            </w:pPr>
          </w:p>
        </w:tc>
        <w:tc>
          <w:tcPr>
            <w:tcW w:w="4697" w:type="dxa"/>
          </w:tcPr>
          <w:p w14:paraId="25C1BC01"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14564649"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4CD322C7"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5AEA1857"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61B49898"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684EFB00" w14:textId="77777777" w:rsidR="000152EB" w:rsidRPr="00AD3A52" w:rsidRDefault="000152EB" w:rsidP="009E3B7F">
            <w:pPr>
              <w:rPr>
                <w:rFonts w:ascii="Times New Roman" w:hAnsi="Times New Roman" w:cs="Times New Roman"/>
                <w:b/>
                <w:bCs/>
                <w:color w:val="000000" w:themeColor="text1"/>
                <w:sz w:val="36"/>
                <w:szCs w:val="36"/>
              </w:rPr>
            </w:pPr>
          </w:p>
        </w:tc>
      </w:tr>
      <w:tr w:rsidR="000152EB" w:rsidRPr="00AD3A52" w14:paraId="1E4EEE95" w14:textId="77777777" w:rsidTr="0006161A">
        <w:trPr>
          <w:trHeight w:val="429"/>
        </w:trPr>
        <w:tc>
          <w:tcPr>
            <w:tcW w:w="661" w:type="dxa"/>
          </w:tcPr>
          <w:p w14:paraId="1370A050" w14:textId="77777777" w:rsidR="000152EB" w:rsidRPr="00AD3A52" w:rsidRDefault="000152EB" w:rsidP="009E3B7F">
            <w:pPr>
              <w:rPr>
                <w:rFonts w:ascii="Times New Roman" w:hAnsi="Times New Roman" w:cs="Times New Roman"/>
                <w:color w:val="000000" w:themeColor="text1"/>
                <w:sz w:val="36"/>
                <w:szCs w:val="36"/>
              </w:rPr>
            </w:pPr>
          </w:p>
        </w:tc>
        <w:tc>
          <w:tcPr>
            <w:tcW w:w="7164" w:type="dxa"/>
          </w:tcPr>
          <w:p w14:paraId="62C2D45C" w14:textId="77777777" w:rsidR="000152EB" w:rsidRPr="00AD3A52" w:rsidRDefault="000152EB" w:rsidP="009E3B7F">
            <w:pPr>
              <w:rPr>
                <w:rFonts w:ascii="Times New Roman" w:hAnsi="Times New Roman" w:cs="Times New Roman"/>
                <w:color w:val="000000" w:themeColor="text1"/>
                <w:sz w:val="36"/>
                <w:szCs w:val="36"/>
              </w:rPr>
            </w:pPr>
          </w:p>
        </w:tc>
        <w:tc>
          <w:tcPr>
            <w:tcW w:w="8559" w:type="dxa"/>
          </w:tcPr>
          <w:p w14:paraId="6759A935" w14:textId="77777777" w:rsidR="000152EB" w:rsidRPr="00AD3A52" w:rsidRDefault="000152EB" w:rsidP="009E3B7F">
            <w:pPr>
              <w:rPr>
                <w:rFonts w:ascii="Times New Roman" w:hAnsi="Times New Roman" w:cs="Times New Roman"/>
                <w:b/>
                <w:bCs/>
                <w:color w:val="000000" w:themeColor="text1"/>
                <w:sz w:val="36"/>
                <w:szCs w:val="36"/>
              </w:rPr>
            </w:pPr>
          </w:p>
        </w:tc>
        <w:tc>
          <w:tcPr>
            <w:tcW w:w="4697" w:type="dxa"/>
          </w:tcPr>
          <w:p w14:paraId="75BD43A5" w14:textId="77777777" w:rsidR="000152EB" w:rsidRPr="00AD3A52" w:rsidRDefault="000152EB" w:rsidP="009E3B7F">
            <w:pPr>
              <w:rPr>
                <w:rFonts w:ascii="Times New Roman" w:hAnsi="Times New Roman" w:cs="Times New Roman"/>
                <w:b/>
                <w:bCs/>
                <w:color w:val="000000" w:themeColor="text1"/>
                <w:sz w:val="36"/>
                <w:szCs w:val="36"/>
              </w:rPr>
            </w:pPr>
          </w:p>
        </w:tc>
        <w:tc>
          <w:tcPr>
            <w:tcW w:w="4697" w:type="dxa"/>
          </w:tcPr>
          <w:p w14:paraId="78D918A2"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3B92FD42"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110A90F1"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5D67175C"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56F80BE6" w14:textId="77777777" w:rsidR="000152EB" w:rsidRPr="00AD3A52" w:rsidRDefault="000152EB" w:rsidP="009E3B7F">
            <w:pPr>
              <w:rPr>
                <w:rFonts w:ascii="Times New Roman" w:hAnsi="Times New Roman" w:cs="Times New Roman"/>
                <w:b/>
                <w:bCs/>
                <w:color w:val="000000" w:themeColor="text1"/>
                <w:sz w:val="36"/>
                <w:szCs w:val="36"/>
              </w:rPr>
            </w:pPr>
          </w:p>
        </w:tc>
        <w:tc>
          <w:tcPr>
            <w:tcW w:w="1157" w:type="dxa"/>
          </w:tcPr>
          <w:p w14:paraId="04ED4A7A" w14:textId="77777777" w:rsidR="000152EB" w:rsidRPr="00AD3A52" w:rsidRDefault="000152EB" w:rsidP="009E3B7F">
            <w:pPr>
              <w:rPr>
                <w:rFonts w:ascii="Times New Roman" w:hAnsi="Times New Roman" w:cs="Times New Roman"/>
                <w:b/>
                <w:bCs/>
                <w:color w:val="000000" w:themeColor="text1"/>
                <w:sz w:val="36"/>
                <w:szCs w:val="36"/>
              </w:rPr>
            </w:pPr>
          </w:p>
        </w:tc>
      </w:tr>
    </w:tbl>
    <w:p w14:paraId="390C86EC" w14:textId="77777777" w:rsidR="00A80F29" w:rsidRDefault="00A80F29" w:rsidP="00A42B3B">
      <w:pPr>
        <w:rPr>
          <w:rFonts w:ascii="Times New Roman" w:hAnsi="Times New Roman" w:cs="Times New Roman"/>
          <w:b/>
          <w:bCs/>
          <w:color w:val="000000" w:themeColor="text1"/>
          <w:sz w:val="40"/>
          <w:szCs w:val="40"/>
        </w:rPr>
      </w:pPr>
    </w:p>
    <w:p w14:paraId="2477CDE6" w14:textId="77777777" w:rsidR="00A80F29" w:rsidRDefault="00A80F29" w:rsidP="00A42B3B">
      <w:pPr>
        <w:rPr>
          <w:rFonts w:ascii="Times New Roman" w:hAnsi="Times New Roman" w:cs="Times New Roman"/>
          <w:b/>
          <w:bCs/>
          <w:color w:val="000000" w:themeColor="text1"/>
          <w:sz w:val="40"/>
          <w:szCs w:val="40"/>
        </w:rPr>
      </w:pPr>
    </w:p>
    <w:p w14:paraId="0742C74F" w14:textId="77777777" w:rsidR="00A80F29" w:rsidRDefault="00A80F29" w:rsidP="00A42B3B">
      <w:pPr>
        <w:rPr>
          <w:rFonts w:ascii="Times New Roman" w:hAnsi="Times New Roman" w:cs="Times New Roman"/>
          <w:b/>
          <w:bCs/>
          <w:color w:val="000000" w:themeColor="text1"/>
          <w:sz w:val="40"/>
          <w:szCs w:val="40"/>
        </w:rPr>
      </w:pPr>
    </w:p>
    <w:p w14:paraId="4791598B" w14:textId="509B39D4" w:rsidR="00C82A68" w:rsidRPr="00201EFD" w:rsidRDefault="00C82A68" w:rsidP="001365EB">
      <w:pPr>
        <w:rPr>
          <w:rFonts w:ascii="Times New Roman" w:hAnsi="Times New Roman" w:cs="Times New Roman"/>
          <w:b/>
          <w:bCs/>
          <w:i/>
          <w:iCs/>
          <w:color w:val="000000" w:themeColor="text1"/>
          <w:sz w:val="72"/>
          <w:szCs w:val="72"/>
          <w:u w:val="single"/>
        </w:rPr>
      </w:pPr>
    </w:p>
    <w:p w14:paraId="10119203" w14:textId="6BB3D48D" w:rsidR="00D67E5A" w:rsidRPr="00462632" w:rsidRDefault="00074359" w:rsidP="00C21080">
      <w:pPr>
        <w:jc w:val="center"/>
        <w:rPr>
          <w:rFonts w:ascii="Times New Roman" w:hAnsi="Times New Roman" w:cs="Times New Roman"/>
          <w:sz w:val="36"/>
          <w:szCs w:val="36"/>
        </w:rPr>
      </w:pPr>
      <w:r w:rsidRPr="00462632">
        <w:rPr>
          <w:rFonts w:ascii="Times New Roman" w:hAnsi="Times New Roman" w:cs="Times New Roman"/>
          <w:b/>
          <w:bCs/>
          <w:color w:val="000000" w:themeColor="text1"/>
          <w:sz w:val="72"/>
          <w:szCs w:val="72"/>
          <w:u w:val="single"/>
        </w:rPr>
        <w:lastRenderedPageBreak/>
        <w:t>Synopsis</w:t>
      </w:r>
    </w:p>
    <w:p w14:paraId="0D605F38" w14:textId="77777777" w:rsidR="009F1898" w:rsidRPr="00462632" w:rsidRDefault="009F1898" w:rsidP="00614C9D">
      <w:pPr>
        <w:rPr>
          <w:rFonts w:ascii="Times New Roman" w:hAnsi="Times New Roman" w:cs="Times New Roman"/>
          <w:b/>
          <w:bCs/>
          <w:color w:val="191919" w:themeColor="text1" w:themeTint="E6"/>
          <w:sz w:val="40"/>
          <w:szCs w:val="40"/>
        </w:rPr>
      </w:pPr>
    </w:p>
    <w:p w14:paraId="0E45B75A" w14:textId="071BB88D" w:rsidR="009F1898" w:rsidRPr="00930D30" w:rsidRDefault="00E549BE" w:rsidP="00614C9D">
      <w:pPr>
        <w:rPr>
          <w:rFonts w:ascii="Times New Roman" w:hAnsi="Times New Roman" w:cs="Times New Roman"/>
          <w:b/>
          <w:bCs/>
          <w:sz w:val="40"/>
          <w:szCs w:val="40"/>
          <w:u w:val="single"/>
        </w:rPr>
      </w:pPr>
      <w:r w:rsidRPr="00930D30">
        <w:rPr>
          <w:rFonts w:ascii="Times New Roman" w:hAnsi="Times New Roman" w:cs="Times New Roman"/>
          <w:b/>
          <w:bCs/>
          <w:color w:val="191919" w:themeColor="text1" w:themeTint="E6"/>
          <w:sz w:val="40"/>
          <w:szCs w:val="40"/>
          <w:u w:val="single"/>
        </w:rPr>
        <w:t>INTRODUCTION</w:t>
      </w:r>
      <w:r w:rsidRPr="00930D30">
        <w:rPr>
          <w:rFonts w:ascii="Times New Roman" w:hAnsi="Times New Roman" w:cs="Times New Roman"/>
          <w:b/>
          <w:bCs/>
          <w:sz w:val="40"/>
          <w:szCs w:val="40"/>
          <w:u w:val="single"/>
        </w:rPr>
        <w:t xml:space="preserve"> </w:t>
      </w:r>
    </w:p>
    <w:p w14:paraId="4D83BE62" w14:textId="77777777" w:rsidR="00C97360" w:rsidRPr="00462632" w:rsidRDefault="00C97360" w:rsidP="00614C9D">
      <w:pPr>
        <w:rPr>
          <w:rFonts w:ascii="Times New Roman" w:hAnsi="Times New Roman" w:cs="Times New Roman"/>
          <w:b/>
          <w:bCs/>
          <w:sz w:val="40"/>
          <w:szCs w:val="40"/>
        </w:rPr>
      </w:pPr>
    </w:p>
    <w:p w14:paraId="67BB557E" w14:textId="618E2257" w:rsidR="00D67E5A" w:rsidRPr="00201EFD" w:rsidRDefault="00E41D3B" w:rsidP="00AC6136">
      <w:pPr>
        <w:jc w:val="both"/>
        <w:rPr>
          <w:rFonts w:ascii="Times New Roman" w:hAnsi="Times New Roman" w:cs="Times New Roman"/>
          <w:i/>
          <w:iCs/>
          <w:color w:val="191919" w:themeColor="text1" w:themeTint="E6"/>
          <w:sz w:val="36"/>
          <w:szCs w:val="36"/>
        </w:rPr>
      </w:pPr>
      <w:r w:rsidRPr="00462632">
        <w:rPr>
          <w:rFonts w:ascii="Times New Roman" w:hAnsi="Times New Roman" w:cs="Times New Roman"/>
          <w:color w:val="191919" w:themeColor="text1" w:themeTint="E6"/>
          <w:sz w:val="36"/>
          <w:szCs w:val="36"/>
        </w:rPr>
        <w:t>This SNAK</w:t>
      </w:r>
      <w:r w:rsidR="00052873" w:rsidRPr="00462632">
        <w:rPr>
          <w:rFonts w:ascii="Times New Roman" w:hAnsi="Times New Roman" w:cs="Times New Roman"/>
          <w:color w:val="191919" w:themeColor="text1" w:themeTint="E6"/>
          <w:sz w:val="36"/>
          <w:szCs w:val="36"/>
        </w:rPr>
        <w:t>E G</w:t>
      </w:r>
      <w:r w:rsidRPr="00462632">
        <w:rPr>
          <w:rFonts w:ascii="Times New Roman" w:hAnsi="Times New Roman" w:cs="Times New Roman"/>
          <w:color w:val="191919" w:themeColor="text1" w:themeTint="E6"/>
          <w:sz w:val="36"/>
          <w:szCs w:val="36"/>
        </w:rPr>
        <w:t>AMING C project deals with the snake game. In this snake going to eat objects randomly emerging on screen and if successful in eating then it becomes larger in size and gains score. The player has to change the direction of the snake by pressing left, right, top, down arrows for getting the food .Addition feature is completion of the game in a given time which makes game addictive and has ability to mesmerize the player. This is small &amp; simple C Programming application for game lovers &amp; programming fresher’s. This project was developed in Turbo C Programming Language &amp; No</w:t>
      </w:r>
      <w:r w:rsidR="00930D30">
        <w:rPr>
          <w:rFonts w:ascii="Times New Roman" w:hAnsi="Times New Roman" w:cs="Times New Roman"/>
          <w:color w:val="191919" w:themeColor="text1" w:themeTint="E6"/>
          <w:sz w:val="36"/>
          <w:szCs w:val="36"/>
        </w:rPr>
        <w:t xml:space="preserve"> a</w:t>
      </w:r>
      <w:r w:rsidRPr="00462632">
        <w:rPr>
          <w:rFonts w:ascii="Times New Roman" w:hAnsi="Times New Roman" w:cs="Times New Roman"/>
          <w:color w:val="191919" w:themeColor="text1" w:themeTint="E6"/>
          <w:sz w:val="36"/>
          <w:szCs w:val="36"/>
        </w:rPr>
        <w:t>dditional database</w:t>
      </w:r>
      <w:r w:rsidRPr="00201EFD">
        <w:rPr>
          <w:rFonts w:ascii="Times New Roman" w:hAnsi="Times New Roman" w:cs="Times New Roman"/>
          <w:i/>
          <w:iCs/>
          <w:color w:val="191919" w:themeColor="text1" w:themeTint="E6"/>
          <w:sz w:val="36"/>
          <w:szCs w:val="36"/>
        </w:rPr>
        <w:t xml:space="preserve"> </w:t>
      </w:r>
      <w:r w:rsidRPr="006C0925">
        <w:rPr>
          <w:rFonts w:ascii="Times New Roman" w:hAnsi="Times New Roman" w:cs="Times New Roman"/>
          <w:color w:val="191919" w:themeColor="text1" w:themeTint="E6"/>
          <w:sz w:val="36"/>
          <w:szCs w:val="36"/>
        </w:rPr>
        <w:t>required</w:t>
      </w:r>
      <w:r w:rsidR="00DF191D" w:rsidRPr="00201EFD">
        <w:rPr>
          <w:rFonts w:ascii="Times New Roman" w:hAnsi="Times New Roman" w:cs="Times New Roman"/>
          <w:i/>
          <w:iCs/>
          <w:color w:val="191919" w:themeColor="text1" w:themeTint="E6"/>
          <w:sz w:val="36"/>
          <w:szCs w:val="36"/>
        </w:rPr>
        <w:t>.</w:t>
      </w:r>
    </w:p>
    <w:p w14:paraId="18CBA7EE" w14:textId="77777777" w:rsidR="00E14E49" w:rsidRPr="00201EFD" w:rsidRDefault="00E14E49" w:rsidP="00AC6136">
      <w:pPr>
        <w:jc w:val="both"/>
        <w:rPr>
          <w:rFonts w:ascii="Times New Roman" w:hAnsi="Times New Roman" w:cs="Times New Roman"/>
          <w:i/>
          <w:iCs/>
          <w:color w:val="191919" w:themeColor="text1" w:themeTint="E6"/>
          <w:sz w:val="36"/>
          <w:szCs w:val="36"/>
        </w:rPr>
      </w:pPr>
    </w:p>
    <w:p w14:paraId="3F7B7CDA" w14:textId="77777777" w:rsidR="00BA19BE" w:rsidRPr="00201EFD" w:rsidRDefault="00BA19BE" w:rsidP="00AC6136">
      <w:pPr>
        <w:jc w:val="both"/>
        <w:rPr>
          <w:rFonts w:ascii="Times New Roman" w:hAnsi="Times New Roman" w:cs="Times New Roman"/>
          <w:i/>
          <w:iCs/>
          <w:color w:val="191919" w:themeColor="text1" w:themeTint="E6"/>
          <w:sz w:val="36"/>
          <w:szCs w:val="36"/>
        </w:rPr>
      </w:pPr>
    </w:p>
    <w:p w14:paraId="42461E68" w14:textId="77777777" w:rsidR="00BA19BE" w:rsidRPr="00201EFD" w:rsidRDefault="00BA19BE" w:rsidP="00AC6136">
      <w:pPr>
        <w:jc w:val="both"/>
        <w:rPr>
          <w:rFonts w:ascii="Times New Roman" w:hAnsi="Times New Roman" w:cs="Times New Roman"/>
          <w:i/>
          <w:iCs/>
        </w:rPr>
      </w:pPr>
    </w:p>
    <w:p w14:paraId="5E376EA3" w14:textId="77777777" w:rsidR="00BA19BE" w:rsidRPr="00201EFD" w:rsidRDefault="00BA19BE" w:rsidP="00AC6136">
      <w:pPr>
        <w:jc w:val="both"/>
        <w:rPr>
          <w:rFonts w:ascii="Times New Roman" w:hAnsi="Times New Roman" w:cs="Times New Roman"/>
          <w:i/>
          <w:iCs/>
        </w:rPr>
      </w:pPr>
    </w:p>
    <w:p w14:paraId="7926C503" w14:textId="77777777" w:rsidR="00BA19BE" w:rsidRPr="00201EFD" w:rsidRDefault="00BA19BE" w:rsidP="00AC6136">
      <w:pPr>
        <w:jc w:val="both"/>
        <w:rPr>
          <w:rFonts w:ascii="Times New Roman" w:hAnsi="Times New Roman" w:cs="Times New Roman"/>
          <w:i/>
          <w:iCs/>
        </w:rPr>
      </w:pPr>
    </w:p>
    <w:p w14:paraId="02871341" w14:textId="77777777" w:rsidR="00296B2B" w:rsidRPr="00201EFD" w:rsidRDefault="00296B2B" w:rsidP="00AC6136">
      <w:pPr>
        <w:jc w:val="both"/>
        <w:rPr>
          <w:rFonts w:ascii="Times New Roman" w:hAnsi="Times New Roman" w:cs="Times New Roman"/>
          <w:i/>
          <w:iCs/>
        </w:rPr>
      </w:pPr>
    </w:p>
    <w:p w14:paraId="2A3A4EB6" w14:textId="77777777" w:rsidR="00296B2B" w:rsidRPr="00201EFD" w:rsidRDefault="00296B2B" w:rsidP="00AC6136">
      <w:pPr>
        <w:jc w:val="both"/>
        <w:rPr>
          <w:rFonts w:ascii="Times New Roman" w:hAnsi="Times New Roman" w:cs="Times New Roman"/>
          <w:i/>
          <w:iCs/>
        </w:rPr>
      </w:pPr>
    </w:p>
    <w:p w14:paraId="5A2D6A8E" w14:textId="77777777" w:rsidR="00C96906" w:rsidRPr="00201EFD" w:rsidRDefault="00C96906" w:rsidP="00AC6136">
      <w:pPr>
        <w:jc w:val="both"/>
        <w:rPr>
          <w:rFonts w:ascii="Times New Roman" w:hAnsi="Times New Roman" w:cs="Times New Roman"/>
          <w:b/>
          <w:bCs/>
          <w:i/>
          <w:iCs/>
          <w:color w:val="auto"/>
          <w:sz w:val="44"/>
          <w:szCs w:val="44"/>
        </w:rPr>
      </w:pPr>
    </w:p>
    <w:p w14:paraId="669FDE11" w14:textId="77777777" w:rsidR="000A6B06" w:rsidRPr="002C4869" w:rsidRDefault="000A6B06" w:rsidP="00AC6136">
      <w:pPr>
        <w:jc w:val="both"/>
        <w:rPr>
          <w:rFonts w:ascii="Times New Roman" w:hAnsi="Times New Roman" w:cs="Times New Roman"/>
          <w:b/>
          <w:bCs/>
          <w:color w:val="auto"/>
          <w:sz w:val="40"/>
          <w:szCs w:val="40"/>
        </w:rPr>
      </w:pPr>
    </w:p>
    <w:p w14:paraId="50A68DAE" w14:textId="77777777" w:rsidR="006C6522" w:rsidRDefault="006C6522" w:rsidP="00AC6136">
      <w:pPr>
        <w:jc w:val="both"/>
        <w:rPr>
          <w:rFonts w:ascii="Times New Roman" w:hAnsi="Times New Roman" w:cs="Times New Roman"/>
          <w:b/>
          <w:bCs/>
          <w:color w:val="auto"/>
          <w:sz w:val="40"/>
          <w:szCs w:val="40"/>
          <w:u w:val="single"/>
        </w:rPr>
      </w:pPr>
    </w:p>
    <w:p w14:paraId="58873978" w14:textId="77777777" w:rsidR="00C660E9" w:rsidRDefault="00C660E9" w:rsidP="00AC6136">
      <w:pPr>
        <w:jc w:val="both"/>
        <w:rPr>
          <w:rFonts w:ascii="Times New Roman" w:hAnsi="Times New Roman" w:cs="Times New Roman"/>
          <w:b/>
          <w:bCs/>
          <w:color w:val="auto"/>
          <w:sz w:val="40"/>
          <w:szCs w:val="40"/>
          <w:u w:val="single"/>
        </w:rPr>
      </w:pPr>
    </w:p>
    <w:p w14:paraId="6B3A6770" w14:textId="77777777" w:rsidR="00C660E9" w:rsidRDefault="00C660E9" w:rsidP="00074359">
      <w:pPr>
        <w:rPr>
          <w:rFonts w:ascii="Times New Roman" w:hAnsi="Times New Roman" w:cs="Times New Roman"/>
          <w:b/>
          <w:bCs/>
          <w:color w:val="auto"/>
          <w:sz w:val="40"/>
          <w:szCs w:val="40"/>
          <w:u w:val="single"/>
        </w:rPr>
      </w:pPr>
    </w:p>
    <w:p w14:paraId="1BE4D244" w14:textId="56B4A568" w:rsidR="009F1898" w:rsidRPr="00930D30" w:rsidRDefault="009356DA" w:rsidP="00074359">
      <w:pPr>
        <w:rPr>
          <w:rFonts w:ascii="Times New Roman" w:hAnsi="Times New Roman" w:cs="Times New Roman"/>
          <w:b/>
          <w:bCs/>
          <w:color w:val="00B0F0"/>
          <w:sz w:val="40"/>
          <w:szCs w:val="40"/>
          <w:u w:val="single"/>
        </w:rPr>
      </w:pPr>
      <w:r w:rsidRPr="00930D30">
        <w:rPr>
          <w:rFonts w:ascii="Times New Roman" w:hAnsi="Times New Roman" w:cs="Times New Roman"/>
          <w:b/>
          <w:bCs/>
          <w:color w:val="auto"/>
          <w:sz w:val="40"/>
          <w:szCs w:val="40"/>
          <w:u w:val="single"/>
        </w:rPr>
        <w:t>OBJECTIVE</w:t>
      </w:r>
      <w:r w:rsidRPr="00930D30">
        <w:rPr>
          <w:rFonts w:ascii="Times New Roman" w:hAnsi="Times New Roman" w:cs="Times New Roman"/>
          <w:b/>
          <w:bCs/>
          <w:color w:val="00B0F0"/>
          <w:sz w:val="40"/>
          <w:szCs w:val="40"/>
          <w:u w:val="single"/>
        </w:rPr>
        <w:t xml:space="preserve"> </w:t>
      </w:r>
    </w:p>
    <w:p w14:paraId="3E0D7E3C" w14:textId="77777777" w:rsidR="0078604E" w:rsidRPr="006C0925" w:rsidRDefault="0078604E" w:rsidP="00AC6136">
      <w:pPr>
        <w:jc w:val="both"/>
        <w:rPr>
          <w:rFonts w:ascii="Times New Roman" w:hAnsi="Times New Roman" w:cs="Times New Roman"/>
          <w:b/>
          <w:bCs/>
          <w:color w:val="00B0F0"/>
          <w:sz w:val="40"/>
          <w:szCs w:val="40"/>
        </w:rPr>
      </w:pPr>
    </w:p>
    <w:p w14:paraId="0B5AEAAA" w14:textId="4531A070" w:rsidR="00BA19BE" w:rsidRPr="006C0925" w:rsidRDefault="00AE165F" w:rsidP="004A574F">
      <w:pPr>
        <w:jc w:val="both"/>
        <w:rPr>
          <w:rFonts w:ascii="Times New Roman" w:hAnsi="Times New Roman" w:cs="Times New Roman"/>
          <w:color w:val="auto"/>
          <w:sz w:val="36"/>
          <w:szCs w:val="36"/>
        </w:rPr>
      </w:pPr>
      <w:r w:rsidRPr="006C0925">
        <w:rPr>
          <w:rFonts w:ascii="Times New Roman" w:hAnsi="Times New Roman" w:cs="Times New Roman"/>
          <w:color w:val="auto"/>
          <w:sz w:val="36"/>
          <w:szCs w:val="36"/>
        </w:rPr>
        <w:t>This game aims to change the way people think of </w:t>
      </w:r>
      <w:r w:rsidR="00F96D98" w:rsidRPr="006C0925">
        <w:rPr>
          <w:rFonts w:ascii="Times New Roman" w:hAnsi="Times New Roman" w:cs="Times New Roman"/>
          <w:color w:val="auto"/>
          <w:sz w:val="36"/>
          <w:szCs w:val="36"/>
        </w:rPr>
        <w:t>traditiona</w:t>
      </w:r>
      <w:r w:rsidR="00BA19BE" w:rsidRPr="006C0925">
        <w:rPr>
          <w:rFonts w:ascii="Times New Roman" w:hAnsi="Times New Roman" w:cs="Times New Roman"/>
          <w:color w:val="auto"/>
          <w:sz w:val="36"/>
          <w:szCs w:val="36"/>
        </w:rPr>
        <w:t xml:space="preserve">l </w:t>
      </w:r>
      <w:r w:rsidRPr="006C0925">
        <w:rPr>
          <w:rFonts w:ascii="Times New Roman" w:hAnsi="Times New Roman" w:cs="Times New Roman"/>
          <w:color w:val="auto"/>
          <w:sz w:val="36"/>
          <w:szCs w:val="36"/>
        </w:rPr>
        <w:t>snake game. </w:t>
      </w:r>
    </w:p>
    <w:p w14:paraId="57D22815" w14:textId="77777777" w:rsidR="00CA7763" w:rsidRDefault="00AE165F" w:rsidP="004A574F">
      <w:pPr>
        <w:jc w:val="both"/>
        <w:rPr>
          <w:rFonts w:ascii="Times New Roman" w:hAnsi="Times New Roman" w:cs="Times New Roman"/>
          <w:color w:val="auto"/>
          <w:sz w:val="36"/>
          <w:szCs w:val="36"/>
        </w:rPr>
      </w:pPr>
      <w:r w:rsidRPr="006C0925">
        <w:rPr>
          <w:rFonts w:ascii="Times New Roman" w:hAnsi="Times New Roman" w:cs="Times New Roman"/>
          <w:color w:val="auto"/>
          <w:sz w:val="36"/>
          <w:szCs w:val="36"/>
        </w:rPr>
        <w:t>It will offer the Experience of commera</w:t>
      </w:r>
      <w:r w:rsidR="000E0E14">
        <w:rPr>
          <w:rFonts w:ascii="Times New Roman" w:hAnsi="Times New Roman" w:cs="Times New Roman"/>
          <w:color w:val="auto"/>
          <w:sz w:val="36"/>
          <w:szCs w:val="36"/>
        </w:rPr>
        <w:t>l</w:t>
      </w:r>
      <w:r w:rsidRPr="006C0925">
        <w:rPr>
          <w:rFonts w:ascii="Times New Roman" w:hAnsi="Times New Roman" w:cs="Times New Roman"/>
          <w:color w:val="auto"/>
          <w:sz w:val="36"/>
          <w:szCs w:val="36"/>
        </w:rPr>
        <w:t> games to the player</w:t>
      </w:r>
    </w:p>
    <w:p w14:paraId="15FDE2A3" w14:textId="6F63842A" w:rsidR="00AE165F" w:rsidRPr="006C0925" w:rsidRDefault="00AE165F" w:rsidP="004A574F">
      <w:pPr>
        <w:jc w:val="both"/>
        <w:rPr>
          <w:rFonts w:ascii="Times New Roman" w:hAnsi="Times New Roman" w:cs="Times New Roman"/>
          <w:color w:val="auto"/>
          <w:sz w:val="36"/>
          <w:szCs w:val="36"/>
        </w:rPr>
      </w:pPr>
      <w:r w:rsidRPr="006C0925">
        <w:rPr>
          <w:rFonts w:ascii="Times New Roman" w:hAnsi="Times New Roman" w:cs="Times New Roman"/>
          <w:color w:val="auto"/>
          <w:sz w:val="36"/>
          <w:szCs w:val="36"/>
        </w:rPr>
        <w:t> retaining the simplicity of traditional Snake game.</w:t>
      </w:r>
    </w:p>
    <w:p w14:paraId="47EC4149" w14:textId="77777777" w:rsidR="00831D1E" w:rsidRPr="006C0925" w:rsidRDefault="00AE165F" w:rsidP="004A574F">
      <w:pPr>
        <w:jc w:val="both"/>
        <w:rPr>
          <w:rFonts w:ascii="Times New Roman" w:hAnsi="Times New Roman" w:cs="Times New Roman"/>
          <w:color w:val="auto"/>
          <w:sz w:val="36"/>
          <w:szCs w:val="36"/>
        </w:rPr>
      </w:pPr>
      <w:r w:rsidRPr="006C0925">
        <w:rPr>
          <w:rFonts w:ascii="Times New Roman" w:hAnsi="Times New Roman" w:cs="Times New Roman"/>
          <w:color w:val="auto"/>
          <w:sz w:val="36"/>
          <w:szCs w:val="36"/>
        </w:rPr>
        <w:t>The major objectives of this project are: </w:t>
      </w:r>
      <w:r w:rsidR="00831D1E" w:rsidRPr="006C0925">
        <w:rPr>
          <w:rFonts w:ascii="Times New Roman" w:hAnsi="Times New Roman" w:cs="Times New Roman"/>
          <w:color w:val="auto"/>
          <w:sz w:val="36"/>
          <w:szCs w:val="36"/>
        </w:rPr>
        <w:t xml:space="preserve"> </w:t>
      </w:r>
    </w:p>
    <w:p w14:paraId="6AA01F7B" w14:textId="77777777" w:rsidR="0082639B" w:rsidRDefault="00AE165F" w:rsidP="004A574F">
      <w:pPr>
        <w:pStyle w:val="ListParagraph"/>
        <w:numPr>
          <w:ilvl w:val="0"/>
          <w:numId w:val="5"/>
        </w:numPr>
        <w:jc w:val="both"/>
        <w:rPr>
          <w:rFonts w:ascii="Times New Roman" w:hAnsi="Times New Roman" w:cs="Times New Roman"/>
          <w:color w:val="auto"/>
          <w:sz w:val="36"/>
          <w:szCs w:val="36"/>
        </w:rPr>
      </w:pPr>
      <w:r w:rsidRPr="006C0925">
        <w:rPr>
          <w:rFonts w:ascii="Times New Roman" w:hAnsi="Times New Roman" w:cs="Times New Roman"/>
          <w:color w:val="auto"/>
          <w:sz w:val="36"/>
          <w:szCs w:val="36"/>
        </w:rPr>
        <w:t>Create a snake game that will have all the functionality o</w:t>
      </w:r>
      <w:r w:rsidR="0035666B" w:rsidRPr="006C0925">
        <w:rPr>
          <w:rFonts w:ascii="Times New Roman" w:hAnsi="Times New Roman" w:cs="Times New Roman"/>
          <w:color w:val="auto"/>
          <w:sz w:val="36"/>
          <w:szCs w:val="36"/>
        </w:rPr>
        <w:t>f</w:t>
      </w:r>
      <w:r w:rsidRPr="006C0925">
        <w:rPr>
          <w:rFonts w:ascii="Times New Roman" w:hAnsi="Times New Roman" w:cs="Times New Roman"/>
          <w:color w:val="auto"/>
          <w:sz w:val="36"/>
          <w:szCs w:val="36"/>
        </w:rPr>
        <w:t> </w:t>
      </w:r>
    </w:p>
    <w:p w14:paraId="4D915E97" w14:textId="6DEAFAB0" w:rsidR="00AE165F" w:rsidRPr="006C0925" w:rsidRDefault="00AE165F" w:rsidP="004A574F">
      <w:pPr>
        <w:pStyle w:val="ListParagraph"/>
        <w:jc w:val="both"/>
        <w:rPr>
          <w:rFonts w:ascii="Times New Roman" w:hAnsi="Times New Roman" w:cs="Times New Roman"/>
          <w:color w:val="auto"/>
          <w:sz w:val="36"/>
          <w:szCs w:val="36"/>
        </w:rPr>
      </w:pPr>
      <w:r w:rsidRPr="006C0925">
        <w:rPr>
          <w:rFonts w:ascii="Times New Roman" w:hAnsi="Times New Roman" w:cs="Times New Roman"/>
          <w:color w:val="auto"/>
          <w:sz w:val="36"/>
          <w:szCs w:val="36"/>
        </w:rPr>
        <w:t>traditional snake games.</w:t>
      </w:r>
    </w:p>
    <w:p w14:paraId="5CE6B539" w14:textId="77777777" w:rsidR="00AE165F" w:rsidRPr="006C0925" w:rsidRDefault="00AE165F" w:rsidP="004A574F">
      <w:pPr>
        <w:pStyle w:val="ListParagraph"/>
        <w:numPr>
          <w:ilvl w:val="0"/>
          <w:numId w:val="5"/>
        </w:numPr>
        <w:jc w:val="both"/>
        <w:rPr>
          <w:rFonts w:ascii="Times New Roman" w:hAnsi="Times New Roman" w:cs="Times New Roman"/>
          <w:color w:val="auto"/>
          <w:sz w:val="36"/>
          <w:szCs w:val="36"/>
        </w:rPr>
      </w:pPr>
      <w:r w:rsidRPr="006C0925">
        <w:rPr>
          <w:rFonts w:ascii="Times New Roman" w:hAnsi="Times New Roman" w:cs="Times New Roman"/>
          <w:color w:val="auto"/>
          <w:sz w:val="36"/>
          <w:szCs w:val="36"/>
        </w:rPr>
        <w:t xml:space="preserve"> Introduce computer controlled intelligent opponent (unique feature of this game) to</w:t>
      </w:r>
      <w:r w:rsidR="00526E9D" w:rsidRPr="006C0925">
        <w:rPr>
          <w:rFonts w:ascii="Times New Roman" w:hAnsi="Times New Roman" w:cs="Times New Roman"/>
          <w:color w:val="auto"/>
          <w:sz w:val="36"/>
          <w:szCs w:val="36"/>
        </w:rPr>
        <w:t xml:space="preserve"> </w:t>
      </w:r>
      <w:r w:rsidRPr="006C0925">
        <w:rPr>
          <w:rFonts w:ascii="Times New Roman" w:hAnsi="Times New Roman" w:cs="Times New Roman"/>
          <w:color w:val="auto"/>
          <w:sz w:val="36"/>
          <w:szCs w:val="36"/>
        </w:rPr>
        <w:t>Make the game more challenging and interesting. The movement and action of these</w:t>
      </w:r>
      <w:r w:rsidR="00526E9D" w:rsidRPr="006C0925">
        <w:rPr>
          <w:rFonts w:ascii="Times New Roman" w:hAnsi="Times New Roman" w:cs="Times New Roman"/>
          <w:color w:val="auto"/>
          <w:sz w:val="36"/>
          <w:szCs w:val="36"/>
        </w:rPr>
        <w:t xml:space="preserve"> </w:t>
      </w:r>
      <w:r w:rsidRPr="006C0925">
        <w:rPr>
          <w:rFonts w:ascii="Times New Roman" w:hAnsi="Times New Roman" w:cs="Times New Roman"/>
          <w:color w:val="auto"/>
          <w:sz w:val="36"/>
          <w:szCs w:val="36"/>
        </w:rPr>
        <w:t>Intelligent opponents will be controlled by computer whose aim will be to eat the food</w:t>
      </w:r>
      <w:r w:rsidR="00526E9D" w:rsidRPr="006C0925">
        <w:rPr>
          <w:rFonts w:ascii="Times New Roman" w:hAnsi="Times New Roman" w:cs="Times New Roman"/>
          <w:color w:val="auto"/>
          <w:sz w:val="36"/>
          <w:szCs w:val="36"/>
        </w:rPr>
        <w:t xml:space="preserve"> </w:t>
      </w:r>
      <w:r w:rsidRPr="006C0925">
        <w:rPr>
          <w:rFonts w:ascii="Times New Roman" w:hAnsi="Times New Roman" w:cs="Times New Roman"/>
          <w:color w:val="auto"/>
          <w:sz w:val="36"/>
          <w:szCs w:val="36"/>
        </w:rPr>
        <w:t>Before human players capture it.</w:t>
      </w:r>
    </w:p>
    <w:p w14:paraId="19C33AE7" w14:textId="77777777" w:rsidR="00685B8A" w:rsidRPr="006C0925" w:rsidRDefault="00685B8A" w:rsidP="00AC6136">
      <w:pPr>
        <w:pStyle w:val="ListParagraph"/>
        <w:jc w:val="both"/>
        <w:rPr>
          <w:rFonts w:ascii="Times New Roman" w:hAnsi="Times New Roman" w:cs="Times New Roman"/>
          <w:color w:val="auto"/>
          <w:sz w:val="40"/>
          <w:szCs w:val="40"/>
        </w:rPr>
      </w:pPr>
    </w:p>
    <w:p w14:paraId="7E8BF802" w14:textId="77777777" w:rsidR="008A3AE7" w:rsidRPr="006C0925" w:rsidRDefault="008A3AE7" w:rsidP="00AC6136">
      <w:pPr>
        <w:jc w:val="both"/>
        <w:rPr>
          <w:rFonts w:ascii="Times New Roman" w:hAnsi="Times New Roman" w:cs="Times New Roman"/>
          <w:b/>
          <w:bCs/>
          <w:color w:val="00B0F0"/>
          <w:sz w:val="44"/>
          <w:szCs w:val="44"/>
        </w:rPr>
      </w:pPr>
    </w:p>
    <w:p w14:paraId="200EC9DF" w14:textId="77777777" w:rsidR="008A3AE7" w:rsidRPr="00201EFD" w:rsidRDefault="008A3AE7" w:rsidP="00AC6136">
      <w:pPr>
        <w:jc w:val="both"/>
        <w:rPr>
          <w:rFonts w:ascii="Times New Roman" w:hAnsi="Times New Roman" w:cs="Times New Roman"/>
          <w:b/>
          <w:bCs/>
          <w:i/>
          <w:iCs/>
          <w:color w:val="00B0F0"/>
          <w:sz w:val="44"/>
          <w:szCs w:val="44"/>
        </w:rPr>
      </w:pPr>
    </w:p>
    <w:p w14:paraId="626ECBE5" w14:textId="77777777" w:rsidR="008A3AE7" w:rsidRPr="00201EFD" w:rsidRDefault="008A3AE7" w:rsidP="00AC6136">
      <w:pPr>
        <w:jc w:val="both"/>
        <w:rPr>
          <w:rFonts w:ascii="Times New Roman" w:hAnsi="Times New Roman" w:cs="Times New Roman"/>
          <w:b/>
          <w:bCs/>
          <w:i/>
          <w:iCs/>
          <w:color w:val="00B0F0"/>
          <w:sz w:val="44"/>
          <w:szCs w:val="44"/>
        </w:rPr>
      </w:pPr>
    </w:p>
    <w:p w14:paraId="0A9F0AD5" w14:textId="77777777" w:rsidR="008A3AE7" w:rsidRPr="00201EFD" w:rsidRDefault="008A3AE7" w:rsidP="00AC6136">
      <w:pPr>
        <w:jc w:val="both"/>
        <w:rPr>
          <w:rFonts w:ascii="Times New Roman" w:hAnsi="Times New Roman" w:cs="Times New Roman"/>
          <w:b/>
          <w:bCs/>
          <w:i/>
          <w:iCs/>
          <w:color w:val="00B0F0"/>
          <w:sz w:val="44"/>
          <w:szCs w:val="44"/>
        </w:rPr>
      </w:pPr>
    </w:p>
    <w:p w14:paraId="5B00BD24" w14:textId="77777777" w:rsidR="00A05B34" w:rsidRDefault="00A05B34" w:rsidP="00AC6136">
      <w:pPr>
        <w:jc w:val="both"/>
        <w:rPr>
          <w:rFonts w:ascii="Times New Roman" w:hAnsi="Times New Roman" w:cs="Times New Roman"/>
          <w:b/>
          <w:bCs/>
          <w:color w:val="auto"/>
          <w:sz w:val="40"/>
          <w:szCs w:val="40"/>
          <w:u w:val="single"/>
        </w:rPr>
      </w:pPr>
    </w:p>
    <w:p w14:paraId="6861541A" w14:textId="77777777" w:rsidR="006C6522" w:rsidRDefault="006C6522" w:rsidP="00AC6136">
      <w:pPr>
        <w:jc w:val="both"/>
        <w:rPr>
          <w:rFonts w:ascii="Times New Roman" w:hAnsi="Times New Roman" w:cs="Times New Roman"/>
          <w:b/>
          <w:bCs/>
          <w:color w:val="auto"/>
          <w:sz w:val="40"/>
          <w:szCs w:val="40"/>
          <w:u w:val="single"/>
        </w:rPr>
      </w:pPr>
    </w:p>
    <w:p w14:paraId="6A18409E" w14:textId="77777777" w:rsidR="006C6522" w:rsidRDefault="006C6522" w:rsidP="00AC6136">
      <w:pPr>
        <w:jc w:val="both"/>
        <w:rPr>
          <w:rFonts w:ascii="Times New Roman" w:hAnsi="Times New Roman" w:cs="Times New Roman"/>
          <w:b/>
          <w:bCs/>
          <w:color w:val="auto"/>
          <w:sz w:val="40"/>
          <w:szCs w:val="40"/>
          <w:u w:val="single"/>
        </w:rPr>
      </w:pPr>
    </w:p>
    <w:p w14:paraId="5B021A8D" w14:textId="77777777" w:rsidR="006C6522" w:rsidRDefault="006C6522" w:rsidP="00AC6136">
      <w:pPr>
        <w:jc w:val="both"/>
        <w:rPr>
          <w:rFonts w:ascii="Times New Roman" w:hAnsi="Times New Roman" w:cs="Times New Roman"/>
          <w:b/>
          <w:bCs/>
          <w:color w:val="auto"/>
          <w:sz w:val="40"/>
          <w:szCs w:val="40"/>
          <w:u w:val="single"/>
        </w:rPr>
      </w:pPr>
    </w:p>
    <w:p w14:paraId="3D4548B4" w14:textId="77777777" w:rsidR="00C660E9" w:rsidRDefault="00C660E9" w:rsidP="00AC6136">
      <w:pPr>
        <w:jc w:val="both"/>
        <w:rPr>
          <w:rFonts w:ascii="Times New Roman" w:hAnsi="Times New Roman" w:cs="Times New Roman"/>
          <w:b/>
          <w:bCs/>
          <w:color w:val="auto"/>
          <w:sz w:val="40"/>
          <w:szCs w:val="40"/>
          <w:u w:val="single"/>
        </w:rPr>
      </w:pPr>
    </w:p>
    <w:p w14:paraId="73AB9778" w14:textId="178AA76A" w:rsidR="00257556" w:rsidRPr="00930D30" w:rsidRDefault="009648A6" w:rsidP="00AC6136">
      <w:pPr>
        <w:jc w:val="both"/>
        <w:rPr>
          <w:rFonts w:ascii="Times New Roman" w:hAnsi="Times New Roman" w:cs="Times New Roman"/>
          <w:b/>
          <w:bCs/>
          <w:color w:val="00B0F0"/>
          <w:sz w:val="40"/>
          <w:szCs w:val="40"/>
          <w:u w:val="single"/>
        </w:rPr>
      </w:pPr>
      <w:r w:rsidRPr="00930D30">
        <w:rPr>
          <w:rFonts w:ascii="Times New Roman" w:hAnsi="Times New Roman" w:cs="Times New Roman"/>
          <w:b/>
          <w:bCs/>
          <w:color w:val="auto"/>
          <w:sz w:val="40"/>
          <w:szCs w:val="40"/>
          <w:u w:val="single"/>
        </w:rPr>
        <w:t>LITERATURE REVIEW</w:t>
      </w:r>
      <w:r w:rsidRPr="00930D30">
        <w:rPr>
          <w:rFonts w:ascii="Times New Roman" w:hAnsi="Times New Roman" w:cs="Times New Roman"/>
          <w:b/>
          <w:bCs/>
          <w:color w:val="00B0F0"/>
          <w:sz w:val="40"/>
          <w:szCs w:val="40"/>
          <w:u w:val="single"/>
        </w:rPr>
        <w:t xml:space="preserve"> </w:t>
      </w:r>
    </w:p>
    <w:p w14:paraId="6CAC0DEA" w14:textId="77777777" w:rsidR="003C4FE1" w:rsidRPr="006C0925" w:rsidRDefault="003C4FE1" w:rsidP="00AC6136">
      <w:pPr>
        <w:jc w:val="both"/>
        <w:rPr>
          <w:rFonts w:ascii="Times New Roman" w:hAnsi="Times New Roman" w:cs="Times New Roman"/>
          <w:color w:val="000000" w:themeColor="text1"/>
          <w:sz w:val="36"/>
          <w:szCs w:val="36"/>
        </w:rPr>
      </w:pPr>
    </w:p>
    <w:p w14:paraId="269D46A3" w14:textId="262175AC" w:rsidR="002232AC" w:rsidRPr="00B76EEF" w:rsidRDefault="00EC48E8" w:rsidP="00AC6136">
      <w:pPr>
        <w:jc w:val="both"/>
        <w:rPr>
          <w:rFonts w:ascii="Times New Roman" w:hAnsi="Times New Roman" w:cs="Times New Roman"/>
          <w:color w:val="000000" w:themeColor="text1"/>
          <w:sz w:val="36"/>
          <w:szCs w:val="36"/>
        </w:rPr>
      </w:pPr>
      <w:r w:rsidRPr="006C0925">
        <w:rPr>
          <w:rFonts w:ascii="Times New Roman" w:hAnsi="Times New Roman" w:cs="Times New Roman"/>
          <w:color w:val="000000" w:themeColor="text1"/>
          <w:sz w:val="36"/>
          <w:szCs w:val="36"/>
        </w:rPr>
        <w:t xml:space="preserve">Snake is a video game concept which originated during the late 1970s in arcades. The name applies to the general game design; the original was not named Snake, and there is no definitive version of the game. Its simplicity has led to many implementations of the Snake concept. After it became the standard pre-loaded game on Nokia mobile phones in 1998, there was a resurgence of interest in the game as it found a </w:t>
      </w:r>
      <w:r w:rsidRPr="00B76EEF">
        <w:rPr>
          <w:rFonts w:ascii="Times New Roman" w:hAnsi="Times New Roman" w:cs="Times New Roman"/>
          <w:color w:val="000000" w:themeColor="text1"/>
          <w:sz w:val="36"/>
          <w:szCs w:val="36"/>
        </w:rPr>
        <w:t>larger audience.</w:t>
      </w:r>
    </w:p>
    <w:p w14:paraId="7AABA145" w14:textId="77777777" w:rsidR="006568E6" w:rsidRPr="00B76EEF" w:rsidRDefault="006568E6" w:rsidP="00074359">
      <w:pPr>
        <w:rPr>
          <w:rFonts w:ascii="Times New Roman" w:hAnsi="Times New Roman" w:cs="Times New Roman"/>
          <w:color w:val="000000" w:themeColor="text1"/>
          <w:sz w:val="36"/>
          <w:szCs w:val="36"/>
        </w:rPr>
      </w:pPr>
    </w:p>
    <w:p w14:paraId="345F3D30" w14:textId="77777777" w:rsidR="008A3AE7" w:rsidRPr="00B76EEF" w:rsidRDefault="008A3AE7" w:rsidP="00074359">
      <w:pPr>
        <w:rPr>
          <w:rFonts w:ascii="Times New Roman" w:hAnsi="Times New Roman" w:cs="Times New Roman"/>
          <w:color w:val="00B0F0"/>
          <w:sz w:val="36"/>
          <w:szCs w:val="36"/>
        </w:rPr>
      </w:pPr>
    </w:p>
    <w:p w14:paraId="5B55EA89" w14:textId="77777777" w:rsidR="008A3AE7" w:rsidRPr="00B76EEF" w:rsidRDefault="008A3AE7" w:rsidP="00074359">
      <w:pPr>
        <w:rPr>
          <w:rFonts w:ascii="Times New Roman" w:hAnsi="Times New Roman" w:cs="Times New Roman"/>
          <w:color w:val="00B0F0"/>
          <w:sz w:val="36"/>
          <w:szCs w:val="36"/>
        </w:rPr>
      </w:pPr>
    </w:p>
    <w:p w14:paraId="25D85E39" w14:textId="77777777" w:rsidR="008A3AE7" w:rsidRPr="00B76EEF" w:rsidRDefault="008A3AE7" w:rsidP="00074359">
      <w:pPr>
        <w:rPr>
          <w:rFonts w:ascii="Times New Roman" w:hAnsi="Times New Roman" w:cs="Times New Roman"/>
          <w:color w:val="00B0F0"/>
          <w:sz w:val="36"/>
          <w:szCs w:val="36"/>
        </w:rPr>
      </w:pPr>
    </w:p>
    <w:p w14:paraId="3396FF16" w14:textId="77777777" w:rsidR="008A3AE7" w:rsidRPr="00B76EEF" w:rsidRDefault="008A3AE7" w:rsidP="00074359">
      <w:pPr>
        <w:rPr>
          <w:rFonts w:ascii="Times New Roman" w:hAnsi="Times New Roman" w:cs="Times New Roman"/>
          <w:color w:val="00B0F0"/>
          <w:sz w:val="36"/>
          <w:szCs w:val="36"/>
        </w:rPr>
      </w:pPr>
    </w:p>
    <w:p w14:paraId="10DDF620" w14:textId="77777777" w:rsidR="008A3AE7" w:rsidRPr="00B76EEF" w:rsidRDefault="008A3AE7" w:rsidP="00074359">
      <w:pPr>
        <w:rPr>
          <w:rFonts w:ascii="Times New Roman" w:hAnsi="Times New Roman" w:cs="Times New Roman"/>
          <w:b/>
          <w:bCs/>
          <w:color w:val="00B0F0"/>
          <w:sz w:val="44"/>
          <w:szCs w:val="44"/>
        </w:rPr>
      </w:pPr>
    </w:p>
    <w:p w14:paraId="312134FF" w14:textId="77777777" w:rsidR="008A3AE7" w:rsidRPr="00B76EEF" w:rsidRDefault="008A3AE7" w:rsidP="00074359">
      <w:pPr>
        <w:rPr>
          <w:rFonts w:ascii="Times New Roman" w:hAnsi="Times New Roman" w:cs="Times New Roman"/>
          <w:b/>
          <w:bCs/>
          <w:color w:val="00B0F0"/>
          <w:sz w:val="44"/>
          <w:szCs w:val="44"/>
        </w:rPr>
      </w:pPr>
    </w:p>
    <w:p w14:paraId="7211CE8B" w14:textId="77777777" w:rsidR="008A3AE7" w:rsidRPr="00B76EEF" w:rsidRDefault="008A3AE7" w:rsidP="00074359">
      <w:pPr>
        <w:rPr>
          <w:rFonts w:ascii="Times New Roman" w:hAnsi="Times New Roman" w:cs="Times New Roman"/>
          <w:b/>
          <w:bCs/>
          <w:color w:val="00B0F0"/>
          <w:sz w:val="44"/>
          <w:szCs w:val="44"/>
        </w:rPr>
      </w:pPr>
    </w:p>
    <w:p w14:paraId="6179381A" w14:textId="77777777" w:rsidR="008A3AE7" w:rsidRPr="00B76EEF" w:rsidRDefault="008A3AE7" w:rsidP="00074359">
      <w:pPr>
        <w:rPr>
          <w:rFonts w:ascii="Times New Roman" w:hAnsi="Times New Roman" w:cs="Times New Roman"/>
          <w:b/>
          <w:bCs/>
          <w:color w:val="00B0F0"/>
          <w:sz w:val="44"/>
          <w:szCs w:val="44"/>
        </w:rPr>
      </w:pPr>
    </w:p>
    <w:p w14:paraId="3E4AD7D1" w14:textId="77777777" w:rsidR="008A3AE7" w:rsidRPr="00B76EEF" w:rsidRDefault="008A3AE7" w:rsidP="00074359">
      <w:pPr>
        <w:rPr>
          <w:rFonts w:ascii="Times New Roman" w:hAnsi="Times New Roman" w:cs="Times New Roman"/>
          <w:b/>
          <w:bCs/>
          <w:color w:val="00B0F0"/>
          <w:sz w:val="44"/>
          <w:szCs w:val="44"/>
        </w:rPr>
      </w:pPr>
    </w:p>
    <w:p w14:paraId="592DA3FB" w14:textId="77777777" w:rsidR="008A3AE7" w:rsidRPr="00B76EEF" w:rsidRDefault="008A3AE7" w:rsidP="00074359">
      <w:pPr>
        <w:rPr>
          <w:rFonts w:ascii="Times New Roman" w:hAnsi="Times New Roman" w:cs="Times New Roman"/>
          <w:b/>
          <w:bCs/>
          <w:color w:val="00B0F0"/>
          <w:sz w:val="44"/>
          <w:szCs w:val="44"/>
        </w:rPr>
      </w:pPr>
    </w:p>
    <w:p w14:paraId="4E40DF81" w14:textId="77777777" w:rsidR="002A21C7" w:rsidRPr="00B76EEF" w:rsidRDefault="002A21C7" w:rsidP="00074359">
      <w:pPr>
        <w:rPr>
          <w:rFonts w:ascii="Times New Roman" w:hAnsi="Times New Roman" w:cs="Times New Roman"/>
          <w:b/>
          <w:bCs/>
          <w:color w:val="auto"/>
          <w:sz w:val="44"/>
          <w:szCs w:val="44"/>
        </w:rPr>
      </w:pPr>
    </w:p>
    <w:p w14:paraId="3F3C572D" w14:textId="77777777" w:rsidR="00B73EBA" w:rsidRDefault="00B73EBA" w:rsidP="00074359">
      <w:pPr>
        <w:rPr>
          <w:rFonts w:ascii="Times New Roman" w:hAnsi="Times New Roman" w:cs="Times New Roman"/>
          <w:b/>
          <w:bCs/>
          <w:color w:val="auto"/>
          <w:sz w:val="44"/>
          <w:szCs w:val="44"/>
        </w:rPr>
      </w:pPr>
    </w:p>
    <w:p w14:paraId="2556CDE7" w14:textId="64A23E49" w:rsidR="00CE4063" w:rsidRPr="0072770C" w:rsidRDefault="00523CE6" w:rsidP="00074359">
      <w:pPr>
        <w:rPr>
          <w:rFonts w:ascii="Times New Roman" w:hAnsi="Times New Roman" w:cs="Times New Roman"/>
          <w:b/>
          <w:bCs/>
          <w:color w:val="00B0F0"/>
          <w:sz w:val="44"/>
          <w:szCs w:val="44"/>
          <w:u w:val="single"/>
        </w:rPr>
      </w:pPr>
      <w:r w:rsidRPr="0072770C">
        <w:rPr>
          <w:rFonts w:ascii="Times New Roman" w:hAnsi="Times New Roman" w:cs="Times New Roman"/>
          <w:b/>
          <w:bCs/>
          <w:color w:val="auto"/>
          <w:sz w:val="44"/>
          <w:szCs w:val="44"/>
          <w:u w:val="single"/>
        </w:rPr>
        <w:t>HISTORY</w:t>
      </w:r>
      <w:r w:rsidRPr="0072770C">
        <w:rPr>
          <w:rFonts w:ascii="Times New Roman" w:hAnsi="Times New Roman" w:cs="Times New Roman"/>
          <w:b/>
          <w:bCs/>
          <w:color w:val="00B0F0"/>
          <w:sz w:val="44"/>
          <w:szCs w:val="44"/>
          <w:u w:val="single"/>
        </w:rPr>
        <w:t xml:space="preserve"> </w:t>
      </w:r>
    </w:p>
    <w:p w14:paraId="5BA3158A" w14:textId="77777777" w:rsidR="0078604E" w:rsidRPr="00B76EEF" w:rsidRDefault="0078604E" w:rsidP="00217BB7">
      <w:pPr>
        <w:jc w:val="both"/>
        <w:rPr>
          <w:rFonts w:ascii="Times New Roman" w:hAnsi="Times New Roman" w:cs="Times New Roman"/>
          <w:color w:val="auto"/>
          <w:sz w:val="36"/>
          <w:szCs w:val="36"/>
        </w:rPr>
      </w:pPr>
    </w:p>
    <w:p w14:paraId="0E25D7E2" w14:textId="6D1F0F83" w:rsidR="00CE4063" w:rsidRPr="00B76EEF" w:rsidRDefault="00777B6A" w:rsidP="00217BB7">
      <w:pPr>
        <w:jc w:val="both"/>
        <w:rPr>
          <w:rFonts w:ascii="Times New Roman" w:hAnsi="Times New Roman" w:cs="Times New Roman"/>
          <w:color w:val="auto"/>
          <w:sz w:val="36"/>
          <w:szCs w:val="36"/>
        </w:rPr>
      </w:pPr>
      <w:r w:rsidRPr="00B76EEF">
        <w:rPr>
          <w:rFonts w:ascii="Times New Roman" w:hAnsi="Times New Roman" w:cs="Times New Roman"/>
          <w:color w:val="auto"/>
          <w:sz w:val="36"/>
          <w:szCs w:val="36"/>
        </w:rPr>
        <w:t xml:space="preserve">The </w:t>
      </w:r>
      <w:r w:rsidRPr="00217BB7">
        <w:rPr>
          <w:rFonts w:ascii="Times New Roman" w:hAnsi="Times New Roman" w:cs="Times New Roman"/>
          <w:color w:val="auto"/>
          <w:sz w:val="36"/>
          <w:szCs w:val="36"/>
        </w:rPr>
        <w:t>first</w:t>
      </w:r>
      <w:r w:rsidRPr="00B76EEF">
        <w:rPr>
          <w:rFonts w:ascii="Times New Roman" w:hAnsi="Times New Roman" w:cs="Times New Roman"/>
          <w:color w:val="auto"/>
          <w:sz w:val="36"/>
          <w:szCs w:val="36"/>
        </w:rPr>
        <w:t xml:space="preserve"> published by Nokia, for monochrome phones. It was programmed in 1997 by Taneli Armanto of Nokia</w:t>
      </w:r>
      <w:r w:rsidR="000A5E84" w:rsidRPr="00B76EEF">
        <w:rPr>
          <w:rFonts w:ascii="Times New Roman" w:hAnsi="Times New Roman" w:cs="Times New Roman"/>
          <w:color w:val="auto"/>
          <w:sz w:val="36"/>
          <w:szCs w:val="36"/>
        </w:rPr>
        <w:t xml:space="preserve"> a</w:t>
      </w:r>
      <w:r w:rsidRPr="00B76EEF">
        <w:rPr>
          <w:rFonts w:ascii="Times New Roman" w:hAnsi="Times New Roman" w:cs="Times New Roman"/>
          <w:color w:val="auto"/>
          <w:sz w:val="36"/>
          <w:szCs w:val="36"/>
        </w:rPr>
        <w:t>nd introduced on the Nokia 6110.</w:t>
      </w:r>
    </w:p>
    <w:p w14:paraId="5CD7BF15" w14:textId="77777777" w:rsidR="0001004C" w:rsidRPr="00B76EEF" w:rsidRDefault="00855C3E" w:rsidP="00217BB7">
      <w:pPr>
        <w:jc w:val="both"/>
        <w:rPr>
          <w:rFonts w:ascii="Times New Roman" w:hAnsi="Times New Roman" w:cs="Times New Roman"/>
          <w:color w:val="auto"/>
          <w:sz w:val="36"/>
          <w:szCs w:val="36"/>
        </w:rPr>
      </w:pPr>
      <w:r w:rsidRPr="00B76EEF">
        <w:rPr>
          <w:rFonts w:ascii="Times New Roman" w:hAnsi="Times New Roman" w:cs="Times New Roman"/>
          <w:color w:val="auto"/>
          <w:sz w:val="36"/>
          <w:szCs w:val="36"/>
        </w:rPr>
        <w:t>Sone other versions of snake games are :-</w:t>
      </w:r>
    </w:p>
    <w:p w14:paraId="5BCA7B7E" w14:textId="77777777" w:rsidR="00855C3E" w:rsidRPr="00B76EEF" w:rsidRDefault="0001004C" w:rsidP="00217BB7">
      <w:pPr>
        <w:pStyle w:val="ListParagraph"/>
        <w:numPr>
          <w:ilvl w:val="0"/>
          <w:numId w:val="5"/>
        </w:numPr>
        <w:jc w:val="both"/>
        <w:rPr>
          <w:rFonts w:ascii="Times New Roman" w:hAnsi="Times New Roman" w:cs="Times New Roman"/>
          <w:color w:val="auto"/>
          <w:sz w:val="36"/>
          <w:szCs w:val="36"/>
        </w:rPr>
      </w:pPr>
      <w:r w:rsidRPr="00B76EEF">
        <w:rPr>
          <w:rFonts w:ascii="Times New Roman" w:hAnsi="Times New Roman" w:cs="Times New Roman"/>
          <w:color w:val="auto"/>
          <w:sz w:val="36"/>
          <w:szCs w:val="36"/>
        </w:rPr>
        <w:t xml:space="preserve">   </w:t>
      </w:r>
      <w:r w:rsidR="00012AD4" w:rsidRPr="00B76EEF">
        <w:rPr>
          <w:rFonts w:ascii="Times New Roman" w:hAnsi="Times New Roman" w:cs="Times New Roman"/>
          <w:color w:val="auto"/>
          <w:sz w:val="36"/>
          <w:szCs w:val="36"/>
        </w:rPr>
        <w:t>Snake II</w:t>
      </w:r>
      <w:r w:rsidR="002169ED" w:rsidRPr="00B76EEF">
        <w:rPr>
          <w:rFonts w:ascii="Times New Roman" w:hAnsi="Times New Roman" w:cs="Times New Roman"/>
          <w:color w:val="auto"/>
          <w:sz w:val="36"/>
          <w:szCs w:val="36"/>
        </w:rPr>
        <w:t xml:space="preserve">                </w:t>
      </w:r>
      <w:r w:rsidRPr="00B76EEF">
        <w:rPr>
          <w:rFonts w:ascii="Times New Roman" w:hAnsi="Times New Roman" w:cs="Times New Roman"/>
          <w:color w:val="auto"/>
          <w:sz w:val="36"/>
          <w:szCs w:val="36"/>
        </w:rPr>
        <w:t>*</w:t>
      </w:r>
      <w:r w:rsidR="002169ED" w:rsidRPr="00B76EEF">
        <w:rPr>
          <w:rFonts w:ascii="Times New Roman" w:hAnsi="Times New Roman" w:cs="Times New Roman"/>
          <w:color w:val="auto"/>
          <w:sz w:val="36"/>
          <w:szCs w:val="36"/>
        </w:rPr>
        <w:t xml:space="preserve">   Snake EX2</w:t>
      </w:r>
    </w:p>
    <w:p w14:paraId="01F07C13" w14:textId="77777777" w:rsidR="008A69C9" w:rsidRPr="00B76EEF" w:rsidRDefault="00761FA7" w:rsidP="00217BB7">
      <w:pPr>
        <w:pStyle w:val="ListParagraph"/>
        <w:numPr>
          <w:ilvl w:val="0"/>
          <w:numId w:val="5"/>
        </w:numPr>
        <w:jc w:val="both"/>
        <w:rPr>
          <w:rFonts w:ascii="Times New Roman" w:hAnsi="Times New Roman" w:cs="Times New Roman"/>
          <w:color w:val="auto"/>
          <w:sz w:val="36"/>
          <w:szCs w:val="36"/>
        </w:rPr>
      </w:pPr>
      <w:r w:rsidRPr="00B76EEF">
        <w:rPr>
          <w:rFonts w:ascii="Times New Roman" w:hAnsi="Times New Roman" w:cs="Times New Roman"/>
          <w:color w:val="auto"/>
          <w:sz w:val="36"/>
          <w:szCs w:val="36"/>
        </w:rPr>
        <w:t xml:space="preserve"> </w:t>
      </w:r>
      <w:r w:rsidR="008A69C9" w:rsidRPr="00B76EEF">
        <w:rPr>
          <w:rFonts w:ascii="Times New Roman" w:hAnsi="Times New Roman" w:cs="Times New Roman"/>
          <w:color w:val="auto"/>
          <w:sz w:val="36"/>
          <w:szCs w:val="36"/>
        </w:rPr>
        <w:t xml:space="preserve"> </w:t>
      </w:r>
      <w:r w:rsidR="00012AD4" w:rsidRPr="00B76EEF">
        <w:rPr>
          <w:rFonts w:ascii="Times New Roman" w:hAnsi="Times New Roman" w:cs="Times New Roman"/>
          <w:color w:val="auto"/>
          <w:sz w:val="36"/>
          <w:szCs w:val="36"/>
        </w:rPr>
        <w:t>Snake Xenzia</w:t>
      </w:r>
      <w:r w:rsidR="00011E0A" w:rsidRPr="00B76EEF">
        <w:rPr>
          <w:rFonts w:ascii="Times New Roman" w:hAnsi="Times New Roman" w:cs="Times New Roman"/>
          <w:color w:val="auto"/>
          <w:sz w:val="36"/>
          <w:szCs w:val="36"/>
        </w:rPr>
        <w:t xml:space="preserve">   </w:t>
      </w:r>
      <w:r w:rsidR="002169ED" w:rsidRPr="00B76EEF">
        <w:rPr>
          <w:rFonts w:ascii="Times New Roman" w:hAnsi="Times New Roman" w:cs="Times New Roman"/>
          <w:color w:val="auto"/>
          <w:sz w:val="36"/>
          <w:szCs w:val="36"/>
        </w:rPr>
        <w:t xml:space="preserve">    </w:t>
      </w:r>
      <w:r w:rsidR="0001004C" w:rsidRPr="00B76EEF">
        <w:rPr>
          <w:rFonts w:ascii="Times New Roman" w:hAnsi="Times New Roman" w:cs="Times New Roman"/>
          <w:color w:val="auto"/>
          <w:sz w:val="36"/>
          <w:szCs w:val="36"/>
        </w:rPr>
        <w:t>*</w:t>
      </w:r>
      <w:r w:rsidR="002169ED" w:rsidRPr="00B76EEF">
        <w:rPr>
          <w:rFonts w:ascii="Times New Roman" w:hAnsi="Times New Roman" w:cs="Times New Roman"/>
          <w:color w:val="auto"/>
          <w:sz w:val="36"/>
          <w:szCs w:val="36"/>
        </w:rPr>
        <w:t xml:space="preserve">    </w:t>
      </w:r>
      <w:r w:rsidR="008A69C9" w:rsidRPr="00B76EEF">
        <w:rPr>
          <w:rFonts w:ascii="Times New Roman" w:hAnsi="Times New Roman" w:cs="Times New Roman"/>
          <w:color w:val="auto"/>
          <w:sz w:val="36"/>
          <w:szCs w:val="36"/>
        </w:rPr>
        <w:t>Snakes Subsonic</w:t>
      </w:r>
    </w:p>
    <w:p w14:paraId="01D49C94" w14:textId="77777777" w:rsidR="00012AD4" w:rsidRPr="00B76EEF" w:rsidRDefault="008A69C9" w:rsidP="00217BB7">
      <w:pPr>
        <w:pStyle w:val="ListParagraph"/>
        <w:numPr>
          <w:ilvl w:val="0"/>
          <w:numId w:val="5"/>
        </w:numPr>
        <w:jc w:val="both"/>
        <w:rPr>
          <w:rFonts w:ascii="Times New Roman" w:hAnsi="Times New Roman" w:cs="Times New Roman"/>
          <w:color w:val="auto"/>
          <w:sz w:val="36"/>
          <w:szCs w:val="36"/>
        </w:rPr>
      </w:pPr>
      <w:r w:rsidRPr="00B76EEF">
        <w:rPr>
          <w:rFonts w:ascii="Times New Roman" w:hAnsi="Times New Roman" w:cs="Times New Roman"/>
          <w:color w:val="auto"/>
          <w:sz w:val="36"/>
          <w:szCs w:val="36"/>
        </w:rPr>
        <w:t xml:space="preserve">  </w:t>
      </w:r>
      <w:r w:rsidR="002169ED" w:rsidRPr="00B76EEF">
        <w:rPr>
          <w:rFonts w:ascii="Times New Roman" w:hAnsi="Times New Roman" w:cs="Times New Roman"/>
          <w:color w:val="auto"/>
          <w:sz w:val="36"/>
          <w:szCs w:val="36"/>
        </w:rPr>
        <w:t>Snake EX</w:t>
      </w:r>
    </w:p>
    <w:p w14:paraId="54878BAB" w14:textId="77777777" w:rsidR="002169ED" w:rsidRPr="00B76EEF" w:rsidRDefault="008A69C9" w:rsidP="00217BB7">
      <w:pPr>
        <w:pStyle w:val="ListParagraph"/>
        <w:numPr>
          <w:ilvl w:val="0"/>
          <w:numId w:val="5"/>
        </w:numPr>
        <w:jc w:val="both"/>
        <w:rPr>
          <w:rFonts w:ascii="Times New Roman" w:hAnsi="Times New Roman" w:cs="Times New Roman"/>
          <w:color w:val="auto"/>
          <w:sz w:val="36"/>
          <w:szCs w:val="36"/>
        </w:rPr>
      </w:pPr>
      <w:r w:rsidRPr="00B76EEF">
        <w:rPr>
          <w:rFonts w:ascii="Times New Roman" w:hAnsi="Times New Roman" w:cs="Times New Roman"/>
          <w:color w:val="auto"/>
          <w:sz w:val="36"/>
          <w:szCs w:val="36"/>
        </w:rPr>
        <w:t xml:space="preserve">  </w:t>
      </w:r>
      <w:r w:rsidR="002169ED" w:rsidRPr="00B76EEF">
        <w:rPr>
          <w:rFonts w:ascii="Times New Roman" w:hAnsi="Times New Roman" w:cs="Times New Roman"/>
          <w:color w:val="auto"/>
          <w:sz w:val="36"/>
          <w:szCs w:val="36"/>
        </w:rPr>
        <w:t>Snake III</w:t>
      </w:r>
    </w:p>
    <w:p w14:paraId="4EE81A74" w14:textId="77777777" w:rsidR="008A3AE7" w:rsidRPr="00201EFD" w:rsidRDefault="008A3AE7" w:rsidP="00217BB7">
      <w:pPr>
        <w:ind w:left="360"/>
        <w:jc w:val="both"/>
        <w:rPr>
          <w:rFonts w:ascii="Times New Roman" w:hAnsi="Times New Roman" w:cs="Times New Roman"/>
          <w:i/>
          <w:iCs/>
          <w:color w:val="auto"/>
          <w:sz w:val="44"/>
          <w:szCs w:val="44"/>
        </w:rPr>
      </w:pPr>
    </w:p>
    <w:p w14:paraId="26A65022" w14:textId="77777777" w:rsidR="008A3AE7" w:rsidRPr="00201EFD" w:rsidRDefault="008A3AE7" w:rsidP="00217BB7">
      <w:pPr>
        <w:ind w:left="360"/>
        <w:jc w:val="both"/>
        <w:rPr>
          <w:rFonts w:ascii="Times New Roman" w:hAnsi="Times New Roman" w:cs="Times New Roman"/>
          <w:i/>
          <w:iCs/>
          <w:color w:val="auto"/>
          <w:sz w:val="44"/>
          <w:szCs w:val="44"/>
        </w:rPr>
      </w:pPr>
    </w:p>
    <w:p w14:paraId="6B60AC86" w14:textId="77777777" w:rsidR="008A3AE7" w:rsidRPr="00201EFD" w:rsidRDefault="008A3AE7" w:rsidP="00217BB7">
      <w:pPr>
        <w:ind w:left="360"/>
        <w:jc w:val="both"/>
        <w:rPr>
          <w:rFonts w:ascii="Times New Roman" w:hAnsi="Times New Roman" w:cs="Times New Roman"/>
          <w:i/>
          <w:iCs/>
          <w:color w:val="auto"/>
          <w:sz w:val="44"/>
          <w:szCs w:val="44"/>
        </w:rPr>
      </w:pPr>
    </w:p>
    <w:p w14:paraId="5E39A070" w14:textId="77777777" w:rsidR="008A3AE7" w:rsidRPr="00201EFD" w:rsidRDefault="008A3AE7" w:rsidP="00217BB7">
      <w:pPr>
        <w:ind w:left="360"/>
        <w:jc w:val="both"/>
        <w:rPr>
          <w:rFonts w:ascii="Times New Roman" w:hAnsi="Times New Roman" w:cs="Times New Roman"/>
          <w:i/>
          <w:iCs/>
          <w:color w:val="auto"/>
          <w:sz w:val="44"/>
          <w:szCs w:val="44"/>
        </w:rPr>
      </w:pPr>
    </w:p>
    <w:p w14:paraId="42B3F6AE" w14:textId="516A1C0A" w:rsidR="008A3AE7" w:rsidRPr="00201EFD" w:rsidRDefault="008A3AE7" w:rsidP="00217BB7">
      <w:pPr>
        <w:ind w:left="360"/>
        <w:jc w:val="both"/>
        <w:rPr>
          <w:rFonts w:ascii="Times New Roman" w:hAnsi="Times New Roman" w:cs="Times New Roman"/>
          <w:i/>
          <w:iCs/>
          <w:color w:val="auto"/>
          <w:sz w:val="44"/>
          <w:szCs w:val="44"/>
        </w:rPr>
      </w:pPr>
    </w:p>
    <w:p w14:paraId="03625962" w14:textId="77777777" w:rsidR="008A3AE7" w:rsidRPr="00201EFD" w:rsidRDefault="008A3AE7" w:rsidP="00217BB7">
      <w:pPr>
        <w:ind w:left="360"/>
        <w:jc w:val="both"/>
        <w:rPr>
          <w:rFonts w:ascii="Times New Roman" w:hAnsi="Times New Roman" w:cs="Times New Roman"/>
          <w:i/>
          <w:iCs/>
          <w:color w:val="auto"/>
          <w:sz w:val="44"/>
          <w:szCs w:val="44"/>
        </w:rPr>
      </w:pPr>
    </w:p>
    <w:p w14:paraId="31119863" w14:textId="77777777" w:rsidR="008A3AE7" w:rsidRPr="00201EFD" w:rsidRDefault="008A3AE7" w:rsidP="00217BB7">
      <w:pPr>
        <w:ind w:left="360"/>
        <w:jc w:val="both"/>
        <w:rPr>
          <w:rFonts w:ascii="Times New Roman" w:hAnsi="Times New Roman" w:cs="Times New Roman"/>
          <w:i/>
          <w:iCs/>
          <w:color w:val="auto"/>
          <w:sz w:val="44"/>
          <w:szCs w:val="44"/>
        </w:rPr>
      </w:pPr>
    </w:p>
    <w:p w14:paraId="77E14DAF" w14:textId="77777777" w:rsidR="008A3AE7" w:rsidRPr="00201EFD" w:rsidRDefault="008A3AE7" w:rsidP="00217BB7">
      <w:pPr>
        <w:ind w:left="360"/>
        <w:jc w:val="both"/>
        <w:rPr>
          <w:rFonts w:ascii="Times New Roman" w:hAnsi="Times New Roman" w:cs="Times New Roman"/>
          <w:i/>
          <w:iCs/>
          <w:color w:val="auto"/>
          <w:sz w:val="44"/>
          <w:szCs w:val="44"/>
        </w:rPr>
      </w:pPr>
    </w:p>
    <w:p w14:paraId="31B62407" w14:textId="77777777" w:rsidR="008A3AE7" w:rsidRPr="00201EFD" w:rsidRDefault="008A3AE7" w:rsidP="001A690E">
      <w:pPr>
        <w:ind w:left="360"/>
        <w:rPr>
          <w:rFonts w:ascii="Times New Roman" w:hAnsi="Times New Roman" w:cs="Times New Roman"/>
          <w:i/>
          <w:iCs/>
          <w:color w:val="auto"/>
          <w:sz w:val="44"/>
          <w:szCs w:val="44"/>
        </w:rPr>
      </w:pPr>
    </w:p>
    <w:p w14:paraId="589DD8E8" w14:textId="77777777" w:rsidR="008A3AE7" w:rsidRPr="00201EFD" w:rsidRDefault="008A3AE7" w:rsidP="001A690E">
      <w:pPr>
        <w:ind w:left="360"/>
        <w:rPr>
          <w:rFonts w:ascii="Times New Roman" w:hAnsi="Times New Roman" w:cs="Times New Roman"/>
          <w:i/>
          <w:iCs/>
          <w:color w:val="auto"/>
          <w:sz w:val="44"/>
          <w:szCs w:val="44"/>
        </w:rPr>
      </w:pPr>
    </w:p>
    <w:p w14:paraId="52A58482" w14:textId="77777777" w:rsidR="008A3AE7" w:rsidRPr="00201EFD" w:rsidRDefault="008A3AE7" w:rsidP="001A690E">
      <w:pPr>
        <w:ind w:left="360"/>
        <w:rPr>
          <w:rFonts w:ascii="Times New Roman" w:hAnsi="Times New Roman" w:cs="Times New Roman"/>
          <w:i/>
          <w:iCs/>
          <w:color w:val="auto"/>
          <w:sz w:val="44"/>
          <w:szCs w:val="44"/>
        </w:rPr>
      </w:pPr>
    </w:p>
    <w:p w14:paraId="662EC59D" w14:textId="77777777" w:rsidR="00AA0B87" w:rsidRDefault="00AA0B87" w:rsidP="001A690E">
      <w:pPr>
        <w:ind w:left="360"/>
        <w:rPr>
          <w:rFonts w:ascii="Times New Roman" w:hAnsi="Times New Roman" w:cs="Times New Roman"/>
          <w:i/>
          <w:iCs/>
          <w:color w:val="auto"/>
          <w:sz w:val="44"/>
          <w:szCs w:val="44"/>
        </w:rPr>
      </w:pPr>
    </w:p>
    <w:p w14:paraId="6F060EE8" w14:textId="6DBC26F0" w:rsidR="002169ED" w:rsidRPr="0072770C" w:rsidRDefault="00991158" w:rsidP="001A690E">
      <w:pPr>
        <w:ind w:left="360"/>
        <w:rPr>
          <w:rFonts w:ascii="Times New Roman" w:hAnsi="Times New Roman" w:cs="Times New Roman"/>
          <w:b/>
          <w:bCs/>
          <w:color w:val="auto"/>
          <w:sz w:val="40"/>
          <w:szCs w:val="40"/>
          <w:u w:val="single"/>
        </w:rPr>
      </w:pPr>
      <w:r w:rsidRPr="00201EFD">
        <w:rPr>
          <w:rFonts w:ascii="Times New Roman" w:hAnsi="Times New Roman" w:cs="Times New Roman"/>
          <w:i/>
          <w:iCs/>
          <w:color w:val="auto"/>
          <w:sz w:val="44"/>
          <w:szCs w:val="44"/>
        </w:rPr>
        <w:t xml:space="preserve"> </w:t>
      </w:r>
      <w:r w:rsidRPr="0072770C">
        <w:rPr>
          <w:rFonts w:ascii="Times New Roman" w:hAnsi="Times New Roman" w:cs="Times New Roman"/>
          <w:b/>
          <w:bCs/>
          <w:color w:val="auto"/>
          <w:sz w:val="40"/>
          <w:szCs w:val="40"/>
          <w:u w:val="single"/>
        </w:rPr>
        <w:t>I</w:t>
      </w:r>
      <w:r w:rsidR="002D40F6" w:rsidRPr="0072770C">
        <w:rPr>
          <w:rFonts w:ascii="Times New Roman" w:hAnsi="Times New Roman" w:cs="Times New Roman"/>
          <w:b/>
          <w:bCs/>
          <w:color w:val="auto"/>
          <w:sz w:val="40"/>
          <w:szCs w:val="40"/>
          <w:u w:val="single"/>
        </w:rPr>
        <w:t>M</w:t>
      </w:r>
      <w:r w:rsidRPr="0072770C">
        <w:rPr>
          <w:rFonts w:ascii="Times New Roman" w:hAnsi="Times New Roman" w:cs="Times New Roman"/>
          <w:b/>
          <w:bCs/>
          <w:color w:val="auto"/>
          <w:sz w:val="40"/>
          <w:szCs w:val="40"/>
          <w:u w:val="single"/>
        </w:rPr>
        <w:t xml:space="preserve">AGE </w:t>
      </w:r>
      <w:r w:rsidR="00AE3A2E" w:rsidRPr="0072770C">
        <w:rPr>
          <w:rFonts w:ascii="Times New Roman" w:hAnsi="Times New Roman" w:cs="Times New Roman"/>
          <w:b/>
          <w:bCs/>
          <w:color w:val="auto"/>
          <w:sz w:val="40"/>
          <w:szCs w:val="40"/>
          <w:u w:val="single"/>
        </w:rPr>
        <w:t xml:space="preserve">SHOWING </w:t>
      </w:r>
      <w:r w:rsidR="00290920" w:rsidRPr="0072770C">
        <w:rPr>
          <w:rFonts w:ascii="Times New Roman" w:hAnsi="Times New Roman" w:cs="Times New Roman"/>
          <w:b/>
          <w:bCs/>
          <w:color w:val="auto"/>
          <w:sz w:val="40"/>
          <w:szCs w:val="40"/>
          <w:u w:val="single"/>
        </w:rPr>
        <w:t xml:space="preserve">SNAKE GAME </w:t>
      </w:r>
      <w:r w:rsidR="001A690E" w:rsidRPr="0072770C">
        <w:rPr>
          <w:rFonts w:ascii="Times New Roman" w:hAnsi="Times New Roman" w:cs="Times New Roman"/>
          <w:b/>
          <w:bCs/>
          <w:color w:val="auto"/>
          <w:sz w:val="40"/>
          <w:szCs w:val="40"/>
          <w:u w:val="single"/>
        </w:rPr>
        <w:t xml:space="preserve">IN NOKIA PHONE </w:t>
      </w:r>
    </w:p>
    <w:p w14:paraId="5676D324" w14:textId="77777777" w:rsidR="00290920" w:rsidRPr="00201EFD" w:rsidRDefault="000A5073" w:rsidP="002169ED">
      <w:pPr>
        <w:pStyle w:val="ListParagraph"/>
        <w:rPr>
          <w:rFonts w:ascii="Times New Roman" w:hAnsi="Times New Roman" w:cs="Times New Roman"/>
          <w:i/>
          <w:iCs/>
          <w:color w:val="auto"/>
          <w:sz w:val="40"/>
          <w:szCs w:val="40"/>
        </w:rPr>
      </w:pPr>
      <w:r w:rsidRPr="00201EFD">
        <w:rPr>
          <w:rFonts w:ascii="Times New Roman" w:hAnsi="Times New Roman" w:cs="Times New Roman"/>
          <w:i/>
          <w:iCs/>
          <w:noProof/>
          <w:color w:val="auto"/>
          <w:sz w:val="40"/>
          <w:szCs w:val="40"/>
          <w:lang w:eastAsia="en-US"/>
        </w:rPr>
        <w:drawing>
          <wp:anchor distT="0" distB="0" distL="114300" distR="114300" simplePos="0" relativeHeight="251659264" behindDoc="0" locked="0" layoutInCell="1" allowOverlap="1" wp14:anchorId="6B858805" wp14:editId="7CC02B03">
            <wp:simplePos x="0" y="0"/>
            <wp:positionH relativeFrom="column">
              <wp:posOffset>0</wp:posOffset>
            </wp:positionH>
            <wp:positionV relativeFrom="paragraph">
              <wp:posOffset>414020</wp:posOffset>
            </wp:positionV>
            <wp:extent cx="2381250" cy="2381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anchor>
        </w:drawing>
      </w:r>
      <w:r w:rsidR="00290920" w:rsidRPr="00201EFD">
        <w:rPr>
          <w:rFonts w:ascii="Times New Roman" w:hAnsi="Times New Roman" w:cs="Times New Roman"/>
          <w:i/>
          <w:iCs/>
          <w:color w:val="auto"/>
          <w:sz w:val="40"/>
          <w:szCs w:val="40"/>
        </w:rPr>
        <w:t xml:space="preserve"> </w:t>
      </w:r>
    </w:p>
    <w:p w14:paraId="278EE578" w14:textId="77777777" w:rsidR="00C814B6" w:rsidRPr="00201EFD" w:rsidRDefault="000A5073" w:rsidP="00074359">
      <w:pPr>
        <w:rPr>
          <w:rFonts w:ascii="Times New Roman" w:hAnsi="Times New Roman" w:cs="Times New Roman"/>
          <w:i/>
          <w:iCs/>
          <w:color w:val="auto"/>
          <w:sz w:val="40"/>
          <w:szCs w:val="40"/>
        </w:rPr>
      </w:pPr>
      <w:r w:rsidRPr="00201EFD">
        <w:rPr>
          <w:rFonts w:ascii="Times New Roman" w:hAnsi="Times New Roman" w:cs="Times New Roman"/>
          <w:i/>
          <w:iCs/>
          <w:color w:val="auto"/>
          <w:sz w:val="40"/>
          <w:szCs w:val="40"/>
        </w:rPr>
        <w:t xml:space="preserve"> </w:t>
      </w:r>
    </w:p>
    <w:p w14:paraId="7E34AC7F" w14:textId="77777777" w:rsidR="008B38FF" w:rsidRPr="00AD7045" w:rsidRDefault="008B38FF" w:rsidP="00074359">
      <w:pPr>
        <w:rPr>
          <w:rFonts w:ascii="Times New Roman" w:hAnsi="Times New Roman" w:cs="Times New Roman"/>
          <w:color w:val="auto"/>
          <w:sz w:val="44"/>
          <w:szCs w:val="44"/>
        </w:rPr>
      </w:pPr>
    </w:p>
    <w:p w14:paraId="06FE7B71" w14:textId="77777777" w:rsidR="008B38FF" w:rsidRPr="00AD7045" w:rsidRDefault="008B38FF" w:rsidP="00074359">
      <w:pPr>
        <w:rPr>
          <w:rFonts w:ascii="Times New Roman" w:hAnsi="Times New Roman" w:cs="Times New Roman"/>
          <w:color w:val="auto"/>
          <w:sz w:val="44"/>
          <w:szCs w:val="44"/>
        </w:rPr>
      </w:pPr>
    </w:p>
    <w:p w14:paraId="7C69726A" w14:textId="77777777" w:rsidR="008B38FF" w:rsidRPr="00AD7045" w:rsidRDefault="008B38FF" w:rsidP="00074359">
      <w:pPr>
        <w:rPr>
          <w:rFonts w:ascii="Times New Roman" w:hAnsi="Times New Roman" w:cs="Times New Roman"/>
          <w:color w:val="auto"/>
          <w:sz w:val="44"/>
          <w:szCs w:val="44"/>
        </w:rPr>
      </w:pPr>
    </w:p>
    <w:p w14:paraId="51525474" w14:textId="77777777" w:rsidR="008B38FF" w:rsidRPr="00AD7045" w:rsidRDefault="008B38FF" w:rsidP="00074359">
      <w:pPr>
        <w:rPr>
          <w:rFonts w:ascii="Times New Roman" w:hAnsi="Times New Roman" w:cs="Times New Roman"/>
          <w:color w:val="auto"/>
          <w:sz w:val="44"/>
          <w:szCs w:val="44"/>
        </w:rPr>
      </w:pPr>
    </w:p>
    <w:p w14:paraId="40FC41D2" w14:textId="77777777" w:rsidR="008B38FF" w:rsidRPr="00AD7045" w:rsidRDefault="008B38FF" w:rsidP="00074359">
      <w:pPr>
        <w:rPr>
          <w:rFonts w:ascii="Times New Roman" w:hAnsi="Times New Roman" w:cs="Times New Roman"/>
          <w:color w:val="auto"/>
          <w:sz w:val="44"/>
          <w:szCs w:val="44"/>
        </w:rPr>
      </w:pPr>
    </w:p>
    <w:p w14:paraId="4D7AECA5" w14:textId="77777777" w:rsidR="008B38FF" w:rsidRPr="00AD7045" w:rsidRDefault="008B38FF" w:rsidP="00074359">
      <w:pPr>
        <w:rPr>
          <w:rFonts w:ascii="Times New Roman" w:hAnsi="Times New Roman" w:cs="Times New Roman"/>
          <w:color w:val="auto"/>
          <w:sz w:val="44"/>
          <w:szCs w:val="44"/>
        </w:rPr>
      </w:pPr>
    </w:p>
    <w:p w14:paraId="36D26CC6" w14:textId="77777777" w:rsidR="008B38FF" w:rsidRPr="00AD7045" w:rsidRDefault="008B38FF" w:rsidP="00074359">
      <w:pPr>
        <w:rPr>
          <w:rFonts w:ascii="Times New Roman" w:hAnsi="Times New Roman" w:cs="Times New Roman"/>
          <w:b/>
          <w:bCs/>
          <w:color w:val="00B0F0"/>
          <w:sz w:val="44"/>
          <w:szCs w:val="44"/>
        </w:rPr>
      </w:pPr>
    </w:p>
    <w:p w14:paraId="43B1E434" w14:textId="77777777" w:rsidR="008B38FF" w:rsidRPr="00AD7045" w:rsidRDefault="008B38FF" w:rsidP="00074359">
      <w:pPr>
        <w:rPr>
          <w:rFonts w:ascii="Times New Roman" w:hAnsi="Times New Roman" w:cs="Times New Roman"/>
          <w:b/>
          <w:bCs/>
          <w:color w:val="00B0F0"/>
          <w:sz w:val="44"/>
          <w:szCs w:val="44"/>
        </w:rPr>
      </w:pPr>
    </w:p>
    <w:p w14:paraId="1817C598" w14:textId="77777777" w:rsidR="008B38FF" w:rsidRPr="00AD7045" w:rsidRDefault="008B38FF" w:rsidP="00074359">
      <w:pPr>
        <w:rPr>
          <w:rFonts w:ascii="Times New Roman" w:hAnsi="Times New Roman" w:cs="Times New Roman"/>
          <w:b/>
          <w:bCs/>
          <w:color w:val="00B0F0"/>
          <w:sz w:val="44"/>
          <w:szCs w:val="44"/>
        </w:rPr>
      </w:pPr>
    </w:p>
    <w:p w14:paraId="2EB16CC9" w14:textId="77777777" w:rsidR="008B38FF" w:rsidRPr="00AD7045" w:rsidRDefault="008B38FF" w:rsidP="00074359">
      <w:pPr>
        <w:rPr>
          <w:rFonts w:ascii="Times New Roman" w:hAnsi="Times New Roman" w:cs="Times New Roman"/>
          <w:b/>
          <w:bCs/>
          <w:color w:val="00B0F0"/>
          <w:sz w:val="44"/>
          <w:szCs w:val="44"/>
        </w:rPr>
      </w:pPr>
    </w:p>
    <w:p w14:paraId="1042A009" w14:textId="77777777" w:rsidR="008B38FF" w:rsidRPr="00AD7045" w:rsidRDefault="008B38FF" w:rsidP="00074359">
      <w:pPr>
        <w:rPr>
          <w:rFonts w:ascii="Times New Roman" w:hAnsi="Times New Roman" w:cs="Times New Roman"/>
          <w:b/>
          <w:bCs/>
          <w:color w:val="00B0F0"/>
          <w:sz w:val="44"/>
          <w:szCs w:val="44"/>
        </w:rPr>
      </w:pPr>
    </w:p>
    <w:p w14:paraId="3005FAD2" w14:textId="063DF5D1" w:rsidR="000C2E89" w:rsidRPr="0072770C" w:rsidRDefault="00FE2CE7" w:rsidP="00074359">
      <w:pPr>
        <w:rPr>
          <w:rFonts w:ascii="Times New Roman" w:hAnsi="Times New Roman" w:cs="Times New Roman"/>
          <w:b/>
          <w:bCs/>
          <w:color w:val="auto"/>
          <w:sz w:val="40"/>
          <w:szCs w:val="40"/>
          <w:u w:val="single"/>
        </w:rPr>
      </w:pPr>
      <w:r w:rsidRPr="0072770C">
        <w:rPr>
          <w:rFonts w:ascii="Times New Roman" w:hAnsi="Times New Roman" w:cs="Times New Roman"/>
          <w:b/>
          <w:bCs/>
          <w:color w:val="auto"/>
          <w:sz w:val="40"/>
          <w:szCs w:val="40"/>
          <w:u w:val="single"/>
        </w:rPr>
        <w:t>METHODOLOGY</w:t>
      </w:r>
    </w:p>
    <w:p w14:paraId="00EF96E3" w14:textId="77777777" w:rsidR="00477BED" w:rsidRPr="00AD7045" w:rsidRDefault="00477BED" w:rsidP="00074359">
      <w:pPr>
        <w:rPr>
          <w:rFonts w:ascii="Times New Roman" w:hAnsi="Times New Roman" w:cs="Times New Roman"/>
          <w:b/>
          <w:bCs/>
          <w:color w:val="auto"/>
          <w:sz w:val="40"/>
          <w:szCs w:val="40"/>
        </w:rPr>
      </w:pPr>
    </w:p>
    <w:p w14:paraId="749B1449" w14:textId="2F645398" w:rsidR="00477BED" w:rsidRDefault="00D448A6" w:rsidP="00477BED">
      <w:pPr>
        <w:pStyle w:val="ListParagraph"/>
        <w:numPr>
          <w:ilvl w:val="0"/>
          <w:numId w:val="5"/>
        </w:numPr>
        <w:rPr>
          <w:rFonts w:cs="Times New Roman"/>
          <w:b/>
          <w:bCs/>
          <w:color w:val="auto"/>
          <w:sz w:val="36"/>
          <w:szCs w:val="36"/>
        </w:rPr>
      </w:pPr>
      <w:r w:rsidRPr="00BC64C9">
        <w:rPr>
          <w:rFonts w:cs="Times New Roman"/>
          <w:b/>
          <w:bCs/>
          <w:color w:val="auto"/>
          <w:sz w:val="36"/>
          <w:szCs w:val="36"/>
        </w:rPr>
        <w:t>S</w:t>
      </w:r>
      <w:r w:rsidR="00B86E4F" w:rsidRPr="00BC64C9">
        <w:rPr>
          <w:rFonts w:cs="Times New Roman"/>
          <w:b/>
          <w:bCs/>
          <w:color w:val="auto"/>
          <w:sz w:val="36"/>
          <w:szCs w:val="36"/>
        </w:rPr>
        <w:t>OFTWARE DEVELOPMENT LIFE CYCLE (SDLC</w:t>
      </w:r>
      <w:r w:rsidR="00BC64C9" w:rsidRPr="00BC64C9">
        <w:rPr>
          <w:rFonts w:cs="Times New Roman"/>
          <w:b/>
          <w:bCs/>
          <w:color w:val="auto"/>
          <w:sz w:val="36"/>
          <w:szCs w:val="36"/>
        </w:rPr>
        <w:t>)</w:t>
      </w:r>
    </w:p>
    <w:p w14:paraId="23A65C58" w14:textId="3ED41D3F" w:rsidR="00646AC9" w:rsidRDefault="00646AC9" w:rsidP="00BF69E8">
      <w:pPr>
        <w:rPr>
          <w:rFonts w:cs="Times New Roman"/>
          <w:b/>
          <w:bCs/>
          <w:color w:val="auto"/>
          <w:sz w:val="36"/>
          <w:szCs w:val="36"/>
        </w:rPr>
      </w:pPr>
    </w:p>
    <w:p w14:paraId="54BEA1FA" w14:textId="77777777" w:rsidR="0039132D" w:rsidRPr="002276D9" w:rsidRDefault="0039132D" w:rsidP="0041684A">
      <w:pPr>
        <w:jc w:val="both"/>
        <w:rPr>
          <w:color w:val="auto"/>
          <w:sz w:val="36"/>
          <w:szCs w:val="36"/>
        </w:rPr>
      </w:pPr>
      <w:r w:rsidRPr="00FC16F1">
        <w:rPr>
          <w:color w:val="auto"/>
          <w:sz w:val="36"/>
          <w:szCs w:val="36"/>
        </w:rPr>
        <w:t>The stages of SDLC are as follows</w:t>
      </w:r>
      <w:r w:rsidRPr="002276D9">
        <w:rPr>
          <w:color w:val="auto"/>
          <w:sz w:val="36"/>
          <w:szCs w:val="36"/>
        </w:rPr>
        <w:t>:</w:t>
      </w:r>
    </w:p>
    <w:p w14:paraId="3058E9E9" w14:textId="77777777" w:rsidR="0039132D" w:rsidRPr="0042524B" w:rsidRDefault="0039132D" w:rsidP="0041684A">
      <w:pPr>
        <w:jc w:val="both"/>
        <w:rPr>
          <w:b/>
          <w:bCs/>
          <w:color w:val="auto"/>
          <w:sz w:val="36"/>
          <w:szCs w:val="36"/>
        </w:rPr>
      </w:pPr>
      <w:r w:rsidRPr="0042524B">
        <w:rPr>
          <w:b/>
          <w:bCs/>
          <w:color w:val="auto"/>
          <w:sz w:val="36"/>
          <w:szCs w:val="36"/>
          <w:u w:val="single"/>
        </w:rPr>
        <w:t>Stage 1</w:t>
      </w:r>
      <w:r w:rsidRPr="0042524B">
        <w:rPr>
          <w:b/>
          <w:bCs/>
          <w:color w:val="auto"/>
          <w:sz w:val="36"/>
          <w:szCs w:val="36"/>
        </w:rPr>
        <w:t>: Planning and requirement analysis</w:t>
      </w:r>
    </w:p>
    <w:p w14:paraId="5E124D4F" w14:textId="77777777" w:rsidR="0039132D" w:rsidRPr="002276D9" w:rsidRDefault="0039132D" w:rsidP="0041684A">
      <w:pPr>
        <w:jc w:val="both"/>
        <w:rPr>
          <w:color w:val="auto"/>
          <w:sz w:val="36"/>
          <w:szCs w:val="36"/>
        </w:rPr>
      </w:pPr>
      <w:r w:rsidRPr="002276D9">
        <w:rPr>
          <w:color w:val="auto"/>
          <w:sz w:val="36"/>
          <w:szCs w:val="36"/>
        </w:rPr>
        <w:t>Requirement Analysis is the most important and necessary stage in SDLC.</w:t>
      </w:r>
    </w:p>
    <w:p w14:paraId="72426457" w14:textId="7D49D6E1" w:rsidR="0039132D" w:rsidRPr="002276D9" w:rsidRDefault="0039132D" w:rsidP="0041684A">
      <w:pPr>
        <w:jc w:val="both"/>
        <w:rPr>
          <w:color w:val="auto"/>
          <w:sz w:val="36"/>
          <w:szCs w:val="36"/>
        </w:rPr>
      </w:pPr>
      <w:r w:rsidRPr="002276D9">
        <w:rPr>
          <w:color w:val="auto"/>
          <w:sz w:val="36"/>
          <w:szCs w:val="36"/>
        </w:rPr>
        <w:t xml:space="preserve">The members of the team perform it with inputs from all the </w:t>
      </w:r>
      <w:r w:rsidR="00053812" w:rsidRPr="002276D9">
        <w:rPr>
          <w:color w:val="auto"/>
          <w:sz w:val="36"/>
          <w:szCs w:val="36"/>
        </w:rPr>
        <w:t>stakeholders</w:t>
      </w:r>
      <w:r w:rsidRPr="002276D9">
        <w:rPr>
          <w:color w:val="auto"/>
          <w:sz w:val="36"/>
          <w:szCs w:val="36"/>
        </w:rPr>
        <w:t xml:space="preserve"> and domain experts in the industry. Planning for the quality assurance requirements and identifications of the risks associated with the projects is also done at this stage.</w:t>
      </w:r>
    </w:p>
    <w:p w14:paraId="745EE656" w14:textId="77777777" w:rsidR="00053812" w:rsidRDefault="00053812" w:rsidP="0041684A">
      <w:pPr>
        <w:jc w:val="both"/>
        <w:rPr>
          <w:color w:val="auto"/>
          <w:sz w:val="36"/>
          <w:szCs w:val="36"/>
        </w:rPr>
      </w:pPr>
    </w:p>
    <w:p w14:paraId="43D0E82A" w14:textId="77777777" w:rsidR="00E15CEF" w:rsidRDefault="0039132D" w:rsidP="0041684A">
      <w:pPr>
        <w:jc w:val="both"/>
        <w:rPr>
          <w:b/>
          <w:bCs/>
          <w:color w:val="auto"/>
          <w:sz w:val="36"/>
          <w:szCs w:val="36"/>
        </w:rPr>
      </w:pPr>
      <w:r w:rsidRPr="0064704A">
        <w:rPr>
          <w:b/>
          <w:bCs/>
          <w:color w:val="auto"/>
          <w:sz w:val="36"/>
          <w:szCs w:val="36"/>
          <w:u w:val="single"/>
        </w:rPr>
        <w:t>Stage 2</w:t>
      </w:r>
      <w:r w:rsidRPr="0042524B">
        <w:rPr>
          <w:b/>
          <w:bCs/>
          <w:color w:val="auto"/>
          <w:sz w:val="36"/>
          <w:szCs w:val="36"/>
        </w:rPr>
        <w:t>: Defining Requirements</w:t>
      </w:r>
    </w:p>
    <w:p w14:paraId="132DAEF5" w14:textId="432C5D89" w:rsidR="0039132D" w:rsidRDefault="0039132D" w:rsidP="0041684A">
      <w:pPr>
        <w:jc w:val="both"/>
        <w:rPr>
          <w:b/>
          <w:bCs/>
          <w:color w:val="auto"/>
          <w:sz w:val="36"/>
          <w:szCs w:val="36"/>
        </w:rPr>
      </w:pPr>
      <w:r w:rsidRPr="002276D9">
        <w:rPr>
          <w:color w:val="auto"/>
          <w:sz w:val="36"/>
          <w:szCs w:val="36"/>
        </w:rPr>
        <w:t>This is done through an SRS (Software Requirement Specification) document which consists of all the product requirements to be designed and developed during the project life cycle.</w:t>
      </w:r>
    </w:p>
    <w:p w14:paraId="180D1748" w14:textId="77777777" w:rsidR="00DA62F8" w:rsidRPr="00DA62F8" w:rsidRDefault="00DA62F8" w:rsidP="0041684A">
      <w:pPr>
        <w:jc w:val="both"/>
        <w:rPr>
          <w:b/>
          <w:bCs/>
          <w:color w:val="auto"/>
          <w:sz w:val="36"/>
          <w:szCs w:val="36"/>
        </w:rPr>
      </w:pPr>
    </w:p>
    <w:p w14:paraId="62AC10D6" w14:textId="77777777" w:rsidR="00767CE2" w:rsidRDefault="0039132D" w:rsidP="0041684A">
      <w:pPr>
        <w:jc w:val="both"/>
        <w:rPr>
          <w:b/>
          <w:bCs/>
          <w:color w:val="auto"/>
          <w:sz w:val="36"/>
          <w:szCs w:val="36"/>
        </w:rPr>
      </w:pPr>
      <w:r w:rsidRPr="0064704A">
        <w:rPr>
          <w:b/>
          <w:bCs/>
          <w:color w:val="auto"/>
          <w:sz w:val="36"/>
          <w:szCs w:val="36"/>
          <w:u w:val="single"/>
        </w:rPr>
        <w:t>Stage 3:</w:t>
      </w:r>
      <w:r w:rsidRPr="0064704A">
        <w:rPr>
          <w:b/>
          <w:bCs/>
          <w:color w:val="auto"/>
          <w:sz w:val="36"/>
          <w:szCs w:val="36"/>
        </w:rPr>
        <w:t xml:space="preserve"> Designing the Software</w:t>
      </w:r>
    </w:p>
    <w:p w14:paraId="6C58FDE5" w14:textId="3D2C2C4B" w:rsidR="0039132D" w:rsidRPr="006C4FD7" w:rsidRDefault="0039132D" w:rsidP="0041684A">
      <w:pPr>
        <w:jc w:val="both"/>
        <w:rPr>
          <w:b/>
          <w:bCs/>
          <w:color w:val="auto"/>
          <w:sz w:val="36"/>
          <w:szCs w:val="36"/>
        </w:rPr>
      </w:pPr>
      <w:r w:rsidRPr="002276D9">
        <w:rPr>
          <w:color w:val="auto"/>
          <w:sz w:val="36"/>
          <w:szCs w:val="36"/>
        </w:rPr>
        <w:t xml:space="preserve">The next phase is about to bring down all the knowledge of requirements, analysis, and design of the software project. </w:t>
      </w:r>
    </w:p>
    <w:p w14:paraId="04A2B081" w14:textId="77777777" w:rsidR="003D55D9" w:rsidRDefault="003D55D9" w:rsidP="0041684A">
      <w:pPr>
        <w:jc w:val="both"/>
        <w:rPr>
          <w:color w:val="auto"/>
          <w:sz w:val="36"/>
          <w:szCs w:val="36"/>
        </w:rPr>
      </w:pPr>
    </w:p>
    <w:p w14:paraId="08AC69DC" w14:textId="4166178F" w:rsidR="0039132D" w:rsidRPr="001761AD" w:rsidRDefault="0039132D" w:rsidP="0041684A">
      <w:pPr>
        <w:jc w:val="both"/>
        <w:rPr>
          <w:b/>
          <w:bCs/>
          <w:color w:val="auto"/>
          <w:sz w:val="36"/>
          <w:szCs w:val="36"/>
        </w:rPr>
      </w:pPr>
      <w:r w:rsidRPr="001761AD">
        <w:rPr>
          <w:b/>
          <w:bCs/>
          <w:color w:val="auto"/>
          <w:sz w:val="36"/>
          <w:szCs w:val="36"/>
          <w:u w:val="single"/>
        </w:rPr>
        <w:lastRenderedPageBreak/>
        <w:t>Stage 4:</w:t>
      </w:r>
      <w:r w:rsidRPr="001761AD">
        <w:rPr>
          <w:b/>
          <w:bCs/>
          <w:color w:val="auto"/>
          <w:sz w:val="36"/>
          <w:szCs w:val="36"/>
        </w:rPr>
        <w:t xml:space="preserve"> Developing the project</w:t>
      </w:r>
    </w:p>
    <w:p w14:paraId="5965CC20" w14:textId="3B5FF7D7" w:rsidR="0039132D" w:rsidRPr="002276D9" w:rsidRDefault="0039132D" w:rsidP="0041684A">
      <w:pPr>
        <w:jc w:val="both"/>
        <w:rPr>
          <w:color w:val="auto"/>
          <w:sz w:val="36"/>
          <w:szCs w:val="36"/>
        </w:rPr>
      </w:pPr>
      <w:r w:rsidRPr="002276D9">
        <w:rPr>
          <w:color w:val="auto"/>
          <w:sz w:val="36"/>
          <w:szCs w:val="36"/>
        </w:rPr>
        <w:t xml:space="preserve">In this phase of SDLC, the actual development begins, and the programming is built. The implementation of design begins </w:t>
      </w:r>
      <w:r w:rsidR="001761AD" w:rsidRPr="002276D9">
        <w:rPr>
          <w:color w:val="auto"/>
          <w:sz w:val="36"/>
          <w:szCs w:val="36"/>
        </w:rPr>
        <w:t>concern</w:t>
      </w:r>
      <w:r w:rsidR="001761AD">
        <w:rPr>
          <w:color w:val="auto"/>
          <w:sz w:val="36"/>
          <w:szCs w:val="36"/>
        </w:rPr>
        <w:t>.</w:t>
      </w:r>
    </w:p>
    <w:p w14:paraId="110FD0EF" w14:textId="77777777" w:rsidR="00B137AB" w:rsidRDefault="00B137AB" w:rsidP="0041684A">
      <w:pPr>
        <w:jc w:val="both"/>
        <w:rPr>
          <w:b/>
          <w:bCs/>
          <w:color w:val="auto"/>
          <w:sz w:val="36"/>
          <w:szCs w:val="36"/>
          <w:u w:val="single"/>
        </w:rPr>
      </w:pPr>
    </w:p>
    <w:p w14:paraId="1EFE0C45" w14:textId="4BD6F8B3" w:rsidR="006E604A" w:rsidRPr="001761AD" w:rsidRDefault="006E604A" w:rsidP="0041684A">
      <w:pPr>
        <w:jc w:val="both"/>
        <w:rPr>
          <w:b/>
          <w:bCs/>
          <w:color w:val="auto"/>
          <w:sz w:val="36"/>
          <w:szCs w:val="36"/>
        </w:rPr>
      </w:pPr>
      <w:r w:rsidRPr="001761AD">
        <w:rPr>
          <w:b/>
          <w:bCs/>
          <w:color w:val="auto"/>
          <w:sz w:val="36"/>
          <w:szCs w:val="36"/>
          <w:u w:val="single"/>
        </w:rPr>
        <w:t>Stage 5</w:t>
      </w:r>
      <w:r w:rsidRPr="001761AD">
        <w:rPr>
          <w:b/>
          <w:bCs/>
          <w:color w:val="auto"/>
          <w:sz w:val="36"/>
          <w:szCs w:val="36"/>
        </w:rPr>
        <w:t>: Testing the Product</w:t>
      </w:r>
    </w:p>
    <w:p w14:paraId="13296C51" w14:textId="7BE8F272" w:rsidR="006E604A" w:rsidRPr="002276D9" w:rsidRDefault="006E604A" w:rsidP="0041684A">
      <w:pPr>
        <w:jc w:val="both"/>
        <w:rPr>
          <w:color w:val="auto"/>
          <w:sz w:val="36"/>
          <w:szCs w:val="36"/>
        </w:rPr>
      </w:pPr>
      <w:r w:rsidRPr="002276D9">
        <w:rPr>
          <w:color w:val="auto"/>
          <w:sz w:val="36"/>
          <w:szCs w:val="36"/>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w:t>
      </w:r>
      <w:r w:rsidR="00362D8C">
        <w:rPr>
          <w:color w:val="auto"/>
          <w:sz w:val="36"/>
          <w:szCs w:val="36"/>
        </w:rPr>
        <w:t>.</w:t>
      </w:r>
    </w:p>
    <w:p w14:paraId="785B8F54" w14:textId="77777777" w:rsidR="00BE1FCB" w:rsidRDefault="00BE1FCB" w:rsidP="0041684A">
      <w:pPr>
        <w:jc w:val="both"/>
        <w:rPr>
          <w:color w:val="auto"/>
          <w:sz w:val="36"/>
          <w:szCs w:val="36"/>
        </w:rPr>
      </w:pPr>
    </w:p>
    <w:p w14:paraId="0AA3BA98" w14:textId="539E3B73" w:rsidR="006E604A" w:rsidRPr="009C231D" w:rsidRDefault="006E604A" w:rsidP="0041684A">
      <w:pPr>
        <w:jc w:val="both"/>
        <w:rPr>
          <w:b/>
          <w:bCs/>
          <w:color w:val="auto"/>
          <w:sz w:val="36"/>
          <w:szCs w:val="36"/>
        </w:rPr>
      </w:pPr>
      <w:r w:rsidRPr="009C231D">
        <w:rPr>
          <w:b/>
          <w:bCs/>
          <w:color w:val="auto"/>
          <w:sz w:val="36"/>
          <w:szCs w:val="36"/>
          <w:u w:val="single"/>
        </w:rPr>
        <w:t>Stage 6</w:t>
      </w:r>
      <w:r w:rsidRPr="009C231D">
        <w:rPr>
          <w:b/>
          <w:bCs/>
          <w:color w:val="auto"/>
          <w:sz w:val="36"/>
          <w:szCs w:val="36"/>
        </w:rPr>
        <w:t>: Deployment</w:t>
      </w:r>
    </w:p>
    <w:p w14:paraId="463A177C" w14:textId="77777777" w:rsidR="006E604A" w:rsidRPr="002276D9" w:rsidRDefault="006E604A" w:rsidP="0041684A">
      <w:pPr>
        <w:jc w:val="both"/>
        <w:rPr>
          <w:color w:val="auto"/>
          <w:sz w:val="36"/>
          <w:szCs w:val="36"/>
        </w:rPr>
      </w:pPr>
      <w:r w:rsidRPr="002276D9">
        <w:rPr>
          <w:color w:val="auto"/>
          <w:sz w:val="36"/>
          <w:szCs w:val="36"/>
        </w:rPr>
        <w:t>Once the product is tested and ready , then based on the assessment, the software may be released as it is or with suggested enhancement in the object segment.</w:t>
      </w:r>
    </w:p>
    <w:p w14:paraId="3DA3C7B7" w14:textId="77777777" w:rsidR="006E604A" w:rsidRPr="002276D9" w:rsidRDefault="006E604A" w:rsidP="0041684A">
      <w:pPr>
        <w:jc w:val="both"/>
        <w:rPr>
          <w:color w:val="auto"/>
          <w:sz w:val="36"/>
          <w:szCs w:val="36"/>
        </w:rPr>
      </w:pPr>
      <w:r w:rsidRPr="002276D9">
        <w:rPr>
          <w:color w:val="auto"/>
          <w:sz w:val="36"/>
          <w:szCs w:val="36"/>
        </w:rPr>
        <w:t>After the software is deployed, then its maintenance begins.</w:t>
      </w:r>
    </w:p>
    <w:p w14:paraId="216E5282" w14:textId="77777777" w:rsidR="00B31AE9" w:rsidRDefault="00B31AE9" w:rsidP="0041684A">
      <w:pPr>
        <w:jc w:val="both"/>
        <w:rPr>
          <w:color w:val="auto"/>
          <w:sz w:val="36"/>
          <w:szCs w:val="36"/>
        </w:rPr>
      </w:pPr>
    </w:p>
    <w:p w14:paraId="6C1AD824" w14:textId="77777777" w:rsidR="00D275BB" w:rsidRDefault="006E604A" w:rsidP="0041684A">
      <w:pPr>
        <w:jc w:val="both"/>
        <w:rPr>
          <w:b/>
          <w:bCs/>
          <w:color w:val="auto"/>
          <w:sz w:val="36"/>
          <w:szCs w:val="36"/>
        </w:rPr>
      </w:pPr>
      <w:r w:rsidRPr="009C231D">
        <w:rPr>
          <w:b/>
          <w:bCs/>
          <w:color w:val="auto"/>
          <w:sz w:val="36"/>
          <w:szCs w:val="36"/>
          <w:u w:val="single"/>
        </w:rPr>
        <w:t>Stage7</w:t>
      </w:r>
      <w:r w:rsidRPr="009C231D">
        <w:rPr>
          <w:b/>
          <w:bCs/>
          <w:color w:val="auto"/>
          <w:sz w:val="36"/>
          <w:szCs w:val="36"/>
        </w:rPr>
        <w:t>: Maintenance</w:t>
      </w:r>
    </w:p>
    <w:p w14:paraId="2A8D6F28" w14:textId="63EF3D98" w:rsidR="006E604A" w:rsidRPr="005D787A" w:rsidRDefault="006E604A" w:rsidP="0041684A">
      <w:pPr>
        <w:jc w:val="both"/>
        <w:rPr>
          <w:b/>
          <w:bCs/>
          <w:color w:val="auto"/>
          <w:sz w:val="36"/>
          <w:szCs w:val="36"/>
        </w:rPr>
      </w:pPr>
      <w:r w:rsidRPr="002276D9">
        <w:rPr>
          <w:color w:val="auto"/>
          <w:sz w:val="36"/>
          <w:szCs w:val="36"/>
        </w:rPr>
        <w:t xml:space="preserve">Once when the </w:t>
      </w:r>
      <w:r w:rsidR="00A43035">
        <w:rPr>
          <w:color w:val="auto"/>
          <w:sz w:val="36"/>
          <w:szCs w:val="36"/>
        </w:rPr>
        <w:t xml:space="preserve">user </w:t>
      </w:r>
      <w:r w:rsidRPr="002276D9">
        <w:rPr>
          <w:color w:val="auto"/>
          <w:sz w:val="36"/>
          <w:szCs w:val="36"/>
        </w:rPr>
        <w:t>starts using the developed systems, then the real issues come up and requirements to be solved from time to time.</w:t>
      </w:r>
    </w:p>
    <w:p w14:paraId="50801197" w14:textId="3973D18F" w:rsidR="00A86140" w:rsidRPr="00BD214D" w:rsidRDefault="006E604A" w:rsidP="0041684A">
      <w:pPr>
        <w:jc w:val="both"/>
        <w:rPr>
          <w:color w:val="auto"/>
          <w:sz w:val="36"/>
          <w:szCs w:val="36"/>
        </w:rPr>
      </w:pPr>
      <w:r w:rsidRPr="002276D9">
        <w:rPr>
          <w:color w:val="auto"/>
          <w:sz w:val="36"/>
          <w:szCs w:val="36"/>
        </w:rPr>
        <w:t>This procedure where the care is taken for the developed product is known as maintenance.</w:t>
      </w:r>
    </w:p>
    <w:p w14:paraId="1C8FE62B" w14:textId="272A0C4E" w:rsidR="00B31AE9" w:rsidRDefault="00BD214D" w:rsidP="00074359">
      <w:pPr>
        <w:rPr>
          <w:rFonts w:ascii="Times New Roman" w:hAnsi="Times New Roman" w:cs="Times New Roman"/>
          <w:b/>
          <w:bCs/>
          <w:i/>
          <w:iCs/>
          <w:color w:val="auto"/>
          <w:sz w:val="44"/>
          <w:szCs w:val="44"/>
          <w:u w:val="single"/>
        </w:rPr>
      </w:pPr>
      <w:r>
        <w:rPr>
          <w:noProof/>
        </w:rPr>
        <w:lastRenderedPageBreak/>
        <w:drawing>
          <wp:inline distT="0" distB="0" distL="0" distR="0" wp14:anchorId="1326E5A7" wp14:editId="5644FEEC">
            <wp:extent cx="5731510" cy="4744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44720"/>
                    </a:xfrm>
                    <a:prstGeom prst="rect">
                      <a:avLst/>
                    </a:prstGeom>
                  </pic:spPr>
                </pic:pic>
              </a:graphicData>
            </a:graphic>
          </wp:inline>
        </w:drawing>
      </w:r>
    </w:p>
    <w:p w14:paraId="0F8E3241" w14:textId="77777777" w:rsidR="00B31AE9" w:rsidRDefault="00B31AE9" w:rsidP="00074359">
      <w:pPr>
        <w:rPr>
          <w:rFonts w:ascii="Times New Roman" w:hAnsi="Times New Roman" w:cs="Times New Roman"/>
          <w:b/>
          <w:bCs/>
          <w:i/>
          <w:iCs/>
          <w:color w:val="auto"/>
          <w:sz w:val="44"/>
          <w:szCs w:val="44"/>
          <w:u w:val="single"/>
        </w:rPr>
      </w:pPr>
    </w:p>
    <w:p w14:paraId="084EF799" w14:textId="77777777" w:rsidR="00A05B34" w:rsidRDefault="00A05B34" w:rsidP="00074359">
      <w:pPr>
        <w:rPr>
          <w:rFonts w:ascii="Times New Roman" w:hAnsi="Times New Roman" w:cs="Times New Roman"/>
          <w:b/>
          <w:bCs/>
          <w:i/>
          <w:iCs/>
          <w:color w:val="auto"/>
          <w:sz w:val="44"/>
          <w:szCs w:val="44"/>
          <w:u w:val="single"/>
        </w:rPr>
      </w:pPr>
    </w:p>
    <w:p w14:paraId="010B2012" w14:textId="77777777" w:rsidR="000E5798" w:rsidRDefault="000E5798" w:rsidP="00074359">
      <w:pPr>
        <w:rPr>
          <w:rFonts w:ascii="Times New Roman" w:hAnsi="Times New Roman" w:cs="Times New Roman"/>
          <w:b/>
          <w:bCs/>
          <w:color w:val="auto"/>
          <w:sz w:val="44"/>
          <w:szCs w:val="44"/>
          <w:u w:val="single"/>
        </w:rPr>
      </w:pPr>
    </w:p>
    <w:p w14:paraId="20E09C3B" w14:textId="77777777" w:rsidR="000E5798" w:rsidRDefault="000E5798" w:rsidP="00074359">
      <w:pPr>
        <w:rPr>
          <w:rFonts w:ascii="Times New Roman" w:hAnsi="Times New Roman" w:cs="Times New Roman"/>
          <w:b/>
          <w:bCs/>
          <w:color w:val="auto"/>
          <w:sz w:val="44"/>
          <w:szCs w:val="44"/>
          <w:u w:val="single"/>
        </w:rPr>
      </w:pPr>
    </w:p>
    <w:p w14:paraId="310030F6" w14:textId="77777777" w:rsidR="000E5798" w:rsidRDefault="000E5798" w:rsidP="00074359">
      <w:pPr>
        <w:rPr>
          <w:rFonts w:ascii="Times New Roman" w:hAnsi="Times New Roman" w:cs="Times New Roman"/>
          <w:b/>
          <w:bCs/>
          <w:color w:val="auto"/>
          <w:sz w:val="44"/>
          <w:szCs w:val="44"/>
          <w:u w:val="single"/>
        </w:rPr>
      </w:pPr>
    </w:p>
    <w:p w14:paraId="4900D824" w14:textId="77777777" w:rsidR="000E5798" w:rsidRDefault="000E5798" w:rsidP="00074359">
      <w:pPr>
        <w:rPr>
          <w:rFonts w:ascii="Times New Roman" w:hAnsi="Times New Roman" w:cs="Times New Roman"/>
          <w:b/>
          <w:bCs/>
          <w:color w:val="auto"/>
          <w:sz w:val="44"/>
          <w:szCs w:val="44"/>
          <w:u w:val="single"/>
        </w:rPr>
      </w:pPr>
    </w:p>
    <w:p w14:paraId="41E3877D" w14:textId="77777777" w:rsidR="000E5798" w:rsidRDefault="000E5798" w:rsidP="00074359">
      <w:pPr>
        <w:rPr>
          <w:rFonts w:ascii="Times New Roman" w:hAnsi="Times New Roman" w:cs="Times New Roman"/>
          <w:b/>
          <w:bCs/>
          <w:color w:val="auto"/>
          <w:sz w:val="44"/>
          <w:szCs w:val="44"/>
          <w:u w:val="single"/>
        </w:rPr>
      </w:pPr>
    </w:p>
    <w:p w14:paraId="13B5D7AB" w14:textId="77777777" w:rsidR="000E5798" w:rsidRDefault="000E5798" w:rsidP="00074359">
      <w:pPr>
        <w:rPr>
          <w:rFonts w:ascii="Times New Roman" w:hAnsi="Times New Roman" w:cs="Times New Roman"/>
          <w:b/>
          <w:bCs/>
          <w:color w:val="auto"/>
          <w:sz w:val="44"/>
          <w:szCs w:val="44"/>
          <w:u w:val="single"/>
        </w:rPr>
      </w:pPr>
    </w:p>
    <w:p w14:paraId="1E9B116D" w14:textId="77777777" w:rsidR="000E5798" w:rsidRDefault="000E5798" w:rsidP="00074359">
      <w:pPr>
        <w:rPr>
          <w:rFonts w:ascii="Times New Roman" w:hAnsi="Times New Roman" w:cs="Times New Roman"/>
          <w:b/>
          <w:bCs/>
          <w:color w:val="auto"/>
          <w:sz w:val="44"/>
          <w:szCs w:val="44"/>
          <w:u w:val="single"/>
        </w:rPr>
      </w:pPr>
    </w:p>
    <w:p w14:paraId="22C8EB4F" w14:textId="77777777" w:rsidR="008C1110" w:rsidRDefault="008C1110" w:rsidP="00074359">
      <w:pPr>
        <w:rPr>
          <w:rFonts w:ascii="Times New Roman" w:hAnsi="Times New Roman" w:cs="Times New Roman"/>
          <w:b/>
          <w:bCs/>
          <w:color w:val="auto"/>
          <w:sz w:val="44"/>
          <w:szCs w:val="44"/>
          <w:u w:val="single"/>
        </w:rPr>
      </w:pPr>
    </w:p>
    <w:p w14:paraId="49464170" w14:textId="19C7D87D" w:rsidR="00B46D6C" w:rsidRPr="00D275BB" w:rsidRDefault="00686549" w:rsidP="00074359">
      <w:pPr>
        <w:rPr>
          <w:rFonts w:ascii="Times New Roman" w:hAnsi="Times New Roman" w:cs="Times New Roman"/>
          <w:b/>
          <w:bCs/>
          <w:color w:val="auto"/>
          <w:sz w:val="44"/>
          <w:szCs w:val="44"/>
          <w:u w:val="single"/>
        </w:rPr>
      </w:pPr>
      <w:r w:rsidRPr="00D275BB">
        <w:rPr>
          <w:rFonts w:ascii="Times New Roman" w:hAnsi="Times New Roman" w:cs="Times New Roman"/>
          <w:b/>
          <w:bCs/>
          <w:color w:val="auto"/>
          <w:sz w:val="44"/>
          <w:szCs w:val="44"/>
          <w:u w:val="single"/>
        </w:rPr>
        <w:t>PLAN OF WORK</w:t>
      </w:r>
    </w:p>
    <w:p w14:paraId="57C6026E" w14:textId="6B183C75" w:rsidR="008B38FF" w:rsidRPr="006E604A" w:rsidRDefault="00C62FB0" w:rsidP="00074359">
      <w:pPr>
        <w:rPr>
          <w:rFonts w:ascii="Times New Roman" w:hAnsi="Times New Roman" w:cs="Times New Roman"/>
          <w:b/>
          <w:bCs/>
          <w:i/>
          <w:iCs/>
          <w:color w:val="auto"/>
          <w:sz w:val="44"/>
          <w:szCs w:val="44"/>
        </w:rPr>
      </w:pPr>
      <w:r w:rsidRPr="006E604A">
        <w:rPr>
          <w:rFonts w:ascii="Times New Roman" w:hAnsi="Times New Roman" w:cs="Times New Roman"/>
          <w:b/>
          <w:bCs/>
          <w:i/>
          <w:iCs/>
          <w:color w:val="auto"/>
          <w:sz w:val="44"/>
          <w:szCs w:val="44"/>
        </w:rPr>
        <w:t xml:space="preserve"> </w:t>
      </w:r>
    </w:p>
    <w:p w14:paraId="4D0E9A63" w14:textId="0937BFD1" w:rsidR="002F5B3A" w:rsidRPr="0060032E" w:rsidRDefault="007C3CCF" w:rsidP="00074359">
      <w:pPr>
        <w:pStyle w:val="ListParagraph"/>
        <w:numPr>
          <w:ilvl w:val="0"/>
          <w:numId w:val="5"/>
        </w:numPr>
        <w:rPr>
          <w:rFonts w:ascii="Times New Roman" w:hAnsi="Times New Roman" w:cs="Times New Roman"/>
          <w:b/>
          <w:bCs/>
          <w:color w:val="auto"/>
          <w:sz w:val="44"/>
          <w:szCs w:val="44"/>
          <w:u w:val="single"/>
        </w:rPr>
      </w:pPr>
      <w:r w:rsidRPr="0060032E">
        <w:rPr>
          <w:rFonts w:ascii="Times New Roman" w:hAnsi="Times New Roman" w:cs="Times New Roman"/>
          <w:b/>
          <w:bCs/>
          <w:color w:val="auto"/>
          <w:sz w:val="44"/>
          <w:szCs w:val="44"/>
          <w:u w:val="single"/>
        </w:rPr>
        <w:t>Pert chart</w:t>
      </w:r>
    </w:p>
    <w:p w14:paraId="0D44B0DB" w14:textId="77777777" w:rsidR="0023398E" w:rsidRPr="00A63D4E" w:rsidRDefault="0023398E" w:rsidP="00A63D4E">
      <w:pPr>
        <w:ind w:left="360"/>
        <w:rPr>
          <w:rFonts w:ascii="Times New Roman" w:hAnsi="Times New Roman" w:cs="Times New Roman"/>
          <w:b/>
          <w:bCs/>
          <w:color w:val="auto"/>
          <w:sz w:val="44"/>
          <w:szCs w:val="44"/>
        </w:rPr>
      </w:pPr>
    </w:p>
    <w:p w14:paraId="57FD2CF4" w14:textId="09DC99AC" w:rsidR="002F5B3A" w:rsidRPr="00476AD9" w:rsidRDefault="004D0AAA" w:rsidP="00074359">
      <w:pPr>
        <w:rPr>
          <w:rFonts w:ascii="Times New Roman" w:hAnsi="Times New Roman" w:cs="Times New Roman"/>
          <w:b/>
          <w:bCs/>
          <w:i/>
          <w:iCs/>
          <w:color w:val="00B0F0"/>
          <w:sz w:val="44"/>
          <w:szCs w:val="44"/>
        </w:rPr>
      </w:pPr>
      <w:r>
        <w:rPr>
          <w:rFonts w:ascii="Times New Roman" w:hAnsi="Times New Roman" w:cs="Times New Roman"/>
          <w:b/>
          <w:bCs/>
          <w:noProof/>
          <w:color w:val="auto"/>
          <w:sz w:val="44"/>
          <w:szCs w:val="44"/>
          <w:u w:val="single"/>
          <w:lang w:eastAsia="en-US"/>
        </w:rPr>
        <mc:AlternateContent>
          <mc:Choice Requires="wps">
            <w:drawing>
              <wp:anchor distT="0" distB="0" distL="114300" distR="114300" simplePos="0" relativeHeight="251689984" behindDoc="0" locked="0" layoutInCell="1" allowOverlap="1" wp14:anchorId="408591AE" wp14:editId="1310AA4B">
                <wp:simplePos x="0" y="0"/>
                <wp:positionH relativeFrom="column">
                  <wp:posOffset>2609850</wp:posOffset>
                </wp:positionH>
                <wp:positionV relativeFrom="paragraph">
                  <wp:posOffset>249555</wp:posOffset>
                </wp:positionV>
                <wp:extent cx="574675" cy="45085"/>
                <wp:effectExtent l="0" t="38100" r="53975" b="88265"/>
                <wp:wrapNone/>
                <wp:docPr id="25" name="Straight Arrow Connector 25"/>
                <wp:cNvGraphicFramePr/>
                <a:graphic xmlns:a="http://schemas.openxmlformats.org/drawingml/2006/main">
                  <a:graphicData uri="http://schemas.microsoft.com/office/word/2010/wordprocessingShape">
                    <wps:wsp>
                      <wps:cNvCnPr/>
                      <wps:spPr>
                        <a:xfrm>
                          <a:off x="0" y="0"/>
                          <a:ext cx="57467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6117CC" id="_x0000_t32" coordsize="21600,21600" o:spt="32" o:oned="t" path="m,l21600,21600e" filled="f">
                <v:path arrowok="t" fillok="f" o:connecttype="none"/>
                <o:lock v:ext="edit" shapetype="t"/>
              </v:shapetype>
              <v:shape id="Straight Arrow Connector 25" o:spid="_x0000_s1026" type="#_x0000_t32" style="position:absolute;margin-left:205.5pt;margin-top:19.65pt;width:45.25pt;height: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" strokecolor="#731c3f [3204]" strokeweight=".5pt">
                <v:stroke endarrow="block" joinstyle="miter"/>
              </v:shape>
            </w:pict>
          </mc:Fallback>
        </mc:AlternateContent>
      </w:r>
      <w:r w:rsidR="00B62317">
        <w:rPr>
          <w:rFonts w:ascii="Times New Roman" w:hAnsi="Times New Roman" w:cs="Times New Roman"/>
          <w:noProof/>
          <w:color w:val="auto"/>
          <w:sz w:val="44"/>
          <w:szCs w:val="44"/>
          <w:lang w:eastAsia="en-US"/>
        </w:rPr>
        <mc:AlternateContent>
          <mc:Choice Requires="wps">
            <w:drawing>
              <wp:anchor distT="0" distB="0" distL="114300" distR="114300" simplePos="0" relativeHeight="251682816" behindDoc="0" locked="0" layoutInCell="1" allowOverlap="1" wp14:anchorId="6D63CE0D" wp14:editId="362B5CB2">
                <wp:simplePos x="0" y="0"/>
                <wp:positionH relativeFrom="column">
                  <wp:posOffset>1341755</wp:posOffset>
                </wp:positionH>
                <wp:positionV relativeFrom="paragraph">
                  <wp:posOffset>355600</wp:posOffset>
                </wp:positionV>
                <wp:extent cx="371475" cy="277495"/>
                <wp:effectExtent l="57150" t="76200" r="0" b="27305"/>
                <wp:wrapNone/>
                <wp:docPr id="16" name="Connector: Elbow 16"/>
                <wp:cNvGraphicFramePr/>
                <a:graphic xmlns:a="http://schemas.openxmlformats.org/drawingml/2006/main">
                  <a:graphicData uri="http://schemas.microsoft.com/office/word/2010/wordprocessingShape">
                    <wps:wsp>
                      <wps:cNvCnPr/>
                      <wps:spPr>
                        <a:xfrm flipV="1">
                          <a:off x="0" y="0"/>
                          <a:ext cx="371475" cy="277495"/>
                        </a:xfrm>
                        <a:prstGeom prst="bentConnector3">
                          <a:avLst>
                            <a:gd name="adj1" fmla="val -120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F2655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105.65pt;margin-top:28pt;width:29.25pt;height:21.8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" adj="-2595" strokecolor="#731c3f [3204]" strokeweight=".5pt">
                <v:stroke endarrow="block"/>
              </v:shape>
            </w:pict>
          </mc:Fallback>
        </mc:AlternateContent>
      </w:r>
      <w:r w:rsidR="00C87C3D" w:rsidRPr="006E604A">
        <w:rPr>
          <w:rFonts w:ascii="Times New Roman" w:hAnsi="Times New Roman" w:cs="Times New Roman"/>
          <w:b/>
          <w:bCs/>
          <w:i/>
          <w:iCs/>
          <w:noProof/>
          <w:color w:val="auto"/>
          <w:sz w:val="44"/>
          <w:szCs w:val="44"/>
          <w:lang w:eastAsia="en-US"/>
        </w:rPr>
        <mc:AlternateContent>
          <mc:Choice Requires="wps">
            <w:drawing>
              <wp:anchor distT="0" distB="0" distL="114300" distR="114300" simplePos="0" relativeHeight="251671552" behindDoc="0" locked="0" layoutInCell="1" allowOverlap="1" wp14:anchorId="2739D490" wp14:editId="7FD99390">
                <wp:simplePos x="0" y="0"/>
                <wp:positionH relativeFrom="column">
                  <wp:posOffset>1637030</wp:posOffset>
                </wp:positionH>
                <wp:positionV relativeFrom="paragraph">
                  <wp:posOffset>132080</wp:posOffset>
                </wp:positionV>
                <wp:extent cx="1076325" cy="382905"/>
                <wp:effectExtent l="0" t="0" r="28575" b="17145"/>
                <wp:wrapNone/>
                <wp:docPr id="8" name="Rectangle: Rounded Corners 8"/>
                <wp:cNvGraphicFramePr/>
                <a:graphic xmlns:a="http://schemas.openxmlformats.org/drawingml/2006/main">
                  <a:graphicData uri="http://schemas.microsoft.com/office/word/2010/wordprocessingShape">
                    <wps:wsp>
                      <wps:cNvSpPr/>
                      <wps:spPr>
                        <a:xfrm>
                          <a:off x="0" y="0"/>
                          <a:ext cx="1076325" cy="382905"/>
                        </a:xfrm>
                        <a:prstGeom prst="roundRect">
                          <a:avLst>
                            <a:gd name="adj" fmla="val 0"/>
                          </a:avLst>
                        </a:prstGeom>
                        <a:solidFill>
                          <a:srgbClr val="DBFEC0"/>
                        </a:solidFill>
                      </wps:spPr>
                      <wps:style>
                        <a:lnRef idx="2">
                          <a:schemeClr val="dk1"/>
                        </a:lnRef>
                        <a:fillRef idx="1">
                          <a:schemeClr val="lt1"/>
                        </a:fillRef>
                        <a:effectRef idx="0">
                          <a:schemeClr val="dk1"/>
                        </a:effectRef>
                        <a:fontRef idx="minor">
                          <a:schemeClr val="dk1"/>
                        </a:fontRef>
                      </wps:style>
                      <wps:txbx>
                        <w:txbxContent>
                          <w:p w14:paraId="3FD7F85A" w14:textId="2AA77E74" w:rsidR="00C40979" w:rsidRPr="00AF0215" w:rsidRDefault="00C40979" w:rsidP="00C40979">
                            <w:pPr>
                              <w:jc w:val="center"/>
                              <w:rPr>
                                <w:b/>
                                <w:bCs/>
                              </w:rPr>
                            </w:pPr>
                            <w:r w:rsidRPr="00AF0215">
                              <w:rPr>
                                <w:b/>
                                <w:bCs/>
                              </w:rPr>
                              <w:t xml:space="preserve">Synopsis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39D490" id="Rectangle: Rounded Corners 8" o:spid="_x0000_s1026" style="position:absolute;margin-left:128.9pt;margin-top:10.4pt;width:84.75pt;height:3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" fillcolor="#dbfec0" strokecolor="black [3200]" strokeweight="1pt">
                <v:stroke joinstyle="miter"/>
                <v:textbox>
                  <w:txbxContent>
                    <w:p w14:paraId="3FD7F85A" w14:textId="2AA77E74" w:rsidR="00C40979" w:rsidRPr="00AF0215" w:rsidRDefault="00C40979" w:rsidP="00C40979">
                      <w:pPr>
                        <w:jc w:val="center"/>
                        <w:rPr>
                          <w:b/>
                          <w:bCs/>
                        </w:rPr>
                      </w:pPr>
                      <w:r w:rsidRPr="00AF0215">
                        <w:rPr>
                          <w:b/>
                          <w:bCs/>
                        </w:rPr>
                        <w:t xml:space="preserve">Synopsis </w:t>
                      </w:r>
                    </w:p>
                  </w:txbxContent>
                </v:textbox>
              </v:roundrect>
            </w:pict>
          </mc:Fallback>
        </mc:AlternateContent>
      </w:r>
      <w:r w:rsidR="00BF112A">
        <w:rPr>
          <w:rFonts w:ascii="Times New Roman" w:hAnsi="Times New Roman" w:cs="Times New Roman"/>
          <w:noProof/>
          <w:color w:val="auto"/>
          <w:sz w:val="44"/>
          <w:szCs w:val="44"/>
          <w:lang w:eastAsia="en-US"/>
        </w:rPr>
        <mc:AlternateContent>
          <mc:Choice Requires="wps">
            <w:drawing>
              <wp:anchor distT="0" distB="0" distL="114300" distR="114300" simplePos="0" relativeHeight="251678720" behindDoc="0" locked="0" layoutInCell="1" allowOverlap="1" wp14:anchorId="0F0F8DC2" wp14:editId="1C99EA1A">
                <wp:simplePos x="0" y="0"/>
                <wp:positionH relativeFrom="column">
                  <wp:posOffset>3775075</wp:posOffset>
                </wp:positionH>
                <wp:positionV relativeFrom="paragraph">
                  <wp:posOffset>353060</wp:posOffset>
                </wp:positionV>
                <wp:extent cx="662940" cy="753745"/>
                <wp:effectExtent l="0" t="0" r="80010" b="84455"/>
                <wp:wrapNone/>
                <wp:docPr id="12" name="Connector: Elbow 12"/>
                <wp:cNvGraphicFramePr/>
                <a:graphic xmlns:a="http://schemas.openxmlformats.org/drawingml/2006/main">
                  <a:graphicData uri="http://schemas.microsoft.com/office/word/2010/wordprocessingShape">
                    <wps:wsp>
                      <wps:cNvCnPr/>
                      <wps:spPr>
                        <a:xfrm>
                          <a:off x="0" y="0"/>
                          <a:ext cx="662940" cy="753745"/>
                        </a:xfrm>
                        <a:prstGeom prst="bentConnector3">
                          <a:avLst>
                            <a:gd name="adj1" fmla="val 600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6C234" id="Connector: Elbow 12" o:spid="_x0000_s1026" type="#_x0000_t34" style="position:absolute;margin-left:297.25pt;margin-top:27.8pt;width:52.2pt;height:59.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" adj="12972" strokecolor="#731c3f [3204]" strokeweight=".5pt">
                <v:stroke endarrow="block"/>
              </v:shape>
            </w:pict>
          </mc:Fallback>
        </mc:AlternateContent>
      </w:r>
      <w:r w:rsidR="009B6D74" w:rsidRPr="006E604A">
        <w:rPr>
          <w:rFonts w:ascii="Times New Roman" w:hAnsi="Times New Roman" w:cs="Times New Roman"/>
          <w:b/>
          <w:bCs/>
          <w:i/>
          <w:iCs/>
          <w:noProof/>
          <w:color w:val="auto"/>
          <w:sz w:val="44"/>
          <w:szCs w:val="44"/>
          <w:lang w:eastAsia="en-US"/>
        </w:rPr>
        <mc:AlternateContent>
          <mc:Choice Requires="wps">
            <w:drawing>
              <wp:anchor distT="0" distB="0" distL="114300" distR="114300" simplePos="0" relativeHeight="251667456" behindDoc="0" locked="0" layoutInCell="1" allowOverlap="1" wp14:anchorId="7F77825D" wp14:editId="78A50A19">
                <wp:simplePos x="0" y="0"/>
                <wp:positionH relativeFrom="column">
                  <wp:posOffset>2949575</wp:posOffset>
                </wp:positionH>
                <wp:positionV relativeFrom="paragraph">
                  <wp:posOffset>122555</wp:posOffset>
                </wp:positionV>
                <wp:extent cx="972820" cy="382905"/>
                <wp:effectExtent l="0" t="0" r="17780" b="17145"/>
                <wp:wrapNone/>
                <wp:docPr id="5" name="Rectangle: Rounded Corners 5"/>
                <wp:cNvGraphicFramePr/>
                <a:graphic xmlns:a="http://schemas.openxmlformats.org/drawingml/2006/main">
                  <a:graphicData uri="http://schemas.microsoft.com/office/word/2010/wordprocessingShape">
                    <wps:wsp>
                      <wps:cNvSpPr/>
                      <wps:spPr>
                        <a:xfrm>
                          <a:off x="0" y="0"/>
                          <a:ext cx="972820" cy="382905"/>
                        </a:xfrm>
                        <a:prstGeom prst="roundRect">
                          <a:avLst/>
                        </a:prstGeom>
                        <a:solidFill>
                          <a:srgbClr val="FFFE99"/>
                        </a:solidFill>
                      </wps:spPr>
                      <wps:style>
                        <a:lnRef idx="2">
                          <a:schemeClr val="dk1"/>
                        </a:lnRef>
                        <a:fillRef idx="1">
                          <a:schemeClr val="lt1"/>
                        </a:fillRef>
                        <a:effectRef idx="0">
                          <a:schemeClr val="dk1"/>
                        </a:effectRef>
                        <a:fontRef idx="minor">
                          <a:schemeClr val="dk1"/>
                        </a:fontRef>
                      </wps:style>
                      <wps:txbx>
                        <w:txbxContent>
                          <w:p w14:paraId="7E131A4E" w14:textId="4D6FFB9A" w:rsidR="00A1072A" w:rsidRPr="005F43AD" w:rsidRDefault="00A1072A" w:rsidP="00A1072A">
                            <w:pPr>
                              <w:jc w:val="center"/>
                              <w:rPr>
                                <w:b/>
                                <w:bCs/>
                              </w:rPr>
                            </w:pPr>
                            <w:r w:rsidRPr="005F43AD">
                              <w:rPr>
                                <w:b/>
                                <w:bCs/>
                              </w:rPr>
                              <w:t xml:space="preserve">Coding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77825D" id="Rectangle: Rounded Corners 5" o:spid="_x0000_s1027" style="position:absolute;margin-left:232.25pt;margin-top:9.65pt;width:76.6pt;height:3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" fillcolor="#fffe99" strokecolor="black [3200]" strokeweight="1pt">
                <v:stroke joinstyle="miter"/>
                <v:textbox>
                  <w:txbxContent>
                    <w:p w14:paraId="7E131A4E" w14:textId="4D6FFB9A" w:rsidR="00A1072A" w:rsidRPr="005F43AD" w:rsidRDefault="00A1072A" w:rsidP="00A1072A">
                      <w:pPr>
                        <w:jc w:val="center"/>
                        <w:rPr>
                          <w:b/>
                          <w:bCs/>
                        </w:rPr>
                      </w:pPr>
                      <w:r w:rsidRPr="005F43AD">
                        <w:rPr>
                          <w:b/>
                          <w:bCs/>
                        </w:rPr>
                        <w:t xml:space="preserve">Coding </w:t>
                      </w:r>
                    </w:p>
                  </w:txbxContent>
                </v:textbox>
              </v:roundrect>
            </w:pict>
          </mc:Fallback>
        </mc:AlternateContent>
      </w:r>
    </w:p>
    <w:p w14:paraId="16DB6335" w14:textId="12EE7396" w:rsidR="00D81BAD" w:rsidRPr="001F0332" w:rsidRDefault="001B32CF" w:rsidP="00074359">
      <w:pPr>
        <w:rPr>
          <w:rFonts w:ascii="Times New Roman" w:hAnsi="Times New Roman" w:cs="Times New Roman"/>
          <w:b/>
          <w:bCs/>
          <w:i/>
          <w:iCs/>
          <w:color w:val="auto"/>
          <w:sz w:val="44"/>
          <w:szCs w:val="44"/>
        </w:rPr>
      </w:pPr>
      <w:r w:rsidRPr="006E604A">
        <w:rPr>
          <w:rFonts w:ascii="Times New Roman" w:hAnsi="Times New Roman" w:cs="Times New Roman"/>
          <w:b/>
          <w:bCs/>
          <w:i/>
          <w:iCs/>
          <w:noProof/>
          <w:color w:val="auto"/>
          <w:sz w:val="44"/>
          <w:szCs w:val="44"/>
          <w:lang w:eastAsia="en-US"/>
        </w:rPr>
        <mc:AlternateContent>
          <mc:Choice Requires="wps">
            <w:drawing>
              <wp:anchor distT="0" distB="0" distL="114300" distR="114300" simplePos="0" relativeHeight="251673600" behindDoc="0" locked="0" layoutInCell="1" allowOverlap="1" wp14:anchorId="3A3CCC4B" wp14:editId="6E81627B">
                <wp:simplePos x="0" y="0"/>
                <wp:positionH relativeFrom="column">
                  <wp:posOffset>4438650</wp:posOffset>
                </wp:positionH>
                <wp:positionV relativeFrom="paragraph">
                  <wp:posOffset>361950</wp:posOffset>
                </wp:positionV>
                <wp:extent cx="1031875" cy="648335"/>
                <wp:effectExtent l="0" t="0" r="15875" b="18415"/>
                <wp:wrapNone/>
                <wp:docPr id="9" name="Rectangle: Rounded Corners 9"/>
                <wp:cNvGraphicFramePr/>
                <a:graphic xmlns:a="http://schemas.openxmlformats.org/drawingml/2006/main">
                  <a:graphicData uri="http://schemas.microsoft.com/office/word/2010/wordprocessingShape">
                    <wps:wsp>
                      <wps:cNvSpPr/>
                      <wps:spPr>
                        <a:xfrm>
                          <a:off x="0" y="0"/>
                          <a:ext cx="1031875" cy="648335"/>
                        </a:xfrm>
                        <a:prstGeom prst="roundRect">
                          <a:avLst/>
                        </a:prstGeom>
                        <a:solidFill>
                          <a:schemeClr val="accent3">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08F4CFF7" w14:textId="1ACA5CA3" w:rsidR="00A1072A" w:rsidRPr="005F43AD" w:rsidRDefault="000D74A1" w:rsidP="00A1072A">
                            <w:pPr>
                              <w:jc w:val="center"/>
                              <w:rPr>
                                <w:b/>
                                <w:bCs/>
                                <w:sz w:val="28"/>
                                <w:szCs w:val="28"/>
                              </w:rPr>
                            </w:pPr>
                            <w:r w:rsidRPr="005F43AD">
                              <w:rPr>
                                <w:b/>
                                <w:bCs/>
                              </w:rPr>
                              <w:t>Merge</w:t>
                            </w:r>
                            <w:r w:rsidR="00052FC1" w:rsidRPr="005F43AD">
                              <w:rPr>
                                <w:b/>
                                <w:bCs/>
                              </w:rPr>
                              <w:t xml:space="preserve"> </w:t>
                            </w:r>
                            <w:r w:rsidR="00052FC1" w:rsidRPr="005F43AD">
                              <w:rPr>
                                <w:b/>
                                <w:bCs/>
                                <w:sz w:val="28"/>
                                <w:szCs w:val="28"/>
                              </w:rP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3CCC4B" id="Rectangle: Rounded Corners 9" o:spid="_x0000_s1028" style="position:absolute;margin-left:349.5pt;margin-top:28.5pt;width:81.25pt;height:5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" fillcolor="#dff3ee [662]" strokecolor="black [3200]" strokeweight="1pt">
                <v:stroke joinstyle="miter"/>
                <v:textbox>
                  <w:txbxContent>
                    <w:p w14:paraId="08F4CFF7" w14:textId="1ACA5CA3" w:rsidR="00A1072A" w:rsidRPr="005F43AD" w:rsidRDefault="000D74A1" w:rsidP="00A1072A">
                      <w:pPr>
                        <w:jc w:val="center"/>
                        <w:rPr>
                          <w:b/>
                          <w:bCs/>
                          <w:sz w:val="28"/>
                          <w:szCs w:val="28"/>
                        </w:rPr>
                      </w:pPr>
                      <w:r w:rsidRPr="005F43AD">
                        <w:rPr>
                          <w:b/>
                          <w:bCs/>
                        </w:rPr>
                        <w:t>Merge</w:t>
                      </w:r>
                      <w:r w:rsidR="00052FC1" w:rsidRPr="005F43AD">
                        <w:rPr>
                          <w:b/>
                          <w:bCs/>
                        </w:rPr>
                        <w:t xml:space="preserve"> </w:t>
                      </w:r>
                      <w:r w:rsidR="00052FC1" w:rsidRPr="005F43AD">
                        <w:rPr>
                          <w:b/>
                          <w:bCs/>
                          <w:sz w:val="28"/>
                          <w:szCs w:val="28"/>
                        </w:rPr>
                        <w:t>task</w:t>
                      </w:r>
                    </w:p>
                  </w:txbxContent>
                </v:textbox>
              </v:roundrect>
            </w:pict>
          </mc:Fallback>
        </mc:AlternateContent>
      </w:r>
      <w:r w:rsidR="009F7195" w:rsidRPr="006E604A">
        <w:rPr>
          <w:rFonts w:ascii="Times New Roman" w:hAnsi="Times New Roman" w:cs="Times New Roman"/>
          <w:b/>
          <w:bCs/>
          <w:i/>
          <w:iCs/>
          <w:noProof/>
          <w:color w:val="auto"/>
          <w:sz w:val="44"/>
          <w:szCs w:val="44"/>
          <w:lang w:eastAsia="en-US"/>
        </w:rPr>
        <mc:AlternateContent>
          <mc:Choice Requires="wps">
            <w:drawing>
              <wp:anchor distT="0" distB="0" distL="114300" distR="114300" simplePos="0" relativeHeight="251665408" behindDoc="0" locked="0" layoutInCell="1" allowOverlap="1" wp14:anchorId="5C24357E" wp14:editId="4BDE407A">
                <wp:simplePos x="0" y="0"/>
                <wp:positionH relativeFrom="column">
                  <wp:posOffset>471805</wp:posOffset>
                </wp:positionH>
                <wp:positionV relativeFrom="paragraph">
                  <wp:posOffset>317500</wp:posOffset>
                </wp:positionV>
                <wp:extent cx="1164590" cy="692150"/>
                <wp:effectExtent l="0" t="0" r="16510" b="12700"/>
                <wp:wrapNone/>
                <wp:docPr id="3" name="Rectangle: Rounded Corners 3"/>
                <wp:cNvGraphicFramePr/>
                <a:graphic xmlns:a="http://schemas.openxmlformats.org/drawingml/2006/main">
                  <a:graphicData uri="http://schemas.microsoft.com/office/word/2010/wordprocessingShape">
                    <wps:wsp>
                      <wps:cNvSpPr/>
                      <wps:spPr>
                        <a:xfrm>
                          <a:off x="0" y="0"/>
                          <a:ext cx="1164590" cy="692150"/>
                        </a:xfrm>
                        <a:prstGeom prst="roundRect">
                          <a:avLst/>
                        </a:prstGeom>
                        <a:solidFill>
                          <a:srgbClr val="E3D0F1"/>
                        </a:solidFill>
                      </wps:spPr>
                      <wps:style>
                        <a:lnRef idx="2">
                          <a:schemeClr val="dk1"/>
                        </a:lnRef>
                        <a:fillRef idx="1">
                          <a:schemeClr val="lt1"/>
                        </a:fillRef>
                        <a:effectRef idx="0">
                          <a:schemeClr val="dk1"/>
                        </a:effectRef>
                        <a:fontRef idx="minor">
                          <a:schemeClr val="dk1"/>
                        </a:fontRef>
                      </wps:style>
                      <wps:txbx>
                        <w:txbxContent>
                          <w:p w14:paraId="56F10490" w14:textId="699FEA43" w:rsidR="00957D8B" w:rsidRPr="00C12CDB" w:rsidRDefault="00EC4F22" w:rsidP="00894664">
                            <w:pPr>
                              <w:rPr>
                                <w:b/>
                                <w:bCs/>
                              </w:rPr>
                            </w:pPr>
                            <w:r w:rsidRPr="00C12CDB">
                              <w:rPr>
                                <w:b/>
                                <w:bCs/>
                                <w:sz w:val="28"/>
                                <w:szCs w:val="28"/>
                              </w:rPr>
                              <w:t xml:space="preserve">Info. </w:t>
                            </w:r>
                            <w:r w:rsidR="00833D9F" w:rsidRPr="00C12CDB">
                              <w:rPr>
                                <w:b/>
                                <w:bCs/>
                                <w:i/>
                                <w:iCs/>
                                <w:sz w:val="28"/>
                                <w:szCs w:val="28"/>
                              </w:rPr>
                              <w:t>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24357E" id="Rectangle: Rounded Corners 3" o:spid="_x0000_s1029" style="position:absolute;margin-left:37.15pt;margin-top:25pt;width:91.7pt;height: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" fillcolor="#e3d0f1" strokecolor="black [3200]" strokeweight="1pt">
                <v:stroke joinstyle="miter"/>
                <v:textbox>
                  <w:txbxContent>
                    <w:p w14:paraId="56F10490" w14:textId="699FEA43" w:rsidR="00957D8B" w:rsidRPr="00C12CDB" w:rsidRDefault="00EC4F22" w:rsidP="00894664">
                      <w:pPr>
                        <w:rPr>
                          <w:b/>
                          <w:bCs/>
                        </w:rPr>
                      </w:pPr>
                      <w:r w:rsidRPr="00C12CDB">
                        <w:rPr>
                          <w:b/>
                          <w:bCs/>
                          <w:sz w:val="28"/>
                          <w:szCs w:val="28"/>
                        </w:rPr>
                        <w:t xml:space="preserve">Info. </w:t>
                      </w:r>
                      <w:r w:rsidR="00833D9F" w:rsidRPr="00C12CDB">
                        <w:rPr>
                          <w:b/>
                          <w:bCs/>
                          <w:i/>
                          <w:iCs/>
                          <w:sz w:val="28"/>
                          <w:szCs w:val="28"/>
                        </w:rPr>
                        <w:t>Gathering</w:t>
                      </w:r>
                    </w:p>
                  </w:txbxContent>
                </v:textbox>
              </v:roundrect>
            </w:pict>
          </mc:Fallback>
        </mc:AlternateContent>
      </w:r>
      <w:r w:rsidR="00057BE2" w:rsidRPr="006E604A">
        <w:rPr>
          <w:rFonts w:ascii="Times New Roman" w:hAnsi="Times New Roman" w:cs="Times New Roman"/>
          <w:b/>
          <w:bCs/>
          <w:i/>
          <w:iCs/>
          <w:noProof/>
          <w:color w:val="auto"/>
          <w:sz w:val="44"/>
          <w:szCs w:val="44"/>
          <w:lang w:eastAsia="en-US"/>
        </w:rPr>
        <mc:AlternateContent>
          <mc:Choice Requires="wps">
            <w:drawing>
              <wp:anchor distT="0" distB="0" distL="114300" distR="114300" simplePos="0" relativeHeight="251675648" behindDoc="0" locked="0" layoutInCell="1" allowOverlap="1" wp14:anchorId="0778A086" wp14:editId="18067E20">
                <wp:simplePos x="0" y="0"/>
                <wp:positionH relativeFrom="column">
                  <wp:posOffset>5677535</wp:posOffset>
                </wp:positionH>
                <wp:positionV relativeFrom="paragraph">
                  <wp:posOffset>361950</wp:posOffset>
                </wp:positionV>
                <wp:extent cx="1031875" cy="648335"/>
                <wp:effectExtent l="0" t="0" r="15875" b="18415"/>
                <wp:wrapNone/>
                <wp:docPr id="10" name="Rectangle: Rounded Corners 10"/>
                <wp:cNvGraphicFramePr/>
                <a:graphic xmlns:a="http://schemas.openxmlformats.org/drawingml/2006/main">
                  <a:graphicData uri="http://schemas.microsoft.com/office/word/2010/wordprocessingShape">
                    <wps:wsp>
                      <wps:cNvSpPr/>
                      <wps:spPr>
                        <a:xfrm>
                          <a:off x="0" y="0"/>
                          <a:ext cx="1031875" cy="648335"/>
                        </a:xfrm>
                        <a:prstGeom prst="roundRect">
                          <a:avLst/>
                        </a:prstGeom>
                        <a:solidFill>
                          <a:srgbClr val="7FCAFF"/>
                        </a:solidFill>
                      </wps:spPr>
                      <wps:style>
                        <a:lnRef idx="2">
                          <a:schemeClr val="dk1"/>
                        </a:lnRef>
                        <a:fillRef idx="1">
                          <a:schemeClr val="lt1"/>
                        </a:fillRef>
                        <a:effectRef idx="0">
                          <a:schemeClr val="dk1"/>
                        </a:effectRef>
                        <a:fontRef idx="minor">
                          <a:schemeClr val="dk1"/>
                        </a:fontRef>
                      </wps:style>
                      <wps:txbx>
                        <w:txbxContent>
                          <w:p w14:paraId="4BFD5EB8" w14:textId="102A3C61" w:rsidR="009365F3" w:rsidRPr="00665D2C" w:rsidRDefault="009365F3" w:rsidP="009365F3">
                            <w:pPr>
                              <w:jc w:val="center"/>
                              <w:rPr>
                                <w:b/>
                                <w:bCs/>
                              </w:rPr>
                            </w:pPr>
                            <w:r w:rsidRPr="00665D2C">
                              <w:rPr>
                                <w:b/>
                                <w:bCs/>
                              </w:rPr>
                              <w:t xml:space="preserve">Final report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8A086" id="Rectangle: Rounded Corners 10" o:spid="_x0000_s1030" style="position:absolute;margin-left:447.05pt;margin-top:28.5pt;width:81.25pt;height:5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" fillcolor="#7fcaff" strokecolor="black [3200]" strokeweight="1pt">
                <v:stroke joinstyle="miter"/>
                <v:textbox>
                  <w:txbxContent>
                    <w:p w14:paraId="4BFD5EB8" w14:textId="102A3C61" w:rsidR="009365F3" w:rsidRPr="00665D2C" w:rsidRDefault="009365F3" w:rsidP="009365F3">
                      <w:pPr>
                        <w:jc w:val="center"/>
                        <w:rPr>
                          <w:b/>
                          <w:bCs/>
                        </w:rPr>
                      </w:pPr>
                      <w:r w:rsidRPr="00665D2C">
                        <w:rPr>
                          <w:b/>
                          <w:bCs/>
                        </w:rPr>
                        <w:t xml:space="preserve">Final report </w:t>
                      </w:r>
                    </w:p>
                  </w:txbxContent>
                </v:textbox>
              </v:roundrect>
            </w:pict>
          </mc:Fallback>
        </mc:AlternateContent>
      </w:r>
      <w:r w:rsidR="00AC1EA2" w:rsidRPr="006E604A">
        <w:rPr>
          <w:rFonts w:ascii="Times New Roman" w:hAnsi="Times New Roman" w:cs="Times New Roman"/>
          <w:b/>
          <w:bCs/>
          <w:i/>
          <w:iCs/>
          <w:noProof/>
          <w:color w:val="auto"/>
          <w:sz w:val="44"/>
          <w:szCs w:val="44"/>
          <w:lang w:eastAsia="en-US"/>
        </w:rPr>
        <mc:AlternateContent>
          <mc:Choice Requires="wps">
            <w:drawing>
              <wp:anchor distT="0" distB="0" distL="114300" distR="114300" simplePos="0" relativeHeight="251662336" behindDoc="0" locked="0" layoutInCell="1" allowOverlap="1" wp14:anchorId="2B7CB35E" wp14:editId="68D4EEE9">
                <wp:simplePos x="0" y="0"/>
                <wp:positionH relativeFrom="column">
                  <wp:posOffset>-767080</wp:posOffset>
                </wp:positionH>
                <wp:positionV relativeFrom="paragraph">
                  <wp:posOffset>361950</wp:posOffset>
                </wp:positionV>
                <wp:extent cx="1120775" cy="648335"/>
                <wp:effectExtent l="0" t="0" r="22225" b="18415"/>
                <wp:wrapNone/>
                <wp:docPr id="4" name="Rectangle: Rounded Corners 4"/>
                <wp:cNvGraphicFramePr/>
                <a:graphic xmlns:a="http://schemas.openxmlformats.org/drawingml/2006/main">
                  <a:graphicData uri="http://schemas.microsoft.com/office/word/2010/wordprocessingShape">
                    <wps:wsp>
                      <wps:cNvSpPr/>
                      <wps:spPr>
                        <a:xfrm>
                          <a:off x="0" y="0"/>
                          <a:ext cx="1120775" cy="648335"/>
                        </a:xfrm>
                        <a:prstGeom prst="roundRect">
                          <a:avLst/>
                        </a:prstGeom>
                        <a:solidFill>
                          <a:srgbClr val="FE9EC5"/>
                        </a:solidFill>
                      </wps:spPr>
                      <wps:style>
                        <a:lnRef idx="2">
                          <a:schemeClr val="dk1"/>
                        </a:lnRef>
                        <a:fillRef idx="1">
                          <a:schemeClr val="lt1"/>
                        </a:fillRef>
                        <a:effectRef idx="0">
                          <a:schemeClr val="dk1"/>
                        </a:effectRef>
                        <a:fontRef idx="minor">
                          <a:schemeClr val="dk1"/>
                        </a:fontRef>
                      </wps:style>
                      <wps:txbx>
                        <w:txbxContent>
                          <w:p w14:paraId="00141622" w14:textId="4F7E8453" w:rsidR="002F5B3A" w:rsidRPr="00C12CDB" w:rsidRDefault="00164A87" w:rsidP="002F5B3A">
                            <w:pPr>
                              <w:jc w:val="center"/>
                              <w:rPr>
                                <w:b/>
                                <w:bCs/>
                              </w:rPr>
                            </w:pPr>
                            <w:r w:rsidRPr="00C12CDB">
                              <w:rPr>
                                <w:b/>
                                <w:bCs/>
                              </w:rPr>
                              <w:t xml:space="preserve">Topic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7CB35E" id="Rectangle: Rounded Corners 4" o:spid="_x0000_s1031" style="position:absolute;margin-left:-60.4pt;margin-top:28.5pt;width:88.25pt;height:5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" fillcolor="#fe9ec5" strokecolor="black [3200]" strokeweight="1pt">
                <v:stroke joinstyle="miter"/>
                <v:textbox>
                  <w:txbxContent>
                    <w:p w14:paraId="00141622" w14:textId="4F7E8453" w:rsidR="002F5B3A" w:rsidRPr="00C12CDB" w:rsidRDefault="00164A87" w:rsidP="002F5B3A">
                      <w:pPr>
                        <w:jc w:val="center"/>
                        <w:rPr>
                          <w:b/>
                          <w:bCs/>
                        </w:rPr>
                      </w:pPr>
                      <w:r w:rsidRPr="00C12CDB">
                        <w:rPr>
                          <w:b/>
                          <w:bCs/>
                        </w:rPr>
                        <w:t xml:space="preserve">Topic selection </w:t>
                      </w:r>
                    </w:p>
                  </w:txbxContent>
                </v:textbox>
              </v:roundrect>
            </w:pict>
          </mc:Fallback>
        </mc:AlternateContent>
      </w:r>
    </w:p>
    <w:p w14:paraId="6B001DD0" w14:textId="0B606FA3" w:rsidR="00D81BAD" w:rsidRPr="00F76E56" w:rsidRDefault="007A29F9" w:rsidP="00074359">
      <w:pPr>
        <w:rPr>
          <w:rFonts w:ascii="Times New Roman" w:hAnsi="Times New Roman" w:cs="Times New Roman"/>
          <w:color w:val="auto"/>
          <w:sz w:val="44"/>
          <w:szCs w:val="44"/>
        </w:rPr>
      </w:pPr>
      <w:r>
        <w:rPr>
          <w:rFonts w:ascii="Times New Roman" w:hAnsi="Times New Roman" w:cs="Times New Roman"/>
          <w:b/>
          <w:bCs/>
          <w:noProof/>
          <w:color w:val="auto"/>
          <w:sz w:val="44"/>
          <w:szCs w:val="44"/>
          <w:u w:val="single"/>
          <w:lang w:eastAsia="en-US"/>
        </w:rPr>
        <mc:AlternateContent>
          <mc:Choice Requires="wps">
            <w:drawing>
              <wp:anchor distT="0" distB="0" distL="114300" distR="114300" simplePos="0" relativeHeight="251692032" behindDoc="0" locked="0" layoutInCell="1" allowOverlap="1" wp14:anchorId="6C86B80E" wp14:editId="5316C031">
                <wp:simplePos x="0" y="0"/>
                <wp:positionH relativeFrom="column">
                  <wp:posOffset>5353050</wp:posOffset>
                </wp:positionH>
                <wp:positionV relativeFrom="paragraph">
                  <wp:posOffset>256540</wp:posOffset>
                </wp:positionV>
                <wp:extent cx="589915" cy="95250"/>
                <wp:effectExtent l="0" t="57150" r="19685" b="19050"/>
                <wp:wrapNone/>
                <wp:docPr id="26" name="Straight Arrow Connector 26"/>
                <wp:cNvGraphicFramePr/>
                <a:graphic xmlns:a="http://schemas.openxmlformats.org/drawingml/2006/main">
                  <a:graphicData uri="http://schemas.microsoft.com/office/word/2010/wordprocessingShape">
                    <wps:wsp>
                      <wps:cNvCnPr/>
                      <wps:spPr>
                        <a:xfrm flipV="1">
                          <a:off x="0" y="0"/>
                          <a:ext cx="58991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81048" id="Straight Arrow Connector 26" o:spid="_x0000_s1026" type="#_x0000_t32" style="position:absolute;margin-left:421.5pt;margin-top:20.2pt;width:46.45pt;height:7.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" strokecolor="#731c3f [3204]" strokeweight=".5pt">
                <v:stroke endarrow="block" joinstyle="miter"/>
              </v:shape>
            </w:pict>
          </mc:Fallback>
        </mc:AlternateContent>
      </w:r>
      <w:r w:rsidR="00490037">
        <w:rPr>
          <w:rFonts w:ascii="Times New Roman" w:hAnsi="Times New Roman" w:cs="Times New Roman"/>
          <w:b/>
          <w:bCs/>
          <w:noProof/>
          <w:color w:val="auto"/>
          <w:sz w:val="44"/>
          <w:szCs w:val="44"/>
          <w:u w:val="single"/>
          <w:lang w:eastAsia="en-US"/>
        </w:rPr>
        <mc:AlternateContent>
          <mc:Choice Requires="wps">
            <w:drawing>
              <wp:anchor distT="0" distB="0" distL="114300" distR="114300" simplePos="0" relativeHeight="251685888" behindDoc="0" locked="0" layoutInCell="1" allowOverlap="1" wp14:anchorId="6DA46898" wp14:editId="69CBDD6F">
                <wp:simplePos x="0" y="0"/>
                <wp:positionH relativeFrom="column">
                  <wp:posOffset>353695</wp:posOffset>
                </wp:positionH>
                <wp:positionV relativeFrom="paragraph">
                  <wp:posOffset>89535</wp:posOffset>
                </wp:positionV>
                <wp:extent cx="323850" cy="45085"/>
                <wp:effectExtent l="0" t="38100" r="38100" b="88265"/>
                <wp:wrapNone/>
                <wp:docPr id="22" name="Straight Arrow Connector 22"/>
                <wp:cNvGraphicFramePr/>
                <a:graphic xmlns:a="http://schemas.openxmlformats.org/drawingml/2006/main">
                  <a:graphicData uri="http://schemas.microsoft.com/office/word/2010/wordprocessingShape">
                    <wps:wsp>
                      <wps:cNvCnPr/>
                      <wps:spPr>
                        <a:xfrm>
                          <a:off x="0" y="0"/>
                          <a:ext cx="3238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2601C" id="Straight Arrow Connector 22" o:spid="_x0000_s1026" type="#_x0000_t32" style="position:absolute;margin-left:27.85pt;margin-top:7.05pt;width:25.5pt;height: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" strokecolor="#731c3f [3204]" strokeweight=".5pt">
                <v:stroke endarrow="block" joinstyle="miter"/>
              </v:shape>
            </w:pict>
          </mc:Fallback>
        </mc:AlternateContent>
      </w:r>
      <w:r w:rsidR="00767E49">
        <w:rPr>
          <w:rFonts w:ascii="Times New Roman" w:hAnsi="Times New Roman" w:cs="Times New Roman"/>
          <w:noProof/>
          <w:color w:val="auto"/>
          <w:sz w:val="44"/>
          <w:szCs w:val="44"/>
          <w:lang w:eastAsia="en-US"/>
        </w:rPr>
        <mc:AlternateContent>
          <mc:Choice Requires="wps">
            <w:drawing>
              <wp:anchor distT="0" distB="0" distL="114300" distR="114300" simplePos="0" relativeHeight="251680768" behindDoc="0" locked="0" layoutInCell="1" allowOverlap="1" wp14:anchorId="4E01095D" wp14:editId="35B14D1B">
                <wp:simplePos x="0" y="0"/>
                <wp:positionH relativeFrom="column">
                  <wp:posOffset>4010660</wp:posOffset>
                </wp:positionH>
                <wp:positionV relativeFrom="paragraph">
                  <wp:posOffset>394335</wp:posOffset>
                </wp:positionV>
                <wp:extent cx="431165" cy="513715"/>
                <wp:effectExtent l="0" t="76200" r="0" b="19685"/>
                <wp:wrapNone/>
                <wp:docPr id="15" name="Connector: Elbow 15"/>
                <wp:cNvGraphicFramePr/>
                <a:graphic xmlns:a="http://schemas.openxmlformats.org/drawingml/2006/main">
                  <a:graphicData uri="http://schemas.microsoft.com/office/word/2010/wordprocessingShape">
                    <wps:wsp>
                      <wps:cNvCnPr/>
                      <wps:spPr>
                        <a:xfrm flipV="1">
                          <a:off x="0" y="0"/>
                          <a:ext cx="431165" cy="513715"/>
                        </a:xfrm>
                        <a:prstGeom prst="bentConnector3">
                          <a:avLst>
                            <a:gd name="adj1" fmla="val 358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CB6CD" id="Connector: Elbow 15" o:spid="_x0000_s1026" type="#_x0000_t34" style="position:absolute;margin-left:315.8pt;margin-top:31.05pt;width:33.95pt;height:40.4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" adj="7752" strokecolor="#731c3f [3204]" strokeweight=".5pt">
                <v:stroke endarrow="block"/>
              </v:shape>
            </w:pict>
          </mc:Fallback>
        </mc:AlternateContent>
      </w:r>
    </w:p>
    <w:p w14:paraId="51571A39" w14:textId="6829F427" w:rsidR="004A5AA7" w:rsidRPr="00AD7045" w:rsidRDefault="00FF3C7B" w:rsidP="00074359">
      <w:pPr>
        <w:rPr>
          <w:rFonts w:ascii="Times New Roman" w:hAnsi="Times New Roman" w:cs="Times New Roman"/>
          <w:b/>
          <w:bCs/>
          <w:color w:val="auto"/>
          <w:sz w:val="44"/>
          <w:szCs w:val="44"/>
        </w:rPr>
      </w:pPr>
      <w:r>
        <w:rPr>
          <w:rFonts w:ascii="Times New Roman" w:hAnsi="Times New Roman" w:cs="Times New Roman"/>
          <w:noProof/>
          <w:color w:val="auto"/>
          <w:sz w:val="44"/>
          <w:szCs w:val="44"/>
          <w:lang w:eastAsia="en-US"/>
        </w:rPr>
        <mc:AlternateContent>
          <mc:Choice Requires="wps">
            <w:drawing>
              <wp:anchor distT="0" distB="0" distL="114300" distR="114300" simplePos="0" relativeHeight="251684864" behindDoc="0" locked="0" layoutInCell="1" allowOverlap="1" wp14:anchorId="7471E000" wp14:editId="3ABD58CE">
                <wp:simplePos x="0" y="0"/>
                <wp:positionH relativeFrom="column">
                  <wp:posOffset>1339850</wp:posOffset>
                </wp:positionH>
                <wp:positionV relativeFrom="paragraph">
                  <wp:posOffset>160655</wp:posOffset>
                </wp:positionV>
                <wp:extent cx="502920" cy="327025"/>
                <wp:effectExtent l="0" t="0" r="30480" b="92075"/>
                <wp:wrapNone/>
                <wp:docPr id="21" name="Connector: Elbow 21"/>
                <wp:cNvGraphicFramePr/>
                <a:graphic xmlns:a="http://schemas.openxmlformats.org/drawingml/2006/main">
                  <a:graphicData uri="http://schemas.microsoft.com/office/word/2010/wordprocessingShape">
                    <wps:wsp>
                      <wps:cNvCnPr/>
                      <wps:spPr>
                        <a:xfrm>
                          <a:off x="0" y="0"/>
                          <a:ext cx="502920" cy="327025"/>
                        </a:xfrm>
                        <a:prstGeom prst="bentConnector3">
                          <a:avLst>
                            <a:gd name="adj1" fmla="val 400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E033C" id="Connector: Elbow 21" o:spid="_x0000_s1026" type="#_x0000_t34" style="position:absolute;margin-left:105.5pt;margin-top:12.65pt;width:39.6pt;height:2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" adj="8647" strokecolor="#731c3f [3204]" strokeweight=".5pt">
                <v:stroke endarrow="block"/>
              </v:shape>
            </w:pict>
          </mc:Fallback>
        </mc:AlternateContent>
      </w:r>
      <w:r w:rsidR="00C54537" w:rsidRPr="006E604A">
        <w:rPr>
          <w:rFonts w:ascii="Times New Roman" w:hAnsi="Times New Roman" w:cs="Times New Roman"/>
          <w:b/>
          <w:bCs/>
          <w:i/>
          <w:iCs/>
          <w:noProof/>
          <w:color w:val="auto"/>
          <w:sz w:val="44"/>
          <w:szCs w:val="44"/>
          <w:lang w:eastAsia="en-US"/>
        </w:rPr>
        <mc:AlternateContent>
          <mc:Choice Requires="wps">
            <w:drawing>
              <wp:anchor distT="0" distB="0" distL="114300" distR="114300" simplePos="0" relativeHeight="251677696" behindDoc="0" locked="0" layoutInCell="1" allowOverlap="1" wp14:anchorId="7A3B082F" wp14:editId="74ABFD32">
                <wp:simplePos x="0" y="0"/>
                <wp:positionH relativeFrom="column">
                  <wp:posOffset>3037205</wp:posOffset>
                </wp:positionH>
                <wp:positionV relativeFrom="paragraph">
                  <wp:posOffset>292735</wp:posOffset>
                </wp:positionV>
                <wp:extent cx="972820" cy="368300"/>
                <wp:effectExtent l="0" t="0" r="17780" b="12700"/>
                <wp:wrapNone/>
                <wp:docPr id="11" name="Rectangle: Rounded Corners 11"/>
                <wp:cNvGraphicFramePr/>
                <a:graphic xmlns:a="http://schemas.openxmlformats.org/drawingml/2006/main">
                  <a:graphicData uri="http://schemas.microsoft.com/office/word/2010/wordprocessingShape">
                    <wps:wsp>
                      <wps:cNvSpPr/>
                      <wps:spPr>
                        <a:xfrm>
                          <a:off x="0" y="0"/>
                          <a:ext cx="972820" cy="368300"/>
                        </a:xfrm>
                        <a:prstGeom prst="roundRect">
                          <a:avLst/>
                        </a:prstGeom>
                        <a:solidFill>
                          <a:srgbClr val="FFFE99"/>
                        </a:solidFill>
                      </wps:spPr>
                      <wps:style>
                        <a:lnRef idx="2">
                          <a:schemeClr val="dk1"/>
                        </a:lnRef>
                        <a:fillRef idx="1">
                          <a:schemeClr val="lt1"/>
                        </a:fillRef>
                        <a:effectRef idx="0">
                          <a:schemeClr val="dk1"/>
                        </a:effectRef>
                        <a:fontRef idx="minor">
                          <a:schemeClr val="dk1"/>
                        </a:fontRef>
                      </wps:style>
                      <wps:txbx>
                        <w:txbxContent>
                          <w:p w14:paraId="2F8569F4" w14:textId="0CE0EE82" w:rsidR="000622D8" w:rsidRPr="005F43AD" w:rsidRDefault="004E3E71" w:rsidP="0007454A">
                            <w:pPr>
                              <w:rPr>
                                <w:b/>
                                <w:bCs/>
                              </w:rPr>
                            </w:pPr>
                            <w:r w:rsidRPr="005F43AD">
                              <w:rPr>
                                <w:b/>
                                <w:bCs/>
                              </w:rPr>
                              <w:t xml:space="preserve">Coding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3B082F" id="Rectangle: Rounded Corners 11" o:spid="_x0000_s1032" style="position:absolute;margin-left:239.15pt;margin-top:23.05pt;width:76.6pt;height: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" fillcolor="#fffe99" strokecolor="black [3200]" strokeweight="1pt">
                <v:stroke joinstyle="miter"/>
                <v:textbox>
                  <w:txbxContent>
                    <w:p w14:paraId="2F8569F4" w14:textId="0CE0EE82" w:rsidR="000622D8" w:rsidRPr="005F43AD" w:rsidRDefault="004E3E71" w:rsidP="0007454A">
                      <w:pPr>
                        <w:rPr>
                          <w:b/>
                          <w:bCs/>
                        </w:rPr>
                      </w:pPr>
                      <w:r w:rsidRPr="005F43AD">
                        <w:rPr>
                          <w:b/>
                          <w:bCs/>
                        </w:rPr>
                        <w:t xml:space="preserve">Coding </w:t>
                      </w:r>
                    </w:p>
                  </w:txbxContent>
                </v:textbox>
              </v:roundrect>
            </w:pict>
          </mc:Fallback>
        </mc:AlternateContent>
      </w:r>
      <w:r w:rsidR="00C54537" w:rsidRPr="006E604A">
        <w:rPr>
          <w:rFonts w:ascii="Times New Roman" w:hAnsi="Times New Roman" w:cs="Times New Roman"/>
          <w:b/>
          <w:bCs/>
          <w:i/>
          <w:iCs/>
          <w:noProof/>
          <w:color w:val="auto"/>
          <w:sz w:val="44"/>
          <w:szCs w:val="44"/>
          <w:lang w:eastAsia="en-US"/>
        </w:rPr>
        <mc:AlternateContent>
          <mc:Choice Requires="wps">
            <w:drawing>
              <wp:anchor distT="0" distB="0" distL="114300" distR="114300" simplePos="0" relativeHeight="251669504" behindDoc="0" locked="0" layoutInCell="1" allowOverlap="1" wp14:anchorId="349B0527" wp14:editId="051D5264">
                <wp:simplePos x="0" y="0"/>
                <wp:positionH relativeFrom="column">
                  <wp:posOffset>1725295</wp:posOffset>
                </wp:positionH>
                <wp:positionV relativeFrom="paragraph">
                  <wp:posOffset>278765</wp:posOffset>
                </wp:positionV>
                <wp:extent cx="1076325" cy="382905"/>
                <wp:effectExtent l="0" t="0" r="28575" b="17145"/>
                <wp:wrapNone/>
                <wp:docPr id="7" name="Rectangle: Rounded Corners 7"/>
                <wp:cNvGraphicFramePr/>
                <a:graphic xmlns:a="http://schemas.openxmlformats.org/drawingml/2006/main">
                  <a:graphicData uri="http://schemas.microsoft.com/office/word/2010/wordprocessingShape">
                    <wps:wsp>
                      <wps:cNvSpPr/>
                      <wps:spPr>
                        <a:xfrm>
                          <a:off x="0" y="0"/>
                          <a:ext cx="1076325" cy="382905"/>
                        </a:xfrm>
                        <a:prstGeom prst="round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14:paraId="18135BE5" w14:textId="5BD67ED4" w:rsidR="00C40979" w:rsidRPr="005F43AD" w:rsidRDefault="00C40979" w:rsidP="00C40979">
                            <w:pPr>
                              <w:jc w:val="center"/>
                              <w:rPr>
                                <w:b/>
                                <w:bCs/>
                              </w:rPr>
                            </w:pPr>
                            <w:r w:rsidRPr="005F43AD">
                              <w:rPr>
                                <w:b/>
                                <w:bC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B0527" id="Rectangle: Rounded Corners 7" o:spid="_x0000_s1033" style="position:absolute;margin-left:135.85pt;margin-top:21.95pt;width:84.75pt;height:3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" fillcolor="#cdd6a5 [2894]" strokecolor="black [3200]" strokeweight="1pt">
                <v:stroke joinstyle="miter"/>
                <v:textbox>
                  <w:txbxContent>
                    <w:p w14:paraId="18135BE5" w14:textId="5BD67ED4" w:rsidR="00C40979" w:rsidRPr="005F43AD" w:rsidRDefault="00C40979" w:rsidP="00C40979">
                      <w:pPr>
                        <w:jc w:val="center"/>
                        <w:rPr>
                          <w:b/>
                          <w:bCs/>
                        </w:rPr>
                      </w:pPr>
                      <w:r w:rsidRPr="005F43AD">
                        <w:rPr>
                          <w:b/>
                          <w:bCs/>
                        </w:rPr>
                        <w:t>Design</w:t>
                      </w:r>
                    </w:p>
                  </w:txbxContent>
                </v:textbox>
              </v:roundrect>
            </w:pict>
          </mc:Fallback>
        </mc:AlternateContent>
      </w:r>
    </w:p>
    <w:p w14:paraId="70540282" w14:textId="57257989" w:rsidR="00B8148E" w:rsidRDefault="004D0AAA" w:rsidP="00074359">
      <w:pPr>
        <w:rPr>
          <w:rFonts w:ascii="Times New Roman" w:hAnsi="Times New Roman" w:cs="Times New Roman"/>
          <w:b/>
          <w:bCs/>
          <w:color w:val="auto"/>
          <w:sz w:val="44"/>
          <w:szCs w:val="44"/>
        </w:rPr>
      </w:pPr>
      <w:r>
        <w:rPr>
          <w:rFonts w:ascii="Times New Roman" w:hAnsi="Times New Roman" w:cs="Times New Roman"/>
          <w:b/>
          <w:bCs/>
          <w:noProof/>
          <w:color w:val="auto"/>
          <w:sz w:val="44"/>
          <w:szCs w:val="44"/>
          <w:u w:val="single"/>
          <w:lang w:eastAsia="en-US"/>
        </w:rPr>
        <mc:AlternateContent>
          <mc:Choice Requires="wps">
            <w:drawing>
              <wp:anchor distT="0" distB="0" distL="114300" distR="114300" simplePos="0" relativeHeight="251687936" behindDoc="0" locked="0" layoutInCell="1" allowOverlap="1" wp14:anchorId="3CE4686B" wp14:editId="0E92883C">
                <wp:simplePos x="0" y="0"/>
                <wp:positionH relativeFrom="column">
                  <wp:posOffset>2603500</wp:posOffset>
                </wp:positionH>
                <wp:positionV relativeFrom="paragraph">
                  <wp:posOffset>21590</wp:posOffset>
                </wp:positionV>
                <wp:extent cx="431800" cy="45085"/>
                <wp:effectExtent l="0" t="38100" r="44450" b="88265"/>
                <wp:wrapNone/>
                <wp:docPr id="24" name="Straight Arrow Connector 24"/>
                <wp:cNvGraphicFramePr/>
                <a:graphic xmlns:a="http://schemas.openxmlformats.org/drawingml/2006/main">
                  <a:graphicData uri="http://schemas.microsoft.com/office/word/2010/wordprocessingShape">
                    <wps:wsp>
                      <wps:cNvCnPr/>
                      <wps:spPr>
                        <a:xfrm>
                          <a:off x="0" y="0"/>
                          <a:ext cx="4318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348E5" id="Straight Arrow Connector 24" o:spid="_x0000_s1026" type="#_x0000_t32" style="position:absolute;margin-left:205pt;margin-top:1.7pt;width:34pt;height: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" strokecolor="#731c3f [3204]" strokeweight=".5pt">
                <v:stroke endarrow="block" joinstyle="miter"/>
              </v:shape>
            </w:pict>
          </mc:Fallback>
        </mc:AlternateContent>
      </w:r>
    </w:p>
    <w:p w14:paraId="7C0EE08D" w14:textId="77777777" w:rsidR="00B8148E" w:rsidRDefault="00B8148E" w:rsidP="00074359">
      <w:pPr>
        <w:rPr>
          <w:rFonts w:ascii="Times New Roman" w:hAnsi="Times New Roman" w:cs="Times New Roman"/>
          <w:b/>
          <w:bCs/>
          <w:color w:val="auto"/>
          <w:sz w:val="44"/>
          <w:szCs w:val="44"/>
        </w:rPr>
      </w:pPr>
    </w:p>
    <w:p w14:paraId="2EE5B86A" w14:textId="77777777" w:rsidR="0023398E" w:rsidRDefault="0023398E" w:rsidP="0023398E">
      <w:pPr>
        <w:pStyle w:val="ListParagraph"/>
        <w:rPr>
          <w:rFonts w:ascii="Times New Roman" w:hAnsi="Times New Roman" w:cs="Times New Roman"/>
          <w:b/>
          <w:bCs/>
          <w:color w:val="auto"/>
          <w:sz w:val="44"/>
          <w:szCs w:val="44"/>
        </w:rPr>
      </w:pPr>
    </w:p>
    <w:p w14:paraId="5E780689" w14:textId="1F41805A" w:rsidR="00A05B34" w:rsidRPr="00C50E15" w:rsidRDefault="00F3616A" w:rsidP="00A63D4E">
      <w:pPr>
        <w:pStyle w:val="ListParagraph"/>
        <w:numPr>
          <w:ilvl w:val="0"/>
          <w:numId w:val="5"/>
        </w:numPr>
        <w:rPr>
          <w:rFonts w:ascii="Times New Roman" w:hAnsi="Times New Roman" w:cs="Times New Roman"/>
          <w:b/>
          <w:bCs/>
          <w:color w:val="auto"/>
          <w:sz w:val="44"/>
          <w:szCs w:val="44"/>
          <w:u w:val="single"/>
        </w:rPr>
      </w:pPr>
      <w:r w:rsidRPr="00C50E15">
        <w:rPr>
          <w:noProof/>
          <w:u w:val="single"/>
          <w:lang w:eastAsia="en-US"/>
        </w:rPr>
        <w:drawing>
          <wp:anchor distT="0" distB="0" distL="114300" distR="114300" simplePos="0" relativeHeight="251693056" behindDoc="0" locked="0" layoutInCell="1" allowOverlap="1" wp14:anchorId="75E22498" wp14:editId="65C194B4">
            <wp:simplePos x="0" y="0"/>
            <wp:positionH relativeFrom="column">
              <wp:posOffset>-635</wp:posOffset>
            </wp:positionH>
            <wp:positionV relativeFrom="paragraph">
              <wp:posOffset>681355</wp:posOffset>
            </wp:positionV>
            <wp:extent cx="5943600" cy="1998345"/>
            <wp:effectExtent l="0" t="0" r="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943600" cy="1998345"/>
                    </a:xfrm>
                    <a:prstGeom prst="rect">
                      <a:avLst/>
                    </a:prstGeom>
                  </pic:spPr>
                </pic:pic>
              </a:graphicData>
            </a:graphic>
          </wp:anchor>
        </w:drawing>
      </w:r>
      <w:r w:rsidR="00B41DFC" w:rsidRPr="00C50E15">
        <w:rPr>
          <w:rFonts w:ascii="Times New Roman" w:hAnsi="Times New Roman" w:cs="Times New Roman"/>
          <w:b/>
          <w:bCs/>
          <w:color w:val="auto"/>
          <w:sz w:val="44"/>
          <w:szCs w:val="44"/>
          <w:u w:val="single"/>
        </w:rPr>
        <w:t xml:space="preserve">Gantt chart </w:t>
      </w:r>
    </w:p>
    <w:p w14:paraId="29B6F7FF" w14:textId="3AB1C120" w:rsidR="007A29F9" w:rsidRDefault="007A29F9" w:rsidP="00074359">
      <w:pPr>
        <w:rPr>
          <w:rFonts w:ascii="Times New Roman" w:hAnsi="Times New Roman" w:cs="Times New Roman"/>
          <w:b/>
          <w:bCs/>
          <w:color w:val="auto"/>
          <w:sz w:val="44"/>
          <w:szCs w:val="44"/>
        </w:rPr>
      </w:pPr>
    </w:p>
    <w:p w14:paraId="504AC0E4" w14:textId="5ED6C39E" w:rsidR="007A29F9" w:rsidRDefault="007A29F9" w:rsidP="00074359">
      <w:pPr>
        <w:rPr>
          <w:rFonts w:ascii="Times New Roman" w:hAnsi="Times New Roman" w:cs="Times New Roman"/>
          <w:b/>
          <w:bCs/>
          <w:color w:val="auto"/>
          <w:sz w:val="44"/>
          <w:szCs w:val="44"/>
        </w:rPr>
      </w:pPr>
    </w:p>
    <w:p w14:paraId="18305E6E" w14:textId="77777777" w:rsidR="00767CE2" w:rsidRDefault="00767CE2" w:rsidP="00074359">
      <w:pPr>
        <w:rPr>
          <w:rFonts w:ascii="Times New Roman" w:hAnsi="Times New Roman" w:cs="Times New Roman"/>
          <w:b/>
          <w:bCs/>
          <w:color w:val="auto"/>
          <w:sz w:val="44"/>
          <w:szCs w:val="44"/>
          <w:u w:val="single"/>
        </w:rPr>
      </w:pPr>
    </w:p>
    <w:p w14:paraId="21676076" w14:textId="77777777" w:rsidR="00767CE2" w:rsidRDefault="00767CE2" w:rsidP="00074359">
      <w:pPr>
        <w:rPr>
          <w:rFonts w:ascii="Times New Roman" w:hAnsi="Times New Roman" w:cs="Times New Roman"/>
          <w:b/>
          <w:bCs/>
          <w:color w:val="auto"/>
          <w:sz w:val="44"/>
          <w:szCs w:val="44"/>
          <w:u w:val="single"/>
        </w:rPr>
      </w:pPr>
    </w:p>
    <w:p w14:paraId="624C0056" w14:textId="198CF8B0" w:rsidR="000A1F7B" w:rsidRPr="001F4F22" w:rsidRDefault="004C17DA" w:rsidP="00074359">
      <w:pPr>
        <w:rPr>
          <w:rFonts w:ascii="Times New Roman" w:hAnsi="Times New Roman" w:cs="Times New Roman"/>
          <w:b/>
          <w:bCs/>
          <w:color w:val="auto"/>
          <w:sz w:val="40"/>
          <w:szCs w:val="40"/>
          <w:u w:val="single"/>
        </w:rPr>
      </w:pPr>
      <w:r w:rsidRPr="001F4F22">
        <w:rPr>
          <w:rFonts w:ascii="Times New Roman" w:hAnsi="Times New Roman" w:cs="Times New Roman"/>
          <w:b/>
          <w:bCs/>
          <w:color w:val="auto"/>
          <w:sz w:val="40"/>
          <w:szCs w:val="40"/>
          <w:u w:val="single"/>
        </w:rPr>
        <w:t xml:space="preserve">MODULES </w:t>
      </w:r>
    </w:p>
    <w:p w14:paraId="272A348D" w14:textId="08C7A5DC" w:rsidR="009251E8" w:rsidRDefault="009251E8" w:rsidP="00074359">
      <w:pPr>
        <w:rPr>
          <w:rFonts w:ascii="Times New Roman" w:hAnsi="Times New Roman" w:cs="Times New Roman"/>
          <w:color w:val="auto"/>
          <w:sz w:val="44"/>
          <w:szCs w:val="44"/>
          <w:u w:val="single"/>
        </w:rPr>
      </w:pPr>
    </w:p>
    <w:p w14:paraId="6E328C23" w14:textId="75AF3624" w:rsidR="009251E8" w:rsidRPr="001162CF" w:rsidRDefault="009251E8" w:rsidP="0041684A">
      <w:pPr>
        <w:jc w:val="both"/>
        <w:rPr>
          <w:rFonts w:ascii="Times New Roman" w:hAnsi="Times New Roman" w:cs="Times New Roman"/>
          <w:color w:val="auto"/>
          <w:sz w:val="44"/>
          <w:szCs w:val="44"/>
        </w:rPr>
      </w:pPr>
      <w:r w:rsidRPr="001162CF">
        <w:rPr>
          <w:rFonts w:ascii="Times New Roman" w:hAnsi="Times New Roman" w:cs="Times New Roman"/>
          <w:color w:val="auto"/>
          <w:sz w:val="44"/>
          <w:szCs w:val="44"/>
        </w:rPr>
        <w:t>Basically this classic snake game</w:t>
      </w:r>
      <w:r w:rsidR="001162CF">
        <w:rPr>
          <w:rFonts w:ascii="Times New Roman" w:hAnsi="Times New Roman" w:cs="Times New Roman"/>
          <w:color w:val="auto"/>
          <w:sz w:val="44"/>
          <w:szCs w:val="44"/>
        </w:rPr>
        <w:t xml:space="preserve"> </w:t>
      </w:r>
      <w:r w:rsidR="0011030C">
        <w:rPr>
          <w:rFonts w:ascii="Times New Roman" w:hAnsi="Times New Roman" w:cs="Times New Roman"/>
          <w:color w:val="auto"/>
          <w:sz w:val="44"/>
          <w:szCs w:val="44"/>
        </w:rPr>
        <w:t xml:space="preserve">have only </w:t>
      </w:r>
      <w:r w:rsidR="00F00672">
        <w:rPr>
          <w:rFonts w:ascii="Times New Roman" w:hAnsi="Times New Roman" w:cs="Times New Roman"/>
          <w:color w:val="auto"/>
          <w:sz w:val="44"/>
          <w:szCs w:val="44"/>
        </w:rPr>
        <w:t>on</w:t>
      </w:r>
      <w:r w:rsidR="0011030C">
        <w:rPr>
          <w:rFonts w:ascii="Times New Roman" w:hAnsi="Times New Roman" w:cs="Times New Roman"/>
          <w:color w:val="auto"/>
          <w:sz w:val="44"/>
          <w:szCs w:val="44"/>
        </w:rPr>
        <w:t>e module</w:t>
      </w:r>
      <w:r w:rsidR="00F00672">
        <w:rPr>
          <w:rFonts w:ascii="Times New Roman" w:hAnsi="Times New Roman" w:cs="Times New Roman"/>
          <w:color w:val="auto"/>
          <w:sz w:val="44"/>
          <w:szCs w:val="44"/>
        </w:rPr>
        <w:t xml:space="preserve"> (user module)</w:t>
      </w:r>
      <w:r w:rsidR="00E54313">
        <w:rPr>
          <w:rFonts w:ascii="Times New Roman" w:hAnsi="Times New Roman" w:cs="Times New Roman"/>
          <w:color w:val="auto"/>
          <w:sz w:val="44"/>
          <w:szCs w:val="44"/>
        </w:rPr>
        <w:t xml:space="preserve"> but is sub divided into </w:t>
      </w:r>
      <w:r w:rsidR="006E6C80">
        <w:rPr>
          <w:rFonts w:ascii="Times New Roman" w:hAnsi="Times New Roman" w:cs="Times New Roman"/>
          <w:color w:val="auto"/>
          <w:sz w:val="44"/>
          <w:szCs w:val="44"/>
        </w:rPr>
        <w:t>several sub-modules, as discussed below:-</w:t>
      </w:r>
    </w:p>
    <w:p w14:paraId="3259CA9D" w14:textId="77777777" w:rsidR="003A1CEF" w:rsidRDefault="003A1CEF" w:rsidP="0041684A">
      <w:pPr>
        <w:jc w:val="both"/>
        <w:rPr>
          <w:rFonts w:ascii="Times New Roman" w:hAnsi="Times New Roman" w:cs="Times New Roman"/>
          <w:b/>
          <w:bCs/>
          <w:color w:val="auto"/>
          <w:sz w:val="36"/>
          <w:szCs w:val="36"/>
          <w:u w:val="single"/>
        </w:rPr>
      </w:pPr>
    </w:p>
    <w:p w14:paraId="33C90273" w14:textId="2D11882B" w:rsidR="000852D1" w:rsidRPr="00FF6353" w:rsidRDefault="00CA6645" w:rsidP="0041684A">
      <w:pPr>
        <w:pStyle w:val="ListParagraph"/>
        <w:numPr>
          <w:ilvl w:val="0"/>
          <w:numId w:val="13"/>
        </w:numPr>
        <w:jc w:val="both"/>
        <w:rPr>
          <w:rFonts w:ascii="Times New Roman" w:hAnsi="Times New Roman" w:cs="Times New Roman"/>
          <w:b/>
          <w:bCs/>
          <w:color w:val="auto"/>
          <w:sz w:val="40"/>
          <w:szCs w:val="40"/>
        </w:rPr>
      </w:pPr>
      <w:r w:rsidRPr="00FF6353">
        <w:rPr>
          <w:rFonts w:ascii="Times New Roman" w:hAnsi="Times New Roman" w:cs="Times New Roman"/>
          <w:b/>
          <w:bCs/>
          <w:color w:val="auto"/>
          <w:sz w:val="40"/>
          <w:szCs w:val="40"/>
          <w:u w:val="single"/>
        </w:rPr>
        <w:t xml:space="preserve"> </w:t>
      </w:r>
      <w:r w:rsidR="00892254" w:rsidRPr="00FF6353">
        <w:rPr>
          <w:rFonts w:ascii="Times New Roman" w:hAnsi="Times New Roman" w:cs="Times New Roman"/>
          <w:b/>
          <w:bCs/>
          <w:color w:val="auto"/>
          <w:sz w:val="40"/>
          <w:szCs w:val="40"/>
          <w:u w:val="single"/>
        </w:rPr>
        <w:t>U</w:t>
      </w:r>
      <w:r w:rsidR="0065277C" w:rsidRPr="00FF6353">
        <w:rPr>
          <w:rFonts w:ascii="Times New Roman" w:hAnsi="Times New Roman" w:cs="Times New Roman"/>
          <w:b/>
          <w:bCs/>
          <w:color w:val="auto"/>
          <w:sz w:val="40"/>
          <w:szCs w:val="40"/>
          <w:u w:val="single"/>
        </w:rPr>
        <w:t xml:space="preserve">SER MODULE </w:t>
      </w:r>
      <w:r w:rsidR="0065277C" w:rsidRPr="00FF6353">
        <w:rPr>
          <w:rFonts w:ascii="Times New Roman" w:hAnsi="Times New Roman" w:cs="Times New Roman"/>
          <w:b/>
          <w:bCs/>
          <w:color w:val="auto"/>
          <w:sz w:val="40"/>
          <w:szCs w:val="40"/>
        </w:rPr>
        <w:t>:-</w:t>
      </w:r>
    </w:p>
    <w:p w14:paraId="5D3846DD" w14:textId="77777777" w:rsidR="000852D1" w:rsidRPr="000852D1" w:rsidRDefault="000852D1" w:rsidP="0041684A">
      <w:pPr>
        <w:pStyle w:val="ListParagraph"/>
        <w:ind w:left="802"/>
        <w:jc w:val="both"/>
        <w:rPr>
          <w:rFonts w:ascii="Times New Roman" w:hAnsi="Times New Roman" w:cs="Times New Roman"/>
          <w:b/>
          <w:bCs/>
          <w:color w:val="auto"/>
          <w:sz w:val="44"/>
          <w:szCs w:val="44"/>
          <w:u w:val="single"/>
        </w:rPr>
      </w:pPr>
    </w:p>
    <w:p w14:paraId="0D7F7CAF" w14:textId="6243B24A" w:rsidR="001644A4" w:rsidRPr="004463AF" w:rsidRDefault="00FD6F27" w:rsidP="0041684A">
      <w:pPr>
        <w:pStyle w:val="ListParagraph"/>
        <w:numPr>
          <w:ilvl w:val="0"/>
          <w:numId w:val="5"/>
        </w:numPr>
        <w:jc w:val="both"/>
        <w:rPr>
          <w:rFonts w:ascii="Times New Roman" w:hAnsi="Times New Roman" w:cs="Times New Roman"/>
          <w:b/>
          <w:bCs/>
          <w:color w:val="auto"/>
          <w:sz w:val="40"/>
          <w:szCs w:val="40"/>
        </w:rPr>
      </w:pPr>
      <w:r w:rsidRPr="0095599A">
        <w:rPr>
          <w:rFonts w:ascii="Times New Roman" w:hAnsi="Times New Roman" w:cs="Times New Roman"/>
          <w:b/>
          <w:bCs/>
          <w:color w:val="auto"/>
          <w:sz w:val="40"/>
          <w:szCs w:val="40"/>
        </w:rPr>
        <w:t xml:space="preserve">Control </w:t>
      </w:r>
      <w:r w:rsidR="007242A2" w:rsidRPr="0095599A">
        <w:rPr>
          <w:rFonts w:ascii="Times New Roman" w:hAnsi="Times New Roman" w:cs="Times New Roman"/>
          <w:b/>
          <w:bCs/>
          <w:color w:val="auto"/>
          <w:sz w:val="40"/>
          <w:szCs w:val="40"/>
        </w:rPr>
        <w:t>–</w:t>
      </w:r>
      <w:r w:rsidRPr="0095599A">
        <w:rPr>
          <w:rFonts w:ascii="Times New Roman" w:hAnsi="Times New Roman" w:cs="Times New Roman"/>
          <w:b/>
          <w:bCs/>
          <w:color w:val="auto"/>
          <w:sz w:val="40"/>
          <w:szCs w:val="40"/>
        </w:rPr>
        <w:t xml:space="preserve"> </w:t>
      </w:r>
      <w:r w:rsidR="007242A2" w:rsidRPr="0095599A">
        <w:rPr>
          <w:rFonts w:ascii="Times New Roman" w:hAnsi="Times New Roman" w:cs="Times New Roman"/>
          <w:color w:val="auto"/>
          <w:sz w:val="40"/>
          <w:szCs w:val="40"/>
        </w:rPr>
        <w:t>player have to control</w:t>
      </w:r>
      <w:r w:rsidR="004463AF">
        <w:rPr>
          <w:rFonts w:ascii="Times New Roman" w:hAnsi="Times New Roman" w:cs="Times New Roman"/>
          <w:color w:val="auto"/>
          <w:sz w:val="40"/>
          <w:szCs w:val="40"/>
        </w:rPr>
        <w:t xml:space="preserve"> the moving snake by pressing </w:t>
      </w:r>
      <w:r w:rsidR="004463AF">
        <w:rPr>
          <w:rFonts w:ascii="Times New Roman" w:hAnsi="Times New Roman" w:cs="Times New Roman"/>
          <w:b/>
          <w:bCs/>
          <w:color w:val="auto"/>
          <w:sz w:val="40"/>
          <w:szCs w:val="40"/>
        </w:rPr>
        <w:t xml:space="preserve">left, right, up, </w:t>
      </w:r>
      <w:r w:rsidR="004463AF">
        <w:rPr>
          <w:rFonts w:ascii="Times New Roman" w:hAnsi="Times New Roman" w:cs="Times New Roman"/>
          <w:color w:val="auto"/>
          <w:sz w:val="40"/>
          <w:szCs w:val="40"/>
        </w:rPr>
        <w:t xml:space="preserve">&amp; </w:t>
      </w:r>
      <w:r w:rsidR="004463AF">
        <w:rPr>
          <w:rFonts w:ascii="Times New Roman" w:hAnsi="Times New Roman" w:cs="Times New Roman"/>
          <w:b/>
          <w:bCs/>
          <w:color w:val="auto"/>
          <w:sz w:val="40"/>
          <w:szCs w:val="40"/>
        </w:rPr>
        <w:t>down</w:t>
      </w:r>
      <w:r w:rsidR="004463AF">
        <w:rPr>
          <w:rFonts w:ascii="Times New Roman" w:hAnsi="Times New Roman" w:cs="Times New Roman"/>
          <w:color w:val="auto"/>
          <w:sz w:val="40"/>
          <w:szCs w:val="40"/>
        </w:rPr>
        <w:t xml:space="preserve"> keys. </w:t>
      </w:r>
    </w:p>
    <w:p w14:paraId="44188F4E" w14:textId="1F85267A" w:rsidR="000852D1" w:rsidRDefault="000852D1" w:rsidP="0041684A">
      <w:pPr>
        <w:pStyle w:val="ListParagraph"/>
        <w:jc w:val="both"/>
        <w:rPr>
          <w:rFonts w:ascii="Times New Roman" w:hAnsi="Times New Roman" w:cs="Times New Roman"/>
          <w:b/>
          <w:bCs/>
          <w:color w:val="auto"/>
          <w:sz w:val="40"/>
          <w:szCs w:val="40"/>
        </w:rPr>
      </w:pPr>
    </w:p>
    <w:p w14:paraId="5221CDB1" w14:textId="5EF2DC75" w:rsidR="000852D1" w:rsidRPr="008A5340" w:rsidRDefault="00733BA7" w:rsidP="0041684A">
      <w:pPr>
        <w:pStyle w:val="ListParagraph"/>
        <w:numPr>
          <w:ilvl w:val="0"/>
          <w:numId w:val="5"/>
        </w:numPr>
        <w:jc w:val="both"/>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Food – </w:t>
      </w:r>
      <w:r>
        <w:rPr>
          <w:rFonts w:ascii="Times New Roman" w:hAnsi="Times New Roman" w:cs="Times New Roman"/>
          <w:color w:val="auto"/>
          <w:sz w:val="40"/>
          <w:szCs w:val="40"/>
        </w:rPr>
        <w:t xml:space="preserve">User have to eat up </w:t>
      </w:r>
      <w:r w:rsidR="005E02CF">
        <w:rPr>
          <w:rFonts w:ascii="Times New Roman" w:hAnsi="Times New Roman" w:cs="Times New Roman"/>
          <w:color w:val="auto"/>
          <w:sz w:val="40"/>
          <w:szCs w:val="40"/>
        </w:rPr>
        <w:t>the food as much as he can</w:t>
      </w:r>
      <w:r w:rsidR="00AC12B7">
        <w:rPr>
          <w:rFonts w:ascii="Times New Roman" w:hAnsi="Times New Roman" w:cs="Times New Roman"/>
          <w:color w:val="auto"/>
          <w:sz w:val="40"/>
          <w:szCs w:val="40"/>
        </w:rPr>
        <w:t>.</w:t>
      </w:r>
    </w:p>
    <w:p w14:paraId="161AACC4" w14:textId="77777777" w:rsidR="008A5340" w:rsidRPr="008A5340" w:rsidRDefault="008A5340" w:rsidP="0041684A">
      <w:pPr>
        <w:pStyle w:val="ListParagraph"/>
        <w:jc w:val="both"/>
        <w:rPr>
          <w:rFonts w:ascii="Times New Roman" w:hAnsi="Times New Roman" w:cs="Times New Roman"/>
          <w:b/>
          <w:bCs/>
          <w:color w:val="auto"/>
          <w:sz w:val="40"/>
          <w:szCs w:val="40"/>
        </w:rPr>
      </w:pPr>
    </w:p>
    <w:p w14:paraId="632983F0" w14:textId="62B5A016" w:rsidR="000852D1" w:rsidRPr="00276475" w:rsidRDefault="008A5340" w:rsidP="0041684A">
      <w:pPr>
        <w:pStyle w:val="ListParagraph"/>
        <w:numPr>
          <w:ilvl w:val="0"/>
          <w:numId w:val="5"/>
        </w:numPr>
        <w:jc w:val="both"/>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Length – </w:t>
      </w:r>
      <w:r>
        <w:rPr>
          <w:rFonts w:ascii="Times New Roman" w:hAnsi="Times New Roman" w:cs="Times New Roman"/>
          <w:color w:val="auto"/>
          <w:sz w:val="40"/>
          <w:szCs w:val="40"/>
        </w:rPr>
        <w:t xml:space="preserve">As the </w:t>
      </w:r>
      <w:r w:rsidR="00D02891">
        <w:rPr>
          <w:rFonts w:ascii="Times New Roman" w:hAnsi="Times New Roman" w:cs="Times New Roman"/>
          <w:color w:val="auto"/>
          <w:sz w:val="40"/>
          <w:szCs w:val="40"/>
        </w:rPr>
        <w:t xml:space="preserve">snake </w:t>
      </w:r>
      <w:r w:rsidR="003E6C57">
        <w:rPr>
          <w:rFonts w:ascii="Times New Roman" w:hAnsi="Times New Roman" w:cs="Times New Roman"/>
          <w:color w:val="auto"/>
          <w:sz w:val="40"/>
          <w:szCs w:val="40"/>
        </w:rPr>
        <w:t>will eat the food, randomly emerging on the screen</w:t>
      </w:r>
      <w:r w:rsidR="00AC12B7">
        <w:rPr>
          <w:rFonts w:ascii="Times New Roman" w:hAnsi="Times New Roman" w:cs="Times New Roman"/>
          <w:color w:val="auto"/>
          <w:sz w:val="40"/>
          <w:szCs w:val="40"/>
        </w:rPr>
        <w:t>,</w:t>
      </w:r>
      <w:r w:rsidR="00D02891">
        <w:rPr>
          <w:rFonts w:ascii="Times New Roman" w:hAnsi="Times New Roman" w:cs="Times New Roman"/>
          <w:color w:val="auto"/>
          <w:sz w:val="40"/>
          <w:szCs w:val="40"/>
        </w:rPr>
        <w:t xml:space="preserve"> the </w:t>
      </w:r>
      <w:r w:rsidR="00790FA5">
        <w:rPr>
          <w:rFonts w:ascii="Times New Roman" w:hAnsi="Times New Roman" w:cs="Times New Roman"/>
          <w:color w:val="auto"/>
          <w:sz w:val="40"/>
          <w:szCs w:val="40"/>
        </w:rPr>
        <w:t xml:space="preserve">length of the snake will </w:t>
      </w:r>
      <w:r w:rsidR="00276475">
        <w:rPr>
          <w:rFonts w:ascii="Times New Roman" w:hAnsi="Times New Roman" w:cs="Times New Roman"/>
          <w:color w:val="auto"/>
          <w:sz w:val="40"/>
          <w:szCs w:val="40"/>
        </w:rPr>
        <w:t>be automatically increase by 1.</w:t>
      </w:r>
    </w:p>
    <w:p w14:paraId="4F8A53CC" w14:textId="77777777" w:rsidR="00276475" w:rsidRPr="00276475" w:rsidRDefault="00276475" w:rsidP="0041684A">
      <w:pPr>
        <w:pStyle w:val="ListParagraph"/>
        <w:jc w:val="both"/>
        <w:rPr>
          <w:rFonts w:ascii="Times New Roman" w:hAnsi="Times New Roman" w:cs="Times New Roman"/>
          <w:b/>
          <w:bCs/>
          <w:color w:val="auto"/>
          <w:sz w:val="40"/>
          <w:szCs w:val="40"/>
        </w:rPr>
      </w:pPr>
    </w:p>
    <w:p w14:paraId="063E2A9A" w14:textId="695D78B5" w:rsidR="000A1F7B" w:rsidRPr="00506817" w:rsidRDefault="00824EC9" w:rsidP="0041684A">
      <w:pPr>
        <w:pStyle w:val="ListParagraph"/>
        <w:numPr>
          <w:ilvl w:val="0"/>
          <w:numId w:val="5"/>
        </w:numPr>
        <w:jc w:val="both"/>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Score </w:t>
      </w:r>
      <w:r w:rsidR="00B67925">
        <w:rPr>
          <w:rFonts w:ascii="Times New Roman" w:hAnsi="Times New Roman" w:cs="Times New Roman"/>
          <w:b/>
          <w:bCs/>
          <w:color w:val="auto"/>
          <w:sz w:val="40"/>
          <w:szCs w:val="40"/>
        </w:rPr>
        <w:t xml:space="preserve">– </w:t>
      </w:r>
      <w:r w:rsidR="00B67925">
        <w:rPr>
          <w:rFonts w:ascii="Times New Roman" w:hAnsi="Times New Roman" w:cs="Times New Roman"/>
          <w:color w:val="auto"/>
          <w:sz w:val="40"/>
          <w:szCs w:val="40"/>
        </w:rPr>
        <w:t xml:space="preserve">If the </w:t>
      </w:r>
      <w:r w:rsidR="001B4702">
        <w:rPr>
          <w:rFonts w:ascii="Times New Roman" w:hAnsi="Times New Roman" w:cs="Times New Roman"/>
          <w:color w:val="auto"/>
          <w:sz w:val="40"/>
          <w:szCs w:val="40"/>
        </w:rPr>
        <w:t xml:space="preserve">snake touches it’s body or the boundaries </w:t>
      </w:r>
      <w:r w:rsidR="00501700">
        <w:rPr>
          <w:rFonts w:ascii="Times New Roman" w:hAnsi="Times New Roman" w:cs="Times New Roman"/>
          <w:color w:val="auto"/>
          <w:sz w:val="40"/>
          <w:szCs w:val="40"/>
        </w:rPr>
        <w:t>surrounding on it</w:t>
      </w:r>
      <w:r w:rsidR="00D33933">
        <w:rPr>
          <w:rFonts w:ascii="Times New Roman" w:hAnsi="Times New Roman" w:cs="Times New Roman"/>
          <w:b/>
          <w:bCs/>
          <w:color w:val="auto"/>
          <w:sz w:val="40"/>
          <w:szCs w:val="40"/>
        </w:rPr>
        <w:t>.</w:t>
      </w:r>
      <w:r w:rsidR="00181C2D">
        <w:rPr>
          <w:rFonts w:ascii="Times New Roman" w:hAnsi="Times New Roman" w:cs="Times New Roman"/>
          <w:b/>
          <w:bCs/>
          <w:color w:val="auto"/>
          <w:sz w:val="40"/>
          <w:szCs w:val="40"/>
        </w:rPr>
        <w:t xml:space="preserve"> </w:t>
      </w:r>
      <w:r w:rsidR="009228F7">
        <w:rPr>
          <w:rFonts w:ascii="Times New Roman" w:hAnsi="Times New Roman" w:cs="Times New Roman"/>
          <w:color w:val="auto"/>
          <w:sz w:val="40"/>
          <w:szCs w:val="40"/>
        </w:rPr>
        <w:t xml:space="preserve">Then the user </w:t>
      </w:r>
      <w:r w:rsidR="00506817">
        <w:rPr>
          <w:rFonts w:ascii="Times New Roman" w:hAnsi="Times New Roman" w:cs="Times New Roman"/>
          <w:color w:val="auto"/>
          <w:sz w:val="40"/>
          <w:szCs w:val="40"/>
        </w:rPr>
        <w:t xml:space="preserve">will out and </w:t>
      </w:r>
      <w:r w:rsidR="007123E1">
        <w:rPr>
          <w:rFonts w:ascii="Times New Roman" w:hAnsi="Times New Roman" w:cs="Times New Roman"/>
          <w:color w:val="auto"/>
          <w:sz w:val="40"/>
          <w:szCs w:val="40"/>
        </w:rPr>
        <w:t>the game will be ended</w:t>
      </w:r>
      <w:r w:rsidR="00625617">
        <w:rPr>
          <w:rFonts w:ascii="Times New Roman" w:hAnsi="Times New Roman" w:cs="Times New Roman"/>
          <w:color w:val="auto"/>
          <w:sz w:val="40"/>
          <w:szCs w:val="40"/>
        </w:rPr>
        <w:t xml:space="preserve"> and the final score will get displayed on the user’s screen.</w:t>
      </w:r>
    </w:p>
    <w:p w14:paraId="69EA1539" w14:textId="77777777" w:rsidR="000A1F7B" w:rsidRDefault="000A1F7B" w:rsidP="0041684A">
      <w:pPr>
        <w:jc w:val="both"/>
        <w:rPr>
          <w:rFonts w:ascii="Times New Roman" w:hAnsi="Times New Roman" w:cs="Times New Roman"/>
          <w:b/>
          <w:bCs/>
          <w:color w:val="auto"/>
          <w:sz w:val="44"/>
          <w:szCs w:val="44"/>
          <w:u w:val="single"/>
        </w:rPr>
      </w:pPr>
    </w:p>
    <w:p w14:paraId="44CB34DE" w14:textId="77777777" w:rsidR="000A1F7B" w:rsidRDefault="000A1F7B" w:rsidP="0041684A">
      <w:pPr>
        <w:jc w:val="both"/>
        <w:rPr>
          <w:rFonts w:ascii="Times New Roman" w:hAnsi="Times New Roman" w:cs="Times New Roman"/>
          <w:b/>
          <w:bCs/>
          <w:color w:val="auto"/>
          <w:sz w:val="44"/>
          <w:szCs w:val="44"/>
          <w:u w:val="single"/>
        </w:rPr>
      </w:pPr>
    </w:p>
    <w:p w14:paraId="54BDBF33" w14:textId="45D7ED94" w:rsidR="00B33EF4" w:rsidRPr="006D2ED8" w:rsidRDefault="003E76FB" w:rsidP="0041684A">
      <w:pPr>
        <w:jc w:val="both"/>
        <w:rPr>
          <w:rFonts w:ascii="Times New Roman" w:hAnsi="Times New Roman" w:cs="Times New Roman"/>
          <w:b/>
          <w:bCs/>
          <w:color w:val="auto"/>
          <w:sz w:val="44"/>
          <w:szCs w:val="44"/>
          <w:u w:val="single"/>
        </w:rPr>
      </w:pPr>
      <w:r w:rsidRPr="006D2ED8">
        <w:rPr>
          <w:rFonts w:ascii="Times New Roman" w:hAnsi="Times New Roman" w:cs="Times New Roman"/>
          <w:b/>
          <w:bCs/>
          <w:color w:val="auto"/>
          <w:sz w:val="44"/>
          <w:szCs w:val="44"/>
          <w:u w:val="single"/>
        </w:rPr>
        <w:t>TOOLS</w:t>
      </w:r>
      <w:r w:rsidR="004C17DA">
        <w:rPr>
          <w:rFonts w:ascii="Times New Roman" w:hAnsi="Times New Roman" w:cs="Times New Roman"/>
          <w:b/>
          <w:bCs/>
          <w:color w:val="auto"/>
          <w:sz w:val="44"/>
          <w:szCs w:val="44"/>
          <w:u w:val="single"/>
        </w:rPr>
        <w:t xml:space="preserve"> &amp;  TECHNOLOGIES REQUIRED </w:t>
      </w:r>
    </w:p>
    <w:p w14:paraId="0E5CE14B" w14:textId="77777777" w:rsidR="003E76FB" w:rsidRPr="00AD7045" w:rsidRDefault="003E76FB" w:rsidP="0041684A">
      <w:pPr>
        <w:jc w:val="both"/>
        <w:rPr>
          <w:rFonts w:ascii="Times New Roman" w:hAnsi="Times New Roman" w:cs="Times New Roman"/>
          <w:color w:val="auto"/>
          <w:sz w:val="40"/>
          <w:szCs w:val="40"/>
        </w:rPr>
      </w:pPr>
    </w:p>
    <w:p w14:paraId="1C3BC4F4" w14:textId="1B133F83" w:rsidR="00FE2CE7" w:rsidRPr="00AD7045" w:rsidRDefault="00E949DE" w:rsidP="0041684A">
      <w:pPr>
        <w:jc w:val="both"/>
        <w:rPr>
          <w:rFonts w:ascii="Times New Roman" w:hAnsi="Times New Roman" w:cs="Times New Roman"/>
          <w:color w:val="auto"/>
          <w:sz w:val="40"/>
          <w:szCs w:val="40"/>
        </w:rPr>
      </w:pPr>
      <w:r w:rsidRPr="00AD7045">
        <w:rPr>
          <w:rFonts w:ascii="Times New Roman" w:hAnsi="Times New Roman" w:cs="Times New Roman"/>
          <w:b/>
          <w:bCs/>
          <w:color w:val="auto"/>
          <w:sz w:val="40"/>
          <w:szCs w:val="40"/>
        </w:rPr>
        <w:t>HARDWARE</w:t>
      </w:r>
      <w:r w:rsidRPr="00AD7045">
        <w:rPr>
          <w:rFonts w:ascii="Times New Roman" w:hAnsi="Times New Roman" w:cs="Times New Roman"/>
          <w:color w:val="auto"/>
          <w:sz w:val="40"/>
          <w:szCs w:val="40"/>
        </w:rPr>
        <w:t xml:space="preserve"> </w:t>
      </w:r>
    </w:p>
    <w:p w14:paraId="4C784A7F" w14:textId="7DFC61D9" w:rsidR="008422CA" w:rsidRPr="00AD7045" w:rsidRDefault="002C2289" w:rsidP="0041684A">
      <w:pPr>
        <w:pStyle w:val="ListParagraph"/>
        <w:numPr>
          <w:ilvl w:val="0"/>
          <w:numId w:val="5"/>
        </w:numPr>
        <w:jc w:val="both"/>
        <w:rPr>
          <w:rFonts w:ascii="Times New Roman" w:hAnsi="Times New Roman" w:cs="Times New Roman"/>
          <w:color w:val="auto"/>
          <w:sz w:val="36"/>
          <w:szCs w:val="36"/>
        </w:rPr>
      </w:pPr>
      <w:r w:rsidRPr="00AD7045">
        <w:rPr>
          <w:rFonts w:ascii="Times New Roman" w:hAnsi="Times New Roman" w:cs="Times New Roman"/>
          <w:color w:val="auto"/>
          <w:sz w:val="36"/>
          <w:szCs w:val="36"/>
        </w:rPr>
        <w:t xml:space="preserve">Hard disk </w:t>
      </w:r>
      <w:r w:rsidR="003065AE" w:rsidRPr="00AD7045">
        <w:rPr>
          <w:rFonts w:ascii="Times New Roman" w:hAnsi="Times New Roman" w:cs="Times New Roman"/>
          <w:color w:val="auto"/>
          <w:sz w:val="36"/>
          <w:szCs w:val="36"/>
        </w:rPr>
        <w:t>–</w:t>
      </w:r>
      <w:r w:rsidRPr="00AD7045">
        <w:rPr>
          <w:rFonts w:ascii="Times New Roman" w:hAnsi="Times New Roman" w:cs="Times New Roman"/>
          <w:color w:val="auto"/>
          <w:sz w:val="36"/>
          <w:szCs w:val="36"/>
        </w:rPr>
        <w:t xml:space="preserve"> </w:t>
      </w:r>
      <w:r w:rsidR="003065AE" w:rsidRPr="00AD7045">
        <w:rPr>
          <w:rFonts w:ascii="Times New Roman" w:hAnsi="Times New Roman" w:cs="Times New Roman"/>
          <w:color w:val="auto"/>
          <w:sz w:val="36"/>
          <w:szCs w:val="36"/>
        </w:rPr>
        <w:t>32 GB</w:t>
      </w:r>
    </w:p>
    <w:p w14:paraId="5642BCCA" w14:textId="5FEB71D9" w:rsidR="003065AE" w:rsidRPr="00AD7045" w:rsidRDefault="00E15E3F" w:rsidP="0041684A">
      <w:pPr>
        <w:pStyle w:val="ListParagraph"/>
        <w:numPr>
          <w:ilvl w:val="0"/>
          <w:numId w:val="5"/>
        </w:numPr>
        <w:jc w:val="both"/>
        <w:rPr>
          <w:rFonts w:ascii="Times New Roman" w:hAnsi="Times New Roman" w:cs="Times New Roman"/>
          <w:color w:val="auto"/>
          <w:sz w:val="36"/>
          <w:szCs w:val="36"/>
        </w:rPr>
      </w:pPr>
      <w:r w:rsidRPr="00AD7045">
        <w:rPr>
          <w:rFonts w:ascii="Times New Roman" w:hAnsi="Times New Roman" w:cs="Times New Roman"/>
          <w:color w:val="auto"/>
          <w:sz w:val="36"/>
          <w:szCs w:val="36"/>
        </w:rPr>
        <w:t xml:space="preserve">RAM </w:t>
      </w:r>
      <w:r w:rsidR="00F148D1" w:rsidRPr="00AD7045">
        <w:rPr>
          <w:rFonts w:ascii="Times New Roman" w:hAnsi="Times New Roman" w:cs="Times New Roman"/>
          <w:color w:val="auto"/>
          <w:sz w:val="36"/>
          <w:szCs w:val="36"/>
        </w:rPr>
        <w:t>–</w:t>
      </w:r>
      <w:r w:rsidRPr="00AD7045">
        <w:rPr>
          <w:rFonts w:ascii="Times New Roman" w:hAnsi="Times New Roman" w:cs="Times New Roman"/>
          <w:color w:val="auto"/>
          <w:sz w:val="36"/>
          <w:szCs w:val="36"/>
        </w:rPr>
        <w:t xml:space="preserve"> </w:t>
      </w:r>
      <w:r w:rsidR="00F148D1" w:rsidRPr="00AD7045">
        <w:rPr>
          <w:rFonts w:ascii="Times New Roman" w:hAnsi="Times New Roman" w:cs="Times New Roman"/>
          <w:color w:val="auto"/>
          <w:sz w:val="36"/>
          <w:szCs w:val="36"/>
        </w:rPr>
        <w:t xml:space="preserve">128 </w:t>
      </w:r>
      <w:r w:rsidR="00461950" w:rsidRPr="00AD7045">
        <w:rPr>
          <w:rFonts w:ascii="Times New Roman" w:hAnsi="Times New Roman" w:cs="Times New Roman"/>
          <w:color w:val="auto"/>
          <w:sz w:val="36"/>
          <w:szCs w:val="36"/>
        </w:rPr>
        <w:t>MB</w:t>
      </w:r>
      <w:r w:rsidR="00223B7E" w:rsidRPr="00AD7045">
        <w:rPr>
          <w:rFonts w:ascii="Times New Roman" w:hAnsi="Times New Roman" w:cs="Times New Roman"/>
          <w:color w:val="auto"/>
          <w:sz w:val="36"/>
          <w:szCs w:val="36"/>
        </w:rPr>
        <w:t xml:space="preserve">, </w:t>
      </w:r>
      <w:r w:rsidR="00CD3C5F" w:rsidRPr="00AD7045">
        <w:rPr>
          <w:rFonts w:ascii="Times New Roman" w:hAnsi="Times New Roman" w:cs="Times New Roman"/>
          <w:color w:val="auto"/>
          <w:sz w:val="36"/>
          <w:szCs w:val="36"/>
        </w:rPr>
        <w:t>512 MB</w:t>
      </w:r>
    </w:p>
    <w:p w14:paraId="742543B8" w14:textId="77777777" w:rsidR="00461950" w:rsidRPr="00AD7045" w:rsidRDefault="00461950" w:rsidP="0041684A">
      <w:pPr>
        <w:pStyle w:val="ListParagraph"/>
        <w:jc w:val="both"/>
        <w:rPr>
          <w:rFonts w:ascii="Times New Roman" w:hAnsi="Times New Roman" w:cs="Times New Roman"/>
          <w:color w:val="000000" w:themeColor="text1"/>
          <w:sz w:val="40"/>
          <w:szCs w:val="40"/>
        </w:rPr>
      </w:pPr>
    </w:p>
    <w:p w14:paraId="3BFF7BCA" w14:textId="77777777" w:rsidR="008A2098" w:rsidRPr="00AD7045" w:rsidRDefault="008A2098" w:rsidP="0041684A">
      <w:pPr>
        <w:jc w:val="both"/>
        <w:rPr>
          <w:rFonts w:ascii="Times New Roman" w:hAnsi="Times New Roman" w:cs="Times New Roman"/>
          <w:color w:val="000000" w:themeColor="text1"/>
          <w:sz w:val="40"/>
          <w:szCs w:val="40"/>
        </w:rPr>
      </w:pPr>
      <w:r w:rsidRPr="00AD7045">
        <w:rPr>
          <w:rFonts w:ascii="Times New Roman" w:hAnsi="Times New Roman" w:cs="Times New Roman"/>
          <w:color w:val="000000" w:themeColor="text1"/>
          <w:sz w:val="40"/>
          <w:szCs w:val="40"/>
        </w:rPr>
        <w:t xml:space="preserve"> </w:t>
      </w:r>
    </w:p>
    <w:p w14:paraId="428BC473" w14:textId="77777777" w:rsidR="00B04267" w:rsidRPr="00AD7045" w:rsidRDefault="00B77CC8" w:rsidP="0041684A">
      <w:pPr>
        <w:jc w:val="both"/>
        <w:rPr>
          <w:rFonts w:ascii="Times New Roman" w:hAnsi="Times New Roman" w:cs="Times New Roman"/>
          <w:color w:val="000000" w:themeColor="text1"/>
          <w:sz w:val="40"/>
          <w:szCs w:val="40"/>
        </w:rPr>
      </w:pPr>
      <w:r w:rsidRPr="00AD7045">
        <w:rPr>
          <w:rFonts w:ascii="Times New Roman" w:hAnsi="Times New Roman" w:cs="Times New Roman"/>
          <w:b/>
          <w:bCs/>
          <w:color w:val="auto"/>
          <w:sz w:val="40"/>
          <w:szCs w:val="40"/>
        </w:rPr>
        <w:t>SOFTWARE</w:t>
      </w:r>
      <w:r w:rsidRPr="00AD7045">
        <w:rPr>
          <w:rFonts w:ascii="Times New Roman" w:hAnsi="Times New Roman" w:cs="Times New Roman"/>
          <w:b/>
          <w:bCs/>
          <w:color w:val="000000" w:themeColor="text1"/>
          <w:sz w:val="40"/>
          <w:szCs w:val="40"/>
        </w:rPr>
        <w:t xml:space="preserve"> </w:t>
      </w:r>
    </w:p>
    <w:p w14:paraId="533CC23C" w14:textId="7B3F32C6" w:rsidR="00985EC0" w:rsidRPr="00AD7045" w:rsidRDefault="00EA2D51" w:rsidP="0041684A">
      <w:pPr>
        <w:jc w:val="both"/>
        <w:rPr>
          <w:rFonts w:ascii="Times New Roman" w:hAnsi="Times New Roman" w:cs="Times New Roman"/>
          <w:color w:val="auto"/>
          <w:sz w:val="40"/>
          <w:szCs w:val="40"/>
        </w:rPr>
      </w:pPr>
      <w:r w:rsidRPr="00AD7045">
        <w:rPr>
          <w:rFonts w:ascii="Times New Roman" w:hAnsi="Times New Roman" w:cs="Times New Roman"/>
          <w:color w:val="auto"/>
          <w:sz w:val="40"/>
          <w:szCs w:val="40"/>
        </w:rPr>
        <w:t xml:space="preserve">The main thing you must remember that you must have any </w:t>
      </w:r>
      <w:r w:rsidR="00762F4B" w:rsidRPr="00AD7045">
        <w:rPr>
          <w:rFonts w:ascii="Times New Roman" w:hAnsi="Times New Roman" w:cs="Times New Roman"/>
          <w:color w:val="auto"/>
          <w:sz w:val="40"/>
          <w:szCs w:val="40"/>
        </w:rPr>
        <w:t xml:space="preserve">C </w:t>
      </w:r>
      <w:r w:rsidR="000D05B7" w:rsidRPr="00AD7045">
        <w:rPr>
          <w:rFonts w:ascii="Times New Roman" w:hAnsi="Times New Roman" w:cs="Times New Roman"/>
          <w:color w:val="auto"/>
          <w:sz w:val="40"/>
          <w:szCs w:val="40"/>
        </w:rPr>
        <w:t>complier (</w:t>
      </w:r>
      <w:r w:rsidR="00E47654" w:rsidRPr="00AD7045">
        <w:rPr>
          <w:rFonts w:ascii="Times New Roman" w:hAnsi="Times New Roman" w:cs="Times New Roman"/>
          <w:color w:val="auto"/>
          <w:sz w:val="40"/>
          <w:szCs w:val="40"/>
        </w:rPr>
        <w:t>Borland turbo C,</w:t>
      </w:r>
      <w:r w:rsidR="00DB51EB" w:rsidRPr="00AD7045">
        <w:rPr>
          <w:rFonts w:ascii="Times New Roman" w:hAnsi="Times New Roman" w:cs="Times New Roman"/>
          <w:color w:val="auto"/>
          <w:sz w:val="40"/>
          <w:szCs w:val="40"/>
        </w:rPr>
        <w:t>GCC,</w:t>
      </w:r>
      <w:r w:rsidR="00E47654" w:rsidRPr="00AD7045">
        <w:rPr>
          <w:rFonts w:ascii="Times New Roman" w:hAnsi="Times New Roman" w:cs="Times New Roman"/>
          <w:color w:val="auto"/>
          <w:sz w:val="40"/>
          <w:szCs w:val="40"/>
        </w:rPr>
        <w:t xml:space="preserve"> </w:t>
      </w:r>
      <w:r w:rsidR="0037492C" w:rsidRPr="00AD7045">
        <w:rPr>
          <w:rFonts w:ascii="Times New Roman" w:hAnsi="Times New Roman" w:cs="Times New Roman"/>
          <w:color w:val="auto"/>
          <w:sz w:val="40"/>
          <w:szCs w:val="40"/>
        </w:rPr>
        <w:t>Dev c/c++</w:t>
      </w:r>
      <w:r w:rsidR="000D05B7" w:rsidRPr="00AD7045">
        <w:rPr>
          <w:rFonts w:ascii="Times New Roman" w:hAnsi="Times New Roman" w:cs="Times New Roman"/>
          <w:color w:val="auto"/>
          <w:sz w:val="40"/>
          <w:szCs w:val="40"/>
        </w:rPr>
        <w:t>)</w:t>
      </w:r>
      <w:r w:rsidR="00D77807" w:rsidRPr="00AD7045">
        <w:rPr>
          <w:rFonts w:ascii="Times New Roman" w:hAnsi="Times New Roman" w:cs="Times New Roman"/>
          <w:color w:val="auto"/>
          <w:sz w:val="40"/>
          <w:szCs w:val="40"/>
        </w:rPr>
        <w:t xml:space="preserve"> </w:t>
      </w:r>
      <w:r w:rsidR="00762F4B" w:rsidRPr="00AD7045">
        <w:rPr>
          <w:rFonts w:ascii="Times New Roman" w:hAnsi="Times New Roman" w:cs="Times New Roman"/>
          <w:color w:val="auto"/>
          <w:sz w:val="40"/>
          <w:szCs w:val="40"/>
        </w:rPr>
        <w:t xml:space="preserve">in your Laptop, Computer and in you mobile phone. </w:t>
      </w:r>
    </w:p>
    <w:p w14:paraId="5835C811" w14:textId="104B2343" w:rsidR="00F542F0" w:rsidRPr="00AD7045" w:rsidRDefault="007B2F3C" w:rsidP="0041684A">
      <w:pPr>
        <w:pStyle w:val="ListParagraph"/>
        <w:numPr>
          <w:ilvl w:val="0"/>
          <w:numId w:val="5"/>
        </w:numPr>
        <w:jc w:val="both"/>
        <w:rPr>
          <w:rFonts w:ascii="Times New Roman" w:hAnsi="Times New Roman" w:cs="Times New Roman"/>
          <w:color w:val="auto"/>
          <w:sz w:val="40"/>
          <w:szCs w:val="40"/>
        </w:rPr>
      </w:pPr>
      <w:r w:rsidRPr="00AD7045">
        <w:rPr>
          <w:rFonts w:ascii="Times New Roman" w:hAnsi="Times New Roman" w:cs="Times New Roman"/>
          <w:color w:val="auto"/>
          <w:sz w:val="40"/>
          <w:szCs w:val="40"/>
        </w:rPr>
        <w:t xml:space="preserve">Operating system – </w:t>
      </w:r>
      <w:r w:rsidR="0082711E" w:rsidRPr="00AD7045">
        <w:rPr>
          <w:rFonts w:ascii="Times New Roman" w:hAnsi="Times New Roman" w:cs="Times New Roman"/>
          <w:color w:val="auto"/>
          <w:sz w:val="40"/>
          <w:szCs w:val="40"/>
        </w:rPr>
        <w:t>Windows</w:t>
      </w:r>
      <w:r w:rsidR="00BE07CD" w:rsidRPr="00AD7045">
        <w:rPr>
          <w:rFonts w:ascii="Times New Roman" w:hAnsi="Times New Roman" w:cs="Times New Roman"/>
          <w:color w:val="auto"/>
          <w:sz w:val="40"/>
          <w:szCs w:val="40"/>
        </w:rPr>
        <w:t xml:space="preserve"> XP </w:t>
      </w:r>
      <w:r w:rsidR="007A195E" w:rsidRPr="00AD7045">
        <w:rPr>
          <w:rFonts w:ascii="Times New Roman" w:hAnsi="Times New Roman" w:cs="Times New Roman"/>
          <w:color w:val="auto"/>
          <w:sz w:val="40"/>
          <w:szCs w:val="40"/>
        </w:rPr>
        <w:t xml:space="preserve">/ Window Vista </w:t>
      </w:r>
    </w:p>
    <w:p w14:paraId="1836E7C0" w14:textId="74B4E3B3" w:rsidR="0082711E" w:rsidRPr="00AD7045" w:rsidRDefault="000D5460" w:rsidP="0041684A">
      <w:pPr>
        <w:pStyle w:val="ListParagraph"/>
        <w:numPr>
          <w:ilvl w:val="0"/>
          <w:numId w:val="5"/>
        </w:numPr>
        <w:jc w:val="both"/>
        <w:rPr>
          <w:rFonts w:ascii="Times New Roman" w:hAnsi="Times New Roman" w:cs="Times New Roman"/>
          <w:color w:val="auto"/>
          <w:sz w:val="40"/>
          <w:szCs w:val="40"/>
        </w:rPr>
      </w:pPr>
      <w:r w:rsidRPr="00AD7045">
        <w:rPr>
          <w:rFonts w:ascii="Times New Roman" w:hAnsi="Times New Roman" w:cs="Times New Roman"/>
          <w:color w:val="auto"/>
          <w:sz w:val="40"/>
          <w:szCs w:val="40"/>
        </w:rPr>
        <w:t>Application software – Turbo C/C++</w:t>
      </w:r>
      <w:r w:rsidR="00452DCF" w:rsidRPr="00AD7045">
        <w:rPr>
          <w:rFonts w:ascii="Times New Roman" w:hAnsi="Times New Roman" w:cs="Times New Roman"/>
          <w:color w:val="auto"/>
          <w:sz w:val="40"/>
          <w:szCs w:val="40"/>
        </w:rPr>
        <w:t xml:space="preserve"> 2.0</w:t>
      </w:r>
    </w:p>
    <w:p w14:paraId="2D0F5406" w14:textId="075D4524" w:rsidR="00D55464" w:rsidRPr="00AD7045" w:rsidRDefault="00A37150" w:rsidP="0041684A">
      <w:pPr>
        <w:pStyle w:val="ListParagraph"/>
        <w:numPr>
          <w:ilvl w:val="0"/>
          <w:numId w:val="5"/>
        </w:numPr>
        <w:jc w:val="both"/>
        <w:rPr>
          <w:rFonts w:ascii="Times New Roman" w:hAnsi="Times New Roman" w:cs="Times New Roman"/>
          <w:color w:val="auto"/>
          <w:sz w:val="40"/>
          <w:szCs w:val="40"/>
        </w:rPr>
      </w:pPr>
      <w:r w:rsidRPr="00AD7045">
        <w:rPr>
          <w:rFonts w:ascii="Times New Roman" w:hAnsi="Times New Roman" w:cs="Times New Roman"/>
          <w:color w:val="auto"/>
          <w:sz w:val="40"/>
          <w:szCs w:val="40"/>
        </w:rPr>
        <w:t xml:space="preserve">Language </w:t>
      </w:r>
      <w:r w:rsidR="00D55464" w:rsidRPr="00AD7045">
        <w:rPr>
          <w:rFonts w:ascii="Times New Roman" w:hAnsi="Times New Roman" w:cs="Times New Roman"/>
          <w:color w:val="auto"/>
          <w:sz w:val="40"/>
          <w:szCs w:val="40"/>
        </w:rPr>
        <w:t>–</w:t>
      </w:r>
      <w:r w:rsidRPr="00AD7045">
        <w:rPr>
          <w:rFonts w:ascii="Times New Roman" w:hAnsi="Times New Roman" w:cs="Times New Roman"/>
          <w:color w:val="auto"/>
          <w:sz w:val="40"/>
          <w:szCs w:val="40"/>
        </w:rPr>
        <w:t xml:space="preserve"> C</w:t>
      </w:r>
    </w:p>
    <w:p w14:paraId="28C77164" w14:textId="11A3978E" w:rsidR="00123797" w:rsidRPr="00AD7045" w:rsidRDefault="00D55464" w:rsidP="0041684A">
      <w:pPr>
        <w:pStyle w:val="ListParagraph"/>
        <w:numPr>
          <w:ilvl w:val="0"/>
          <w:numId w:val="5"/>
        </w:numPr>
        <w:jc w:val="both"/>
        <w:rPr>
          <w:color w:val="auto"/>
          <w:sz w:val="40"/>
          <w:szCs w:val="40"/>
        </w:rPr>
      </w:pPr>
      <w:r w:rsidRPr="00AD7045">
        <w:rPr>
          <w:rFonts w:ascii="Times New Roman" w:hAnsi="Times New Roman" w:cs="Times New Roman"/>
          <w:color w:val="auto"/>
          <w:sz w:val="40"/>
          <w:szCs w:val="40"/>
        </w:rPr>
        <w:t xml:space="preserve">Processor </w:t>
      </w:r>
      <w:r w:rsidR="00123797" w:rsidRPr="00AD7045">
        <w:rPr>
          <w:rFonts w:ascii="Times New Roman" w:hAnsi="Times New Roman" w:cs="Times New Roman"/>
          <w:color w:val="auto"/>
          <w:sz w:val="40"/>
          <w:szCs w:val="40"/>
        </w:rPr>
        <w:t xml:space="preserve">— </w:t>
      </w:r>
      <w:r w:rsidR="00304CEC" w:rsidRPr="00AD7045">
        <w:rPr>
          <w:rFonts w:ascii="Times New Roman" w:hAnsi="Times New Roman" w:cs="Times New Roman"/>
          <w:color w:val="auto"/>
          <w:sz w:val="40"/>
          <w:szCs w:val="40"/>
        </w:rPr>
        <w:t xml:space="preserve">Pentium IV </w:t>
      </w:r>
      <w:r w:rsidR="00B54E91" w:rsidRPr="00AD7045">
        <w:rPr>
          <w:rFonts w:ascii="Times New Roman" w:hAnsi="Times New Roman" w:cs="Times New Roman"/>
          <w:color w:val="auto"/>
          <w:sz w:val="40"/>
          <w:szCs w:val="40"/>
        </w:rPr>
        <w:t>processor</w:t>
      </w:r>
      <w:r w:rsidR="00B54E91" w:rsidRPr="00AD7045">
        <w:rPr>
          <w:color w:val="auto"/>
          <w:sz w:val="40"/>
          <w:szCs w:val="40"/>
        </w:rPr>
        <w:t xml:space="preserve"> </w:t>
      </w:r>
    </w:p>
    <w:p w14:paraId="2B32CB68" w14:textId="77777777" w:rsidR="001802F1" w:rsidRPr="00AD7045" w:rsidRDefault="001802F1" w:rsidP="0041684A">
      <w:pPr>
        <w:jc w:val="both"/>
        <w:rPr>
          <w:b/>
          <w:bCs/>
          <w:color w:val="auto"/>
          <w:sz w:val="44"/>
          <w:szCs w:val="44"/>
        </w:rPr>
      </w:pPr>
    </w:p>
    <w:p w14:paraId="0C62DF0F" w14:textId="77777777" w:rsidR="001802F1" w:rsidRPr="00AD7045" w:rsidRDefault="001802F1" w:rsidP="0041684A">
      <w:pPr>
        <w:jc w:val="both"/>
        <w:rPr>
          <w:b/>
          <w:bCs/>
          <w:color w:val="auto"/>
          <w:sz w:val="44"/>
          <w:szCs w:val="44"/>
        </w:rPr>
      </w:pPr>
    </w:p>
    <w:p w14:paraId="40C89707" w14:textId="77777777" w:rsidR="001802F1" w:rsidRPr="00AD7045" w:rsidRDefault="001802F1" w:rsidP="0041684A">
      <w:pPr>
        <w:jc w:val="both"/>
        <w:rPr>
          <w:b/>
          <w:bCs/>
          <w:color w:val="auto"/>
          <w:sz w:val="44"/>
          <w:szCs w:val="44"/>
        </w:rPr>
      </w:pPr>
    </w:p>
    <w:p w14:paraId="1E7090D3" w14:textId="77777777" w:rsidR="001802F1" w:rsidRPr="00AD7045" w:rsidRDefault="001802F1" w:rsidP="0041684A">
      <w:pPr>
        <w:jc w:val="both"/>
        <w:rPr>
          <w:b/>
          <w:bCs/>
          <w:color w:val="auto"/>
          <w:sz w:val="44"/>
          <w:szCs w:val="44"/>
        </w:rPr>
      </w:pPr>
    </w:p>
    <w:p w14:paraId="03BA279B" w14:textId="67335992" w:rsidR="001802F1" w:rsidRPr="00AD7045" w:rsidRDefault="001802F1" w:rsidP="0041684A">
      <w:pPr>
        <w:jc w:val="both"/>
        <w:rPr>
          <w:b/>
          <w:bCs/>
          <w:color w:val="auto"/>
          <w:sz w:val="44"/>
          <w:szCs w:val="44"/>
        </w:rPr>
      </w:pPr>
    </w:p>
    <w:p w14:paraId="00EF6496" w14:textId="77777777" w:rsidR="00067972" w:rsidRDefault="00067972" w:rsidP="0041684A">
      <w:pPr>
        <w:jc w:val="both"/>
        <w:rPr>
          <w:rFonts w:ascii="Times New Roman" w:hAnsi="Times New Roman" w:cs="Times New Roman"/>
          <w:b/>
          <w:bCs/>
          <w:color w:val="auto"/>
          <w:sz w:val="44"/>
          <w:szCs w:val="44"/>
          <w:u w:val="single"/>
        </w:rPr>
      </w:pPr>
    </w:p>
    <w:p w14:paraId="07E1B65E" w14:textId="77777777" w:rsidR="00FF6353" w:rsidRDefault="00FF6353" w:rsidP="00074359">
      <w:pPr>
        <w:rPr>
          <w:rFonts w:ascii="Times New Roman" w:hAnsi="Times New Roman" w:cs="Times New Roman"/>
          <w:b/>
          <w:bCs/>
          <w:color w:val="auto"/>
          <w:sz w:val="44"/>
          <w:szCs w:val="44"/>
          <w:u w:val="single"/>
        </w:rPr>
      </w:pPr>
    </w:p>
    <w:p w14:paraId="09FE45CD" w14:textId="77777777" w:rsidR="00FF6353" w:rsidRDefault="00FF6353" w:rsidP="00074359">
      <w:pPr>
        <w:rPr>
          <w:rFonts w:ascii="Times New Roman" w:hAnsi="Times New Roman" w:cs="Times New Roman"/>
          <w:b/>
          <w:bCs/>
          <w:color w:val="auto"/>
          <w:sz w:val="44"/>
          <w:szCs w:val="44"/>
          <w:u w:val="single"/>
        </w:rPr>
      </w:pPr>
    </w:p>
    <w:p w14:paraId="5CF44712" w14:textId="791DDEEE" w:rsidR="00990A79" w:rsidRDefault="008B38FF" w:rsidP="00074359">
      <w:pPr>
        <w:rPr>
          <w:rFonts w:ascii="Times New Roman" w:hAnsi="Times New Roman" w:cs="Times New Roman"/>
          <w:b/>
          <w:bCs/>
          <w:color w:val="auto"/>
          <w:sz w:val="44"/>
          <w:szCs w:val="44"/>
          <w:u w:val="single"/>
        </w:rPr>
      </w:pPr>
      <w:r w:rsidRPr="006D2ED8">
        <w:rPr>
          <w:rFonts w:ascii="Times New Roman" w:hAnsi="Times New Roman" w:cs="Times New Roman"/>
          <w:b/>
          <w:bCs/>
          <w:color w:val="auto"/>
          <w:sz w:val="44"/>
          <w:szCs w:val="44"/>
          <w:u w:val="single"/>
        </w:rPr>
        <w:t>SCREENSHOT</w:t>
      </w:r>
      <w:r w:rsidR="00FB10E9" w:rsidRPr="006D2ED8">
        <w:rPr>
          <w:rFonts w:ascii="Times New Roman" w:hAnsi="Times New Roman" w:cs="Times New Roman"/>
          <w:b/>
          <w:bCs/>
          <w:color w:val="auto"/>
          <w:sz w:val="44"/>
          <w:szCs w:val="44"/>
          <w:u w:val="single"/>
        </w:rPr>
        <w:t xml:space="preserve"> </w:t>
      </w:r>
      <w:r w:rsidRPr="006D2ED8">
        <w:rPr>
          <w:rFonts w:ascii="Times New Roman" w:hAnsi="Times New Roman" w:cs="Times New Roman"/>
          <w:b/>
          <w:bCs/>
          <w:color w:val="auto"/>
          <w:sz w:val="44"/>
          <w:szCs w:val="44"/>
          <w:u w:val="single"/>
        </w:rPr>
        <w:t xml:space="preserve">OF </w:t>
      </w:r>
      <w:r w:rsidR="00AA4203" w:rsidRPr="006D2ED8">
        <w:rPr>
          <w:rFonts w:ascii="Times New Roman" w:hAnsi="Times New Roman" w:cs="Times New Roman"/>
          <w:b/>
          <w:bCs/>
          <w:color w:val="auto"/>
          <w:sz w:val="44"/>
          <w:szCs w:val="44"/>
          <w:u w:val="single"/>
        </w:rPr>
        <w:t>SNAKE GAME</w:t>
      </w:r>
    </w:p>
    <w:p w14:paraId="77EC14FD" w14:textId="77777777" w:rsidR="000B62A5" w:rsidRPr="006D2ED8" w:rsidRDefault="000B62A5" w:rsidP="00074359">
      <w:pPr>
        <w:rPr>
          <w:rFonts w:ascii="Times New Roman" w:hAnsi="Times New Roman" w:cs="Times New Roman"/>
          <w:b/>
          <w:bCs/>
          <w:color w:val="auto"/>
          <w:sz w:val="44"/>
          <w:szCs w:val="44"/>
          <w:u w:val="single"/>
        </w:rPr>
      </w:pPr>
    </w:p>
    <w:p w14:paraId="0CC2AA46" w14:textId="35215B84" w:rsidR="00DA653C" w:rsidRDefault="00764EB0" w:rsidP="00074359">
      <w:pPr>
        <w:rPr>
          <w:rFonts w:ascii="Times New Roman" w:hAnsi="Times New Roman" w:cs="Times New Roman"/>
          <w:b/>
          <w:bCs/>
          <w:color w:val="00B0F0"/>
          <w:sz w:val="40"/>
          <w:szCs w:val="40"/>
        </w:rPr>
      </w:pPr>
      <w:r>
        <w:rPr>
          <w:rFonts w:ascii="Times New Roman" w:hAnsi="Times New Roman" w:cs="Times New Roman"/>
          <w:b/>
          <w:bCs/>
          <w:noProof/>
          <w:color w:val="00B0F0"/>
          <w:sz w:val="40"/>
          <w:szCs w:val="40"/>
          <w:lang w:eastAsia="en-US"/>
        </w:rPr>
        <w:drawing>
          <wp:inline distT="0" distB="0" distL="0" distR="0" wp14:anchorId="5BC09BBC" wp14:editId="479C3E96">
            <wp:extent cx="5943600" cy="3085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07 at 10.34.24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14:paraId="5019EAD1" w14:textId="77777777" w:rsidR="00764EB0" w:rsidRDefault="00764EB0" w:rsidP="00074359">
      <w:pPr>
        <w:rPr>
          <w:rFonts w:ascii="Times New Roman" w:hAnsi="Times New Roman" w:cs="Times New Roman"/>
          <w:b/>
          <w:bCs/>
          <w:color w:val="00B0F0"/>
          <w:sz w:val="40"/>
          <w:szCs w:val="40"/>
        </w:rPr>
      </w:pPr>
    </w:p>
    <w:p w14:paraId="0D52241A" w14:textId="77777777" w:rsidR="00764EB0" w:rsidRDefault="00764EB0" w:rsidP="00074359">
      <w:pPr>
        <w:rPr>
          <w:rFonts w:ascii="Times New Roman" w:hAnsi="Times New Roman" w:cs="Times New Roman"/>
          <w:b/>
          <w:bCs/>
          <w:color w:val="00B0F0"/>
          <w:sz w:val="40"/>
          <w:szCs w:val="40"/>
        </w:rPr>
      </w:pPr>
    </w:p>
    <w:p w14:paraId="233FBA8F" w14:textId="0BA0D646" w:rsidR="00764EB0" w:rsidRDefault="00764EB0" w:rsidP="00074359">
      <w:pPr>
        <w:rPr>
          <w:rFonts w:ascii="Times New Roman" w:hAnsi="Times New Roman" w:cs="Times New Roman"/>
          <w:b/>
          <w:bCs/>
          <w:color w:val="00B0F0"/>
          <w:sz w:val="40"/>
          <w:szCs w:val="40"/>
        </w:rPr>
      </w:pPr>
      <w:r>
        <w:rPr>
          <w:rFonts w:ascii="Times New Roman" w:hAnsi="Times New Roman" w:cs="Times New Roman"/>
          <w:b/>
          <w:bCs/>
          <w:noProof/>
          <w:color w:val="00B0F0"/>
          <w:sz w:val="40"/>
          <w:szCs w:val="40"/>
          <w:lang w:eastAsia="en-US"/>
        </w:rPr>
        <w:drawing>
          <wp:inline distT="0" distB="0" distL="0" distR="0" wp14:anchorId="3449011D" wp14:editId="5C49426F">
            <wp:extent cx="5949538" cy="2458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07 at 10.34.12 AM.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55740"/>
                    </a:xfrm>
                    <a:prstGeom prst="rect">
                      <a:avLst/>
                    </a:prstGeom>
                  </pic:spPr>
                </pic:pic>
              </a:graphicData>
            </a:graphic>
          </wp:inline>
        </w:drawing>
      </w:r>
    </w:p>
    <w:p w14:paraId="238FF5C8" w14:textId="77777777" w:rsidR="00764EB0" w:rsidRDefault="00764EB0" w:rsidP="00074359">
      <w:pPr>
        <w:rPr>
          <w:rFonts w:ascii="Times New Roman" w:hAnsi="Times New Roman" w:cs="Times New Roman"/>
          <w:b/>
          <w:bCs/>
          <w:color w:val="00B0F0"/>
          <w:sz w:val="40"/>
          <w:szCs w:val="40"/>
        </w:rPr>
      </w:pPr>
    </w:p>
    <w:p w14:paraId="64D4C422" w14:textId="77777777" w:rsidR="00764EB0" w:rsidRDefault="00764EB0" w:rsidP="00074359">
      <w:pPr>
        <w:rPr>
          <w:rFonts w:ascii="Times New Roman" w:hAnsi="Times New Roman" w:cs="Times New Roman"/>
          <w:b/>
          <w:bCs/>
          <w:color w:val="00B0F0"/>
          <w:sz w:val="40"/>
          <w:szCs w:val="40"/>
        </w:rPr>
      </w:pPr>
    </w:p>
    <w:p w14:paraId="51753B52" w14:textId="77777777" w:rsidR="00764EB0" w:rsidRPr="00AD7045" w:rsidRDefault="00764EB0" w:rsidP="00074359">
      <w:pPr>
        <w:rPr>
          <w:rFonts w:ascii="Times New Roman" w:hAnsi="Times New Roman" w:cs="Times New Roman"/>
          <w:b/>
          <w:bCs/>
          <w:color w:val="00B0F0"/>
          <w:sz w:val="40"/>
          <w:szCs w:val="40"/>
        </w:rPr>
      </w:pPr>
    </w:p>
    <w:p w14:paraId="230AFF32" w14:textId="4D6C272C" w:rsidR="00CF327E" w:rsidRDefault="008A54A7" w:rsidP="00074359">
      <w:pPr>
        <w:rPr>
          <w:b/>
          <w:bCs/>
          <w:color w:val="00B0F0"/>
          <w:sz w:val="40"/>
          <w:szCs w:val="40"/>
        </w:rPr>
      </w:pPr>
      <w:r>
        <w:rPr>
          <w:b/>
          <w:bCs/>
          <w:noProof/>
          <w:color w:val="00B0F0"/>
          <w:sz w:val="40"/>
          <w:szCs w:val="40"/>
          <w:lang w:eastAsia="en-US"/>
        </w:rPr>
        <w:drawing>
          <wp:inline distT="0" distB="0" distL="0" distR="0" wp14:anchorId="4927951B" wp14:editId="28FB7013">
            <wp:extent cx="6044540" cy="45244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07 at 10.09.08 AM (1).jpeg"/>
                    <pic:cNvPicPr/>
                  </pic:nvPicPr>
                  <pic:blipFill>
                    <a:blip r:embed="rId13">
                      <a:extLst>
                        <a:ext uri="{28A0092B-C50C-407E-A947-70E740481C1C}">
                          <a14:useLocalDpi xmlns:a14="http://schemas.microsoft.com/office/drawing/2010/main" val="0"/>
                        </a:ext>
                      </a:extLst>
                    </a:blip>
                    <a:stretch>
                      <a:fillRect/>
                    </a:stretch>
                  </pic:blipFill>
                  <pic:spPr>
                    <a:xfrm>
                      <a:off x="0" y="0"/>
                      <a:ext cx="6040412" cy="4521408"/>
                    </a:xfrm>
                    <a:prstGeom prst="rect">
                      <a:avLst/>
                    </a:prstGeom>
                  </pic:spPr>
                </pic:pic>
              </a:graphicData>
            </a:graphic>
          </wp:inline>
        </w:drawing>
      </w:r>
    </w:p>
    <w:p w14:paraId="08ACDED7" w14:textId="77777777" w:rsidR="008A54A7" w:rsidRDefault="008A54A7" w:rsidP="00074359">
      <w:pPr>
        <w:rPr>
          <w:b/>
          <w:bCs/>
          <w:color w:val="00B0F0"/>
          <w:sz w:val="40"/>
          <w:szCs w:val="40"/>
        </w:rPr>
      </w:pPr>
    </w:p>
    <w:p w14:paraId="2AFEEE1E" w14:textId="77777777" w:rsidR="008A54A7" w:rsidRDefault="008A54A7" w:rsidP="00074359">
      <w:pPr>
        <w:rPr>
          <w:b/>
          <w:bCs/>
          <w:color w:val="00B0F0"/>
          <w:sz w:val="40"/>
          <w:szCs w:val="40"/>
        </w:rPr>
      </w:pPr>
    </w:p>
    <w:p w14:paraId="1101C214" w14:textId="77777777" w:rsidR="008A54A7" w:rsidRDefault="008A54A7" w:rsidP="00074359">
      <w:pPr>
        <w:rPr>
          <w:b/>
          <w:bCs/>
          <w:color w:val="00B0F0"/>
          <w:sz w:val="40"/>
          <w:szCs w:val="40"/>
        </w:rPr>
      </w:pPr>
    </w:p>
    <w:p w14:paraId="25CEFACA" w14:textId="77777777" w:rsidR="008A54A7" w:rsidRDefault="008A54A7" w:rsidP="00074359">
      <w:pPr>
        <w:rPr>
          <w:b/>
          <w:bCs/>
          <w:color w:val="00B0F0"/>
          <w:sz w:val="40"/>
          <w:szCs w:val="40"/>
        </w:rPr>
      </w:pPr>
    </w:p>
    <w:p w14:paraId="6AED94F3" w14:textId="18627905" w:rsidR="008A54A7" w:rsidRPr="00AD7045" w:rsidRDefault="008A54A7" w:rsidP="00074359">
      <w:pPr>
        <w:rPr>
          <w:b/>
          <w:bCs/>
          <w:color w:val="00B0F0"/>
          <w:sz w:val="40"/>
          <w:szCs w:val="40"/>
        </w:rPr>
      </w:pPr>
      <w:r>
        <w:rPr>
          <w:b/>
          <w:bCs/>
          <w:noProof/>
          <w:color w:val="00B0F0"/>
          <w:sz w:val="40"/>
          <w:szCs w:val="40"/>
          <w:lang w:eastAsia="en-US"/>
        </w:rPr>
        <w:lastRenderedPageBreak/>
        <w:drawing>
          <wp:inline distT="0" distB="0" distL="0" distR="0" wp14:anchorId="14C97482" wp14:editId="2940D02D">
            <wp:extent cx="6376060" cy="520139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07 at 10.09.08 AM.jpeg"/>
                    <pic:cNvPicPr/>
                  </pic:nvPicPr>
                  <pic:blipFill>
                    <a:blip r:embed="rId14">
                      <a:extLst>
                        <a:ext uri="{28A0092B-C50C-407E-A947-70E740481C1C}">
                          <a14:useLocalDpi xmlns:a14="http://schemas.microsoft.com/office/drawing/2010/main" val="0"/>
                        </a:ext>
                      </a:extLst>
                    </a:blip>
                    <a:stretch>
                      <a:fillRect/>
                    </a:stretch>
                  </pic:blipFill>
                  <pic:spPr>
                    <a:xfrm>
                      <a:off x="0" y="0"/>
                      <a:ext cx="6380630" cy="5205121"/>
                    </a:xfrm>
                    <a:prstGeom prst="rect">
                      <a:avLst/>
                    </a:prstGeom>
                  </pic:spPr>
                </pic:pic>
              </a:graphicData>
            </a:graphic>
          </wp:inline>
        </w:drawing>
      </w:r>
    </w:p>
    <w:p w14:paraId="77ECEABE" w14:textId="50F72EF0" w:rsidR="00CF327E" w:rsidRPr="00AD7045" w:rsidRDefault="00CF327E" w:rsidP="00074359">
      <w:pPr>
        <w:rPr>
          <w:b/>
          <w:bCs/>
          <w:color w:val="00B0F0"/>
          <w:sz w:val="40"/>
          <w:szCs w:val="40"/>
        </w:rPr>
      </w:pPr>
    </w:p>
    <w:p w14:paraId="1077EE9A" w14:textId="77777777" w:rsidR="008A54A7" w:rsidRDefault="008A54A7" w:rsidP="00A4002A">
      <w:pPr>
        <w:rPr>
          <w:b/>
          <w:bCs/>
          <w:color w:val="0D0D0D" w:themeColor="text1" w:themeTint="F2"/>
          <w:sz w:val="40"/>
          <w:szCs w:val="40"/>
        </w:rPr>
      </w:pPr>
    </w:p>
    <w:p w14:paraId="64094DE7" w14:textId="77777777" w:rsidR="008A54A7" w:rsidRDefault="008A54A7" w:rsidP="00A4002A">
      <w:pPr>
        <w:rPr>
          <w:b/>
          <w:bCs/>
          <w:color w:val="0D0D0D" w:themeColor="text1" w:themeTint="F2"/>
          <w:sz w:val="40"/>
          <w:szCs w:val="40"/>
        </w:rPr>
      </w:pPr>
    </w:p>
    <w:p w14:paraId="53FE8D74" w14:textId="77777777" w:rsidR="008A54A7" w:rsidRDefault="008A54A7" w:rsidP="00A4002A">
      <w:pPr>
        <w:rPr>
          <w:b/>
          <w:bCs/>
          <w:color w:val="0D0D0D" w:themeColor="text1" w:themeTint="F2"/>
          <w:sz w:val="40"/>
          <w:szCs w:val="40"/>
        </w:rPr>
      </w:pPr>
    </w:p>
    <w:p w14:paraId="6785829D" w14:textId="77777777" w:rsidR="008A54A7" w:rsidRDefault="008A54A7" w:rsidP="00A4002A">
      <w:pPr>
        <w:rPr>
          <w:b/>
          <w:bCs/>
          <w:color w:val="0D0D0D" w:themeColor="text1" w:themeTint="F2"/>
          <w:sz w:val="40"/>
          <w:szCs w:val="40"/>
        </w:rPr>
      </w:pPr>
    </w:p>
    <w:p w14:paraId="07F0BB52" w14:textId="77777777" w:rsidR="008A54A7" w:rsidRDefault="008A54A7" w:rsidP="00A4002A">
      <w:pPr>
        <w:rPr>
          <w:b/>
          <w:bCs/>
          <w:color w:val="0D0D0D" w:themeColor="text1" w:themeTint="F2"/>
          <w:sz w:val="40"/>
          <w:szCs w:val="40"/>
        </w:rPr>
      </w:pPr>
    </w:p>
    <w:p w14:paraId="394EFD0D" w14:textId="77777777" w:rsidR="008A54A7" w:rsidRDefault="008A54A7" w:rsidP="00A4002A">
      <w:pPr>
        <w:rPr>
          <w:b/>
          <w:bCs/>
          <w:color w:val="0D0D0D" w:themeColor="text1" w:themeTint="F2"/>
          <w:sz w:val="40"/>
          <w:szCs w:val="40"/>
        </w:rPr>
      </w:pPr>
    </w:p>
    <w:p w14:paraId="264EA168" w14:textId="77777777" w:rsidR="008A54A7" w:rsidRDefault="008A54A7" w:rsidP="00A4002A">
      <w:pPr>
        <w:rPr>
          <w:b/>
          <w:bCs/>
          <w:color w:val="0D0D0D" w:themeColor="text1" w:themeTint="F2"/>
          <w:sz w:val="40"/>
          <w:szCs w:val="40"/>
        </w:rPr>
      </w:pPr>
    </w:p>
    <w:p w14:paraId="3192E9C6" w14:textId="6D27C87E" w:rsidR="008A54A7" w:rsidRPr="00FF6353" w:rsidRDefault="001F4F22" w:rsidP="00A4002A">
      <w:pPr>
        <w:rPr>
          <w:b/>
          <w:bCs/>
          <w:color w:val="0D0D0D" w:themeColor="text1" w:themeTint="F2"/>
          <w:sz w:val="40"/>
          <w:szCs w:val="40"/>
          <w:u w:val="single"/>
        </w:rPr>
      </w:pPr>
      <w:r w:rsidRPr="00FF6353">
        <w:rPr>
          <w:rFonts w:ascii="Times New Roman" w:hAnsi="Times New Roman" w:cs="Times New Roman"/>
          <w:b/>
          <w:bCs/>
          <w:color w:val="0D0D0D" w:themeColor="text1" w:themeTint="F2"/>
          <w:sz w:val="40"/>
          <w:szCs w:val="40"/>
          <w:u w:val="single"/>
        </w:rPr>
        <w:t>CODING</w:t>
      </w:r>
      <w:r w:rsidR="003A3890" w:rsidRPr="00FF6353">
        <w:rPr>
          <w:b/>
          <w:bCs/>
          <w:color w:val="0D0D0D" w:themeColor="text1" w:themeTint="F2"/>
          <w:sz w:val="40"/>
          <w:szCs w:val="40"/>
          <w:u w:val="single"/>
        </w:rPr>
        <w:t xml:space="preserve"> </w:t>
      </w:r>
      <w:r w:rsidRPr="00FF6353">
        <w:rPr>
          <w:b/>
          <w:bCs/>
          <w:color w:val="0D0D0D" w:themeColor="text1" w:themeTint="F2"/>
          <w:sz w:val="40"/>
          <w:szCs w:val="40"/>
          <w:u w:val="single"/>
        </w:rPr>
        <w:t xml:space="preserve">PHASE </w:t>
      </w:r>
    </w:p>
    <w:p w14:paraId="6C1F2658" w14:textId="77777777" w:rsidR="008A54A7" w:rsidRDefault="008A54A7" w:rsidP="00A4002A">
      <w:pPr>
        <w:rPr>
          <w:b/>
          <w:bCs/>
          <w:color w:val="0D0D0D" w:themeColor="text1" w:themeTint="F2"/>
          <w:sz w:val="40"/>
          <w:szCs w:val="40"/>
        </w:rPr>
      </w:pPr>
    </w:p>
    <w:p w14:paraId="35046422"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#include &lt;stdio.h&gt;</w:t>
      </w:r>
    </w:p>
    <w:p w14:paraId="04823D34"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#include &lt;time.h&gt;</w:t>
      </w:r>
    </w:p>
    <w:p w14:paraId="1372A6FF"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#include &lt;stdlib.h&gt;</w:t>
      </w:r>
    </w:p>
    <w:p w14:paraId="307D3378"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#include &lt;conio.h&gt;</w:t>
      </w:r>
    </w:p>
    <w:p w14:paraId="4E2C4A3A"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#include&lt;time.h&gt;</w:t>
      </w:r>
    </w:p>
    <w:p w14:paraId="14285F6D"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#include&lt;ctype.h&gt;</w:t>
      </w:r>
    </w:p>
    <w:p w14:paraId="6BE18F98"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#include &lt;time.h&gt;</w:t>
      </w:r>
    </w:p>
    <w:p w14:paraId="474EA07F"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#include &lt;windows.h&gt;</w:t>
      </w:r>
    </w:p>
    <w:p w14:paraId="19B26960" w14:textId="650DEF3E" w:rsidR="00A4002A" w:rsidRPr="005570AF" w:rsidRDefault="00A4002A" w:rsidP="00A4002A">
      <w:pPr>
        <w:rPr>
          <w:color w:val="0D0D0D" w:themeColor="text1" w:themeTint="F2"/>
          <w:sz w:val="36"/>
          <w:szCs w:val="36"/>
        </w:rPr>
      </w:pPr>
      <w:r w:rsidRPr="005570AF">
        <w:rPr>
          <w:color w:val="0D0D0D" w:themeColor="text1" w:themeTint="F2"/>
          <w:sz w:val="36"/>
          <w:szCs w:val="36"/>
        </w:rPr>
        <w:t>#include &lt;process.h&gt;</w:t>
      </w:r>
    </w:p>
    <w:p w14:paraId="6C814371"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#define UP 72</w:t>
      </w:r>
    </w:p>
    <w:p w14:paraId="36052F67"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#define DOWN 80</w:t>
      </w:r>
    </w:p>
    <w:p w14:paraId="7FF844E0"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#define LEFT 75</w:t>
      </w:r>
    </w:p>
    <w:p w14:paraId="655EA8F5" w14:textId="62A012C9" w:rsidR="00A4002A" w:rsidRPr="005570AF" w:rsidRDefault="00A4002A" w:rsidP="00A4002A">
      <w:pPr>
        <w:rPr>
          <w:color w:val="0D0D0D" w:themeColor="text1" w:themeTint="F2"/>
          <w:sz w:val="36"/>
          <w:szCs w:val="36"/>
        </w:rPr>
      </w:pPr>
      <w:r w:rsidRPr="005570AF">
        <w:rPr>
          <w:color w:val="0D0D0D" w:themeColor="text1" w:themeTint="F2"/>
          <w:sz w:val="36"/>
          <w:szCs w:val="36"/>
        </w:rPr>
        <w:t>#define RIGHT 77</w:t>
      </w:r>
    </w:p>
    <w:p w14:paraId="7B849970"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int length;</w:t>
      </w:r>
    </w:p>
    <w:p w14:paraId="28FF671C"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int bend_no;</w:t>
      </w:r>
    </w:p>
    <w:p w14:paraId="692355BE"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int len;</w:t>
      </w:r>
    </w:p>
    <w:p w14:paraId="0B9D3930"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char key;</w:t>
      </w:r>
    </w:p>
    <w:p w14:paraId="29A78DC7"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void record();</w:t>
      </w:r>
    </w:p>
    <w:p w14:paraId="1BF6CCA2"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void load();</w:t>
      </w:r>
    </w:p>
    <w:p w14:paraId="66152550"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lastRenderedPageBreak/>
        <w:t>int life;</w:t>
      </w:r>
    </w:p>
    <w:p w14:paraId="54454C52"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void Delay(long double);</w:t>
      </w:r>
    </w:p>
    <w:p w14:paraId="018DD2F7"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void Move();</w:t>
      </w:r>
    </w:p>
    <w:p w14:paraId="38E2F3CB"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void Food();</w:t>
      </w:r>
    </w:p>
    <w:p w14:paraId="75AF9713"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int Score();</w:t>
      </w:r>
    </w:p>
    <w:p w14:paraId="6C43A185"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void Print();</w:t>
      </w:r>
    </w:p>
    <w:p w14:paraId="799861A0"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void gotoxy(int x, int y);</w:t>
      </w:r>
    </w:p>
    <w:p w14:paraId="65E63022"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void GotoXY(int x,int y);</w:t>
      </w:r>
    </w:p>
    <w:p w14:paraId="4AD16FAD"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void Bend();</w:t>
      </w:r>
    </w:p>
    <w:p w14:paraId="5FB62C31"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void Boarder();</w:t>
      </w:r>
    </w:p>
    <w:p w14:paraId="6ACA46AA"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void Down();</w:t>
      </w:r>
    </w:p>
    <w:p w14:paraId="6D05D30D"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void Left();</w:t>
      </w:r>
    </w:p>
    <w:p w14:paraId="137E9E20"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void Up();</w:t>
      </w:r>
    </w:p>
    <w:p w14:paraId="7B84E399"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void Right();</w:t>
      </w:r>
    </w:p>
    <w:p w14:paraId="341C6AB4"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void ExitGame();</w:t>
      </w:r>
    </w:p>
    <w:p w14:paraId="5D3F80CB" w14:textId="37EB17B8" w:rsidR="00A4002A" w:rsidRPr="005570AF" w:rsidRDefault="00A4002A" w:rsidP="00A4002A">
      <w:pPr>
        <w:rPr>
          <w:color w:val="0D0D0D" w:themeColor="text1" w:themeTint="F2"/>
          <w:sz w:val="36"/>
          <w:szCs w:val="36"/>
        </w:rPr>
      </w:pPr>
      <w:r w:rsidRPr="005570AF">
        <w:rPr>
          <w:color w:val="0D0D0D" w:themeColor="text1" w:themeTint="F2"/>
          <w:sz w:val="36"/>
          <w:szCs w:val="36"/>
        </w:rPr>
        <w:t>int Scoreonly();</w:t>
      </w:r>
    </w:p>
    <w:p w14:paraId="683CCF53"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struct coordinate{</w:t>
      </w:r>
    </w:p>
    <w:p w14:paraId="7FEA8C59"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int x;</w:t>
      </w:r>
    </w:p>
    <w:p w14:paraId="6417336E"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int y;</w:t>
      </w:r>
    </w:p>
    <w:p w14:paraId="7C91F374" w14:textId="77777777" w:rsidR="00FC704F" w:rsidRDefault="00A4002A" w:rsidP="00A4002A">
      <w:pPr>
        <w:rPr>
          <w:color w:val="0D0D0D" w:themeColor="text1" w:themeTint="F2"/>
          <w:sz w:val="36"/>
          <w:szCs w:val="36"/>
        </w:rPr>
      </w:pPr>
      <w:r w:rsidRPr="005570AF">
        <w:rPr>
          <w:color w:val="0D0D0D" w:themeColor="text1" w:themeTint="F2"/>
          <w:sz w:val="36"/>
          <w:szCs w:val="36"/>
        </w:rPr>
        <w:t xml:space="preserve">    int direction;</w:t>
      </w:r>
    </w:p>
    <w:p w14:paraId="12E16C9A" w14:textId="25064501" w:rsidR="00A4002A" w:rsidRPr="005570AF" w:rsidRDefault="00A4002A" w:rsidP="00A4002A">
      <w:pPr>
        <w:rPr>
          <w:color w:val="0D0D0D" w:themeColor="text1" w:themeTint="F2"/>
          <w:sz w:val="36"/>
          <w:szCs w:val="36"/>
        </w:rPr>
      </w:pPr>
      <w:r w:rsidRPr="005570AF">
        <w:rPr>
          <w:color w:val="0D0D0D" w:themeColor="text1" w:themeTint="F2"/>
          <w:sz w:val="36"/>
          <w:szCs w:val="36"/>
        </w:rPr>
        <w:t>};</w:t>
      </w:r>
    </w:p>
    <w:p w14:paraId="1D7C5416" w14:textId="62FEB0FD" w:rsidR="00A4002A" w:rsidRPr="005570AF" w:rsidRDefault="00A4002A" w:rsidP="00A4002A">
      <w:pPr>
        <w:rPr>
          <w:color w:val="0D0D0D" w:themeColor="text1" w:themeTint="F2"/>
          <w:sz w:val="36"/>
          <w:szCs w:val="36"/>
        </w:rPr>
      </w:pPr>
      <w:r w:rsidRPr="005570AF">
        <w:rPr>
          <w:color w:val="0D0D0D" w:themeColor="text1" w:themeTint="F2"/>
          <w:sz w:val="36"/>
          <w:szCs w:val="36"/>
        </w:rPr>
        <w:t>typedef struct coordinate coordinate;</w:t>
      </w:r>
    </w:p>
    <w:p w14:paraId="7E83D88A" w14:textId="737DA725" w:rsidR="00FC704F" w:rsidRPr="005570AF" w:rsidRDefault="00A4002A" w:rsidP="00A4002A">
      <w:pPr>
        <w:rPr>
          <w:color w:val="0D0D0D" w:themeColor="text1" w:themeTint="F2"/>
          <w:sz w:val="36"/>
          <w:szCs w:val="36"/>
        </w:rPr>
      </w:pPr>
      <w:r w:rsidRPr="005570AF">
        <w:rPr>
          <w:color w:val="0D0D0D" w:themeColor="text1" w:themeTint="F2"/>
          <w:sz w:val="36"/>
          <w:szCs w:val="36"/>
        </w:rPr>
        <w:lastRenderedPageBreak/>
        <w:t>coordinate head, bend[500],food,body[30];</w:t>
      </w:r>
    </w:p>
    <w:p w14:paraId="799700F8"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int main()</w:t>
      </w:r>
    </w:p>
    <w:p w14:paraId="605EBFE4" w14:textId="34F8AEA3" w:rsidR="00A4002A" w:rsidRPr="005570AF" w:rsidRDefault="00A4002A" w:rsidP="00A4002A">
      <w:pPr>
        <w:rPr>
          <w:color w:val="0D0D0D" w:themeColor="text1" w:themeTint="F2"/>
          <w:sz w:val="36"/>
          <w:szCs w:val="36"/>
        </w:rPr>
      </w:pPr>
      <w:r w:rsidRPr="005570AF">
        <w:rPr>
          <w:color w:val="0D0D0D" w:themeColor="text1" w:themeTint="F2"/>
          <w:sz w:val="36"/>
          <w:szCs w:val="36"/>
        </w:rPr>
        <w:t>{</w:t>
      </w:r>
    </w:p>
    <w:p w14:paraId="15B82B98" w14:textId="0314AC8C"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char key;</w:t>
      </w:r>
    </w:p>
    <w:p w14:paraId="598784E8" w14:textId="2B7804AD"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Print();</w:t>
      </w:r>
    </w:p>
    <w:p w14:paraId="631C44DE" w14:textId="22BE0570"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system("cls");</w:t>
      </w:r>
    </w:p>
    <w:p w14:paraId="429F4A35" w14:textId="2A0F7F94"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load();</w:t>
      </w:r>
    </w:p>
    <w:p w14:paraId="24CCB667" w14:textId="323CDCEE"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length=5;</w:t>
      </w:r>
    </w:p>
    <w:p w14:paraId="770A2F21" w14:textId="637E47F1"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head.x=25;</w:t>
      </w:r>
    </w:p>
    <w:p w14:paraId="2753B942" w14:textId="010C908E"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head.y=20;</w:t>
      </w:r>
    </w:p>
    <w:p w14:paraId="049B297B" w14:textId="2DC2EE11"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head.direction=RIGHT;</w:t>
      </w:r>
    </w:p>
    <w:p w14:paraId="54F133CD" w14:textId="3C9F5F84"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Boarder();</w:t>
      </w:r>
    </w:p>
    <w:p w14:paraId="43673AD0" w14:textId="12A5EFCD"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Food(); //to generate food coordinates initially</w:t>
      </w:r>
    </w:p>
    <w:p w14:paraId="6846D827" w14:textId="7D7E082D"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life=3; //number of extra lives</w:t>
      </w:r>
    </w:p>
    <w:p w14:paraId="0E132C9D" w14:textId="61521751"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bend[0]=head;</w:t>
      </w:r>
    </w:p>
    <w:p w14:paraId="639C9829" w14:textId="6C63899B"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Move();   //initialing initial bend coordinate</w:t>
      </w:r>
    </w:p>
    <w:p w14:paraId="0281CBBA" w14:textId="0ED3ED24"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return 0;</w:t>
      </w:r>
    </w:p>
    <w:p w14:paraId="3BE18501" w14:textId="7643B8B6" w:rsidR="00A4002A" w:rsidRPr="005570AF" w:rsidRDefault="00A4002A" w:rsidP="00A4002A">
      <w:pPr>
        <w:rPr>
          <w:color w:val="0D0D0D" w:themeColor="text1" w:themeTint="F2"/>
          <w:sz w:val="36"/>
          <w:szCs w:val="36"/>
        </w:rPr>
      </w:pPr>
      <w:r w:rsidRPr="005570AF">
        <w:rPr>
          <w:color w:val="0D0D0D" w:themeColor="text1" w:themeTint="F2"/>
          <w:sz w:val="36"/>
          <w:szCs w:val="36"/>
        </w:rPr>
        <w:t>}</w:t>
      </w:r>
    </w:p>
    <w:p w14:paraId="55B843CA"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void Move()</w:t>
      </w:r>
    </w:p>
    <w:p w14:paraId="190D80B7"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w:t>
      </w:r>
    </w:p>
    <w:p w14:paraId="11B75D53" w14:textId="1F77E2AC"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int a,i;</w:t>
      </w:r>
    </w:p>
    <w:p w14:paraId="054B03BE" w14:textId="77777777" w:rsidR="00641940" w:rsidRDefault="00A4002A" w:rsidP="00A4002A">
      <w:pPr>
        <w:rPr>
          <w:color w:val="0D0D0D" w:themeColor="text1" w:themeTint="F2"/>
          <w:sz w:val="36"/>
          <w:szCs w:val="36"/>
        </w:rPr>
      </w:pPr>
      <w:r w:rsidRPr="005570AF">
        <w:rPr>
          <w:color w:val="0D0D0D" w:themeColor="text1" w:themeTint="F2"/>
          <w:sz w:val="36"/>
          <w:szCs w:val="36"/>
        </w:rPr>
        <w:t xml:space="preserve">    do</w:t>
      </w:r>
    </w:p>
    <w:p w14:paraId="20207F36" w14:textId="5B08E859" w:rsidR="00641940" w:rsidRPr="005570AF" w:rsidRDefault="00A4002A" w:rsidP="00A4002A">
      <w:pPr>
        <w:rPr>
          <w:color w:val="0D0D0D" w:themeColor="text1" w:themeTint="F2"/>
          <w:sz w:val="36"/>
          <w:szCs w:val="36"/>
        </w:rPr>
      </w:pPr>
      <w:r w:rsidRPr="005570AF">
        <w:rPr>
          <w:color w:val="0D0D0D" w:themeColor="text1" w:themeTint="F2"/>
          <w:sz w:val="36"/>
          <w:szCs w:val="36"/>
        </w:rPr>
        <w:lastRenderedPageBreak/>
        <w:t>{</w:t>
      </w:r>
    </w:p>
    <w:p w14:paraId="5D4EDAAD"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Food();</w:t>
      </w:r>
    </w:p>
    <w:p w14:paraId="59990851" w14:textId="2BA0EA76"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fflush(stdin);</w:t>
      </w:r>
    </w:p>
    <w:p w14:paraId="7449B910" w14:textId="21345223"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len=0;</w:t>
      </w:r>
    </w:p>
    <w:p w14:paraId="799D0D14" w14:textId="11CA0364"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for(i=0;i&lt;30;i++)</w:t>
      </w:r>
    </w:p>
    <w:p w14:paraId="70D90EF6" w14:textId="4EF0797C"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w:t>
      </w:r>
    </w:p>
    <w:p w14:paraId="2F1216E3" w14:textId="0EF3BE85"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body[i].x=0;</w:t>
      </w:r>
    </w:p>
    <w:p w14:paraId="28D515E6" w14:textId="6A0C4191"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body[i].y=0;</w:t>
      </w:r>
    </w:p>
    <w:p w14:paraId="097D5CC2" w14:textId="129DC91D"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if(i==length)</w:t>
      </w:r>
    </w:p>
    <w:p w14:paraId="524B3FEC" w14:textId="3AF9379A"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break;</w:t>
      </w:r>
    </w:p>
    <w:p w14:paraId="50961D7F" w14:textId="73F9BC6D"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w:t>
      </w:r>
    </w:p>
    <w:p w14:paraId="6BC67DC2" w14:textId="53AB4286"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Delay(length);</w:t>
      </w:r>
    </w:p>
    <w:p w14:paraId="2433F446" w14:textId="161CFAB3"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Boarder();</w:t>
      </w:r>
    </w:p>
    <w:p w14:paraId="3973A564" w14:textId="029D3F19"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if(head.direction==RIGHT)</w:t>
      </w:r>
    </w:p>
    <w:p w14:paraId="2D0D543E" w14:textId="7EDE9639"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Right();</w:t>
      </w:r>
    </w:p>
    <w:p w14:paraId="1D914E1D" w14:textId="4D3FF165"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else if(head.direction==LEFT)</w:t>
      </w:r>
    </w:p>
    <w:p w14:paraId="2CA3A5DC" w14:textId="30A49DAB"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Left();</w:t>
      </w:r>
    </w:p>
    <w:p w14:paraId="3E8A56E0" w14:textId="68E5292D"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else if(head.direction==DOWN)</w:t>
      </w:r>
    </w:p>
    <w:p w14:paraId="4653E49E" w14:textId="6068EA63"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Down();</w:t>
      </w:r>
    </w:p>
    <w:p w14:paraId="24AE5AD2" w14:textId="45AB6086"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else if(head.direction==UP)</w:t>
      </w:r>
    </w:p>
    <w:p w14:paraId="355E6952" w14:textId="257A75C8"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Up();</w:t>
      </w:r>
    </w:p>
    <w:p w14:paraId="217CCA62" w14:textId="473360F5"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ExitGame();</w:t>
      </w:r>
    </w:p>
    <w:p w14:paraId="37FB941D" w14:textId="30D95AD2" w:rsidR="00641940" w:rsidRPr="005570AF" w:rsidRDefault="00A4002A" w:rsidP="00A4002A">
      <w:pPr>
        <w:rPr>
          <w:color w:val="0D0D0D" w:themeColor="text1" w:themeTint="F2"/>
          <w:sz w:val="36"/>
          <w:szCs w:val="36"/>
        </w:rPr>
      </w:pPr>
      <w:r w:rsidRPr="005570AF">
        <w:rPr>
          <w:color w:val="0D0D0D" w:themeColor="text1" w:themeTint="F2"/>
          <w:sz w:val="36"/>
          <w:szCs w:val="36"/>
        </w:rPr>
        <w:lastRenderedPageBreak/>
        <w:t xml:space="preserve">    }while(!kbhit());</w:t>
      </w:r>
    </w:p>
    <w:p w14:paraId="39EF4D13" w14:textId="3546099E"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a=getch();</w:t>
      </w:r>
    </w:p>
    <w:p w14:paraId="60D18BFA" w14:textId="0EB80E3A"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if(a==27)</w:t>
      </w:r>
    </w:p>
    <w:p w14:paraId="62528DFA" w14:textId="4193E569"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w:t>
      </w:r>
    </w:p>
    <w:p w14:paraId="4FB7C1B7" w14:textId="4205C6BD"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system("cls");</w:t>
      </w:r>
    </w:p>
    <w:p w14:paraId="3599B32A" w14:textId="1FE2B067"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exit(0);</w:t>
      </w:r>
    </w:p>
    <w:p w14:paraId="647B2BCC" w14:textId="77777777"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w:t>
      </w:r>
    </w:p>
    <w:p w14:paraId="04BE00A3" w14:textId="0CFB951A"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key=getch()</w:t>
      </w:r>
      <w:r w:rsidR="00EC5064">
        <w:rPr>
          <w:color w:val="0D0D0D" w:themeColor="text1" w:themeTint="F2"/>
          <w:sz w:val="36"/>
          <w:szCs w:val="36"/>
        </w:rPr>
        <w:t>;</w:t>
      </w:r>
      <w:r w:rsidRPr="005570AF">
        <w:rPr>
          <w:color w:val="0D0D0D" w:themeColor="text1" w:themeTint="F2"/>
          <w:sz w:val="36"/>
          <w:szCs w:val="36"/>
        </w:rPr>
        <w:t xml:space="preserve">    if((key==RIGHT&amp;&amp;head.direction!=LEFT&amp;&amp;head.direction!=RIGHT)||(key==LEFT&amp;&amp;head.direction!=RIGHT&amp;&amp;head.direction!=LEFT)||(key==UP&amp;&amp;head.direction!=DOWN&amp;&amp;head.direction!=UP)||(key==DOWN&amp;&amp;head.direction!=UP&amp;&amp;head.direction!=DOWN))</w:t>
      </w:r>
    </w:p>
    <w:p w14:paraId="785B85F0" w14:textId="3B2694AA"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w:t>
      </w:r>
    </w:p>
    <w:p w14:paraId="0A40513D" w14:textId="3D6CFD5A"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bend_no++;</w:t>
      </w:r>
    </w:p>
    <w:p w14:paraId="25BB64DD" w14:textId="22A6ED66"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bend[bend_no]=head;</w:t>
      </w:r>
    </w:p>
    <w:p w14:paraId="62145E99" w14:textId="30DECFDA"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head.direction=key;</w:t>
      </w:r>
    </w:p>
    <w:p w14:paraId="764BDFE9" w14:textId="0EBF7359"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if(key==UP)</w:t>
      </w:r>
    </w:p>
    <w:p w14:paraId="5B0E379D" w14:textId="2C5C78D2"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head.y--;</w:t>
      </w:r>
    </w:p>
    <w:p w14:paraId="668B6DF7" w14:textId="43BD28FF"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if(key==DOWN)</w:t>
      </w:r>
    </w:p>
    <w:p w14:paraId="29196F8C" w14:textId="2F134095"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head.y++;</w:t>
      </w:r>
    </w:p>
    <w:p w14:paraId="58F46E47" w14:textId="1E9B3B53"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if(key==RIGHT)</w:t>
      </w:r>
    </w:p>
    <w:p w14:paraId="4D3F4C54" w14:textId="538B286D"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head.x++;</w:t>
      </w:r>
    </w:p>
    <w:p w14:paraId="4D9C09B1" w14:textId="3C7A1D65" w:rsidR="00A4002A" w:rsidRPr="005570AF" w:rsidRDefault="00A4002A" w:rsidP="00A4002A">
      <w:pPr>
        <w:rPr>
          <w:color w:val="0D0D0D" w:themeColor="text1" w:themeTint="F2"/>
          <w:sz w:val="36"/>
          <w:szCs w:val="36"/>
        </w:rPr>
      </w:pPr>
      <w:r w:rsidRPr="005570AF">
        <w:rPr>
          <w:color w:val="0D0D0D" w:themeColor="text1" w:themeTint="F2"/>
          <w:sz w:val="36"/>
          <w:szCs w:val="36"/>
        </w:rPr>
        <w:lastRenderedPageBreak/>
        <w:t xml:space="preserve">        if(key==LEFT)</w:t>
      </w:r>
    </w:p>
    <w:p w14:paraId="282D1A3F" w14:textId="38BCFB45"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head.x--;</w:t>
      </w:r>
    </w:p>
    <w:p w14:paraId="7B1EA82D" w14:textId="30CC461C"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Move();</w:t>
      </w:r>
    </w:p>
    <w:p w14:paraId="029C37FE" w14:textId="4DD61C19" w:rsidR="00A4002A" w:rsidRPr="005570AF" w:rsidRDefault="00A4002A" w:rsidP="00A4002A">
      <w:pPr>
        <w:rPr>
          <w:color w:val="0D0D0D" w:themeColor="text1" w:themeTint="F2"/>
          <w:sz w:val="36"/>
          <w:szCs w:val="36"/>
        </w:rPr>
      </w:pPr>
      <w:r w:rsidRPr="005570AF">
        <w:rPr>
          <w:color w:val="0D0D0D" w:themeColor="text1" w:themeTint="F2"/>
          <w:sz w:val="36"/>
          <w:szCs w:val="36"/>
        </w:rPr>
        <w:t xml:space="preserve">    }</w:t>
      </w:r>
    </w:p>
    <w:p w14:paraId="717AEA27" w14:textId="7F4DA74C" w:rsidR="00A4002A" w:rsidRPr="00D259D2" w:rsidRDefault="00A4002A" w:rsidP="00A4002A">
      <w:pPr>
        <w:rPr>
          <w:color w:val="0D0D0D" w:themeColor="text1" w:themeTint="F2"/>
          <w:sz w:val="36"/>
          <w:szCs w:val="36"/>
        </w:rPr>
      </w:pPr>
      <w:r w:rsidRPr="00120B11">
        <w:rPr>
          <w:b/>
          <w:bCs/>
          <w:color w:val="0D0D0D" w:themeColor="text1" w:themeTint="F2"/>
          <w:sz w:val="36"/>
          <w:szCs w:val="36"/>
        </w:rPr>
        <w:t xml:space="preserve">    </w:t>
      </w:r>
      <w:r w:rsidRPr="00D259D2">
        <w:rPr>
          <w:color w:val="0D0D0D" w:themeColor="text1" w:themeTint="F2"/>
          <w:sz w:val="36"/>
          <w:szCs w:val="36"/>
        </w:rPr>
        <w:t>else if(key==27)</w:t>
      </w:r>
    </w:p>
    <w:p w14:paraId="28E01BF0" w14:textId="79B46886"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66DD15F4" w14:textId="491DCB7F"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system("cls");</w:t>
      </w:r>
    </w:p>
    <w:p w14:paraId="7A8BCC57" w14:textId="47C0AAB3"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exit(0);</w:t>
      </w:r>
    </w:p>
    <w:p w14:paraId="73789ACE" w14:textId="03225FCA"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17475546" w14:textId="701F5D9B"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else</w:t>
      </w:r>
    </w:p>
    <w:p w14:paraId="43AC12D8" w14:textId="6C5EC9D8"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4A62608F" w14:textId="2919BA65"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printf("\a");</w:t>
      </w:r>
    </w:p>
    <w:p w14:paraId="380F21FC" w14:textId="4410F74E"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Move();</w:t>
      </w:r>
    </w:p>
    <w:p w14:paraId="3797815C"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27D6B420" w14:textId="3DB40970"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72C8F3C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void gotoxy(int x, int y)</w:t>
      </w:r>
    </w:p>
    <w:p w14:paraId="46F54BFB" w14:textId="59256BFC"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3E57321A" w14:textId="40030A14"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COORD coord;</w:t>
      </w:r>
    </w:p>
    <w:p w14:paraId="0C2C8F9A" w14:textId="1CAD5744"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coord.X = x;</w:t>
      </w:r>
    </w:p>
    <w:p w14:paraId="6C0A74D8" w14:textId="55D140E2"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coord.Y = y;</w:t>
      </w:r>
    </w:p>
    <w:p w14:paraId="4C218CD1" w14:textId="3EF77782"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SetConsoleCursorPosition(GetStdHandle(STD_OUTPUT_HANDLE), coord);</w:t>
      </w:r>
    </w:p>
    <w:p w14:paraId="3E24161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lastRenderedPageBreak/>
        <w:t>}</w:t>
      </w:r>
    </w:p>
    <w:p w14:paraId="096FC32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void GotoXY(int x, int y)</w:t>
      </w:r>
    </w:p>
    <w:p w14:paraId="1F9F5AE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3F6E592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HANDLE a;</w:t>
      </w:r>
    </w:p>
    <w:p w14:paraId="075F313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COORD b;</w:t>
      </w:r>
    </w:p>
    <w:p w14:paraId="69EF009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fflush(stdout);</w:t>
      </w:r>
    </w:p>
    <w:p w14:paraId="10F667E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b.X = x;</w:t>
      </w:r>
    </w:p>
    <w:p w14:paraId="57FC50CC"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b.Y = y;</w:t>
      </w:r>
    </w:p>
    <w:p w14:paraId="05B47A1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a = GetStdHandle(STD_OUTPUT_HANDLE);</w:t>
      </w:r>
    </w:p>
    <w:p w14:paraId="77BC0E2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SetConsoleCursorPosition(a,b);</w:t>
      </w:r>
    </w:p>
    <w:p w14:paraId="0478EE6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2E5EAA4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void load(){</w:t>
      </w:r>
    </w:p>
    <w:p w14:paraId="00B73CD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int row,col,r,c,q;</w:t>
      </w:r>
    </w:p>
    <w:p w14:paraId="10A6A05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gotoxy(36,14);</w:t>
      </w:r>
    </w:p>
    <w:p w14:paraId="6360CF1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printf("loading...");</w:t>
      </w:r>
    </w:p>
    <w:p w14:paraId="13F67DC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gotoxy(30,15);</w:t>
      </w:r>
    </w:p>
    <w:p w14:paraId="72438B7C"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for(r=1;r&lt;=20;r++){</w:t>
      </w:r>
    </w:p>
    <w:p w14:paraId="244B189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for(q=0;q&lt;=100000000;q++);//to display the character slowly</w:t>
      </w:r>
    </w:p>
    <w:p w14:paraId="6FFB657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printf("%c",177);}</w:t>
      </w:r>
    </w:p>
    <w:p w14:paraId="1A7190A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getch();</w:t>
      </w:r>
    </w:p>
    <w:p w14:paraId="11C73681"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2282B28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void Down()</w:t>
      </w:r>
    </w:p>
    <w:p w14:paraId="0B08B43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lastRenderedPageBreak/>
        <w:t>{</w:t>
      </w:r>
    </w:p>
    <w:p w14:paraId="67F5CE5C"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int i;</w:t>
      </w:r>
    </w:p>
    <w:p w14:paraId="5BFA845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for(i=0;i&lt;=(head.y-bend[bend_no].y)&amp;&amp;len&lt;length;i++)</w:t>
      </w:r>
    </w:p>
    <w:p w14:paraId="34B43DD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01B6714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GotoXY(head.x,head.y-i);</w:t>
      </w:r>
    </w:p>
    <w:p w14:paraId="4F254FE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6577C60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if(len==0)</w:t>
      </w:r>
    </w:p>
    <w:p w14:paraId="3EF4313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printf("v");</w:t>
      </w:r>
    </w:p>
    <w:p w14:paraId="390FDEF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else</w:t>
      </w:r>
    </w:p>
    <w:p w14:paraId="30E8C1F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w:t>
      </w:r>
    </w:p>
    <w:p w14:paraId="6C6597E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1080CF0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body[len].x=head.x;</w:t>
      </w:r>
    </w:p>
    <w:p w14:paraId="3893519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body[len].y=head.y-i;</w:t>
      </w:r>
    </w:p>
    <w:p w14:paraId="06AD754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len++;</w:t>
      </w:r>
    </w:p>
    <w:p w14:paraId="47790ED1"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0A3A429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Bend();</w:t>
      </w:r>
    </w:p>
    <w:p w14:paraId="78196C7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if(!kbhit())</w:t>
      </w:r>
    </w:p>
    <w:p w14:paraId="02627091"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head.y++;</w:t>
      </w:r>
    </w:p>
    <w:p w14:paraId="158516A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2DC31CC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void Delay(long double k)</w:t>
      </w:r>
    </w:p>
    <w:p w14:paraId="3133BE6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291D6E6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Score();</w:t>
      </w:r>
    </w:p>
    <w:p w14:paraId="6920791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lastRenderedPageBreak/>
        <w:t xml:space="preserve">    long double i;</w:t>
      </w:r>
    </w:p>
    <w:p w14:paraId="1DD18EB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for(i=0;i&lt;=(10000000);i++);</w:t>
      </w:r>
    </w:p>
    <w:p w14:paraId="0B5CE0E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052C5F9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void ExitGame()</w:t>
      </w:r>
    </w:p>
    <w:p w14:paraId="125B4E9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53E2B59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int i,check=0;</w:t>
      </w:r>
    </w:p>
    <w:p w14:paraId="3B5C7D2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for(i=4;i&lt;length;i++)   //starts with 4 because it needs minimum 4 element to touch its own body</w:t>
      </w:r>
    </w:p>
    <w:p w14:paraId="663A163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5D72F5AC"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if(body[0].x==body[i].x&amp;&amp;body[0].y==body[i].y)</w:t>
      </w:r>
    </w:p>
    <w:p w14:paraId="1E47C27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41FB45AA"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check++;    //check's value increases as the coordinates of head is equal to any other body coordinate</w:t>
      </w:r>
    </w:p>
    <w:p w14:paraId="5FAC51B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70C7B3D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if(i==length||check!=0)</w:t>
      </w:r>
    </w:p>
    <w:p w14:paraId="384B418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break;</w:t>
      </w:r>
    </w:p>
    <w:p w14:paraId="3A1EC791"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49DADD7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if(head.x&lt;=10||head.x&gt;=70||head.y&lt;=10||head.y&gt;=30||check!=0)</w:t>
      </w:r>
    </w:p>
    <w:p w14:paraId="6C70001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1FC1547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life--;</w:t>
      </w:r>
    </w:p>
    <w:p w14:paraId="56D243DA"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if(life&gt;=0)</w:t>
      </w:r>
    </w:p>
    <w:p w14:paraId="5B81EE3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lastRenderedPageBreak/>
        <w:t xml:space="preserve">        {</w:t>
      </w:r>
    </w:p>
    <w:p w14:paraId="229D978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head.x=25;</w:t>
      </w:r>
    </w:p>
    <w:p w14:paraId="12CA786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head.y=20;</w:t>
      </w:r>
    </w:p>
    <w:p w14:paraId="7C78B10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bend_no=0;</w:t>
      </w:r>
    </w:p>
    <w:p w14:paraId="3D2CFFB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head.direction=RIGHT;</w:t>
      </w:r>
    </w:p>
    <w:p w14:paraId="025AC7C1"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Move();</w:t>
      </w:r>
    </w:p>
    <w:p w14:paraId="6FADFA6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006BF93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else</w:t>
      </w:r>
    </w:p>
    <w:p w14:paraId="4945965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0DA65BA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system("cls");</w:t>
      </w:r>
    </w:p>
    <w:p w14:paraId="42161FB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printf("All lives completed\nBetter Luck Next Time!!!\nPress any key to quit the game\n");</w:t>
      </w:r>
    </w:p>
    <w:p w14:paraId="65CC268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record();</w:t>
      </w:r>
    </w:p>
    <w:p w14:paraId="63EE912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exit(0);</w:t>
      </w:r>
    </w:p>
    <w:p w14:paraId="5242B6D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646E439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75246CC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116E9FA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void Food()</w:t>
      </w:r>
    </w:p>
    <w:p w14:paraId="5BEED54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7479E7C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if(head.x==food.x&amp;&amp;head.y==food.y)</w:t>
      </w:r>
    </w:p>
    <w:p w14:paraId="03BE94D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4160CF3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length++;</w:t>
      </w:r>
    </w:p>
    <w:p w14:paraId="39F9C23A"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lastRenderedPageBreak/>
        <w:t xml:space="preserve">        time_t a;</w:t>
      </w:r>
    </w:p>
    <w:p w14:paraId="3D9CF7B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a=time(0);</w:t>
      </w:r>
    </w:p>
    <w:p w14:paraId="49D8471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srand(a);</w:t>
      </w:r>
    </w:p>
    <w:p w14:paraId="092BA01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food.x=rand()%70;</w:t>
      </w:r>
    </w:p>
    <w:p w14:paraId="69A8387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if(food.x&lt;=10)</w:t>
      </w:r>
    </w:p>
    <w:p w14:paraId="758AFEF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food.x+=11;</w:t>
      </w:r>
    </w:p>
    <w:p w14:paraId="70649D2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food.y=rand()%30;</w:t>
      </w:r>
    </w:p>
    <w:p w14:paraId="071458DF" w14:textId="46D6E936"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if(food.y&lt;=10)</w:t>
      </w:r>
    </w:p>
    <w:p w14:paraId="32A22A3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food.y+=11;</w:t>
      </w:r>
    </w:p>
    <w:p w14:paraId="1239891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444C474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else if(food.x==0)/*to create food for the first time coz global variable are initialized with 0*/</w:t>
      </w:r>
    </w:p>
    <w:p w14:paraId="3D56B95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431237C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food.x=rand()%70;</w:t>
      </w:r>
    </w:p>
    <w:p w14:paraId="2CF34F1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if(food.x&lt;=10)</w:t>
      </w:r>
    </w:p>
    <w:p w14:paraId="0D2F331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food.x+=11;</w:t>
      </w:r>
    </w:p>
    <w:p w14:paraId="66C73F6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food.y=rand()%30;</w:t>
      </w:r>
    </w:p>
    <w:p w14:paraId="04D975D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if(food.y&lt;=10)</w:t>
      </w:r>
    </w:p>
    <w:p w14:paraId="3C95DABB" w14:textId="77777777" w:rsidR="00A925CF" w:rsidRDefault="00A4002A" w:rsidP="00A4002A">
      <w:pPr>
        <w:rPr>
          <w:color w:val="0D0D0D" w:themeColor="text1" w:themeTint="F2"/>
          <w:sz w:val="36"/>
          <w:szCs w:val="36"/>
        </w:rPr>
      </w:pPr>
      <w:r w:rsidRPr="00D259D2">
        <w:rPr>
          <w:color w:val="0D0D0D" w:themeColor="text1" w:themeTint="F2"/>
          <w:sz w:val="36"/>
          <w:szCs w:val="36"/>
        </w:rPr>
        <w:t xml:space="preserve">            food.y+=11;</w:t>
      </w:r>
    </w:p>
    <w:p w14:paraId="776F9BB8" w14:textId="58C9462C"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0FB5D4D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4DB3CED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void Left()</w:t>
      </w:r>
    </w:p>
    <w:p w14:paraId="0613F76A"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lastRenderedPageBreak/>
        <w:t>{</w:t>
      </w:r>
    </w:p>
    <w:p w14:paraId="47074C0A"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int i;</w:t>
      </w:r>
    </w:p>
    <w:p w14:paraId="7DFCEDC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for(i=0;i&lt;=(bend[bend_no].x-head.x)&amp;&amp;len&lt;length;i++)</w:t>
      </w:r>
    </w:p>
    <w:p w14:paraId="6B39E1F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269E033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GotoXY((head.x+i),head.y);</w:t>
      </w:r>
    </w:p>
    <w:p w14:paraId="16EE2A0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49CF083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if(len==0)</w:t>
      </w:r>
    </w:p>
    <w:p w14:paraId="267BE0C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printf("&lt;");</w:t>
      </w:r>
    </w:p>
    <w:p w14:paraId="796A28B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else</w:t>
      </w:r>
    </w:p>
    <w:p w14:paraId="78A92E8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w:t>
      </w:r>
    </w:p>
    <w:p w14:paraId="0D6ACB7C"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550D10D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body[len].x=head.x+i;</w:t>
      </w:r>
    </w:p>
    <w:p w14:paraId="714AE15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body[len].y=head.y;</w:t>
      </w:r>
    </w:p>
    <w:p w14:paraId="60B2AD8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len++;</w:t>
      </w:r>
    </w:p>
    <w:p w14:paraId="41B7EA6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47A98EB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Bend();</w:t>
      </w:r>
    </w:p>
    <w:p w14:paraId="4ED5265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if(!kbhit())</w:t>
      </w:r>
    </w:p>
    <w:p w14:paraId="622D07A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head.x--;</w:t>
      </w:r>
    </w:p>
    <w:p w14:paraId="748CBF3B" w14:textId="77777777" w:rsidR="00A4002A" w:rsidRPr="00D259D2" w:rsidRDefault="00A4002A" w:rsidP="00A4002A">
      <w:pPr>
        <w:rPr>
          <w:color w:val="0D0D0D" w:themeColor="text1" w:themeTint="F2"/>
          <w:sz w:val="36"/>
          <w:szCs w:val="36"/>
        </w:rPr>
      </w:pPr>
    </w:p>
    <w:p w14:paraId="5691218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18C05C3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void Right()</w:t>
      </w:r>
    </w:p>
    <w:p w14:paraId="269E5C7C"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244EC4DC"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lastRenderedPageBreak/>
        <w:t xml:space="preserve">    int i;</w:t>
      </w:r>
    </w:p>
    <w:p w14:paraId="7CE2EE2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for(i=0;i&lt;=(head.x-bend[bend_no].x)&amp;&amp;len&lt;length;i++)</w:t>
      </w:r>
    </w:p>
    <w:p w14:paraId="28D7644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6A2DBE7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//GotoXY((head.x-i),head.y);</w:t>
      </w:r>
    </w:p>
    <w:p w14:paraId="77F1E06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body[len].x=head.x-i;</w:t>
      </w:r>
    </w:p>
    <w:p w14:paraId="153AE08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body[len].y=head.y;</w:t>
      </w:r>
    </w:p>
    <w:p w14:paraId="0EC57B4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GotoXY(body[len].x,body[len].y);</w:t>
      </w:r>
    </w:p>
    <w:p w14:paraId="49174EE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1E39B96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if(len==0)</w:t>
      </w:r>
    </w:p>
    <w:p w14:paraId="278B3A1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printf("&gt;");</w:t>
      </w:r>
    </w:p>
    <w:p w14:paraId="2340D76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else</w:t>
      </w:r>
    </w:p>
    <w:p w14:paraId="0995649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w:t>
      </w:r>
    </w:p>
    <w:p w14:paraId="4340AF3A"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238F0AA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/*body[len].x=head.x-i;</w:t>
      </w:r>
    </w:p>
    <w:p w14:paraId="4198868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body[len].y=head.y;*/</w:t>
      </w:r>
    </w:p>
    <w:p w14:paraId="136EBFE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len++;</w:t>
      </w:r>
    </w:p>
    <w:p w14:paraId="1AC5550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1F5C431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Bend();</w:t>
      </w:r>
    </w:p>
    <w:p w14:paraId="318696C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if(!kbhit())</w:t>
      </w:r>
    </w:p>
    <w:p w14:paraId="13525C4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head.x++;</w:t>
      </w:r>
    </w:p>
    <w:p w14:paraId="59ABEF4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340779E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void Bend()</w:t>
      </w:r>
    </w:p>
    <w:p w14:paraId="1DDD014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lastRenderedPageBreak/>
        <w:t>{</w:t>
      </w:r>
    </w:p>
    <w:p w14:paraId="42865FD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int i,j,diff;</w:t>
      </w:r>
    </w:p>
    <w:p w14:paraId="3816FE7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for(i=bend_no;i&gt;=0&amp;&amp;len&lt;length;i--)</w:t>
      </w:r>
    </w:p>
    <w:p w14:paraId="652DDD4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2B8E946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if(bend[i].x==bend[i-1].x)</w:t>
      </w:r>
    </w:p>
    <w:p w14:paraId="17E11D2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3228F95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diff=bend[i].y-bend[i-1].y;</w:t>
      </w:r>
    </w:p>
    <w:p w14:paraId="68F1C4E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if(diff&lt;0)</w:t>
      </w:r>
    </w:p>
    <w:p w14:paraId="1E1BFDB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for(j=1;j&lt;=(-diff);j++)</w:t>
      </w:r>
    </w:p>
    <w:p w14:paraId="32E1B5A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1803269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body[len].x=bend[i].x;</w:t>
      </w:r>
    </w:p>
    <w:p w14:paraId="4BEBE43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body[len].y=bend[i].y+j;</w:t>
      </w:r>
    </w:p>
    <w:p w14:paraId="339EF3C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GotoXY(body[len].x,body[len].y);</w:t>
      </w:r>
    </w:p>
    <w:p w14:paraId="73FA5B4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w:t>
      </w:r>
    </w:p>
    <w:p w14:paraId="668B972A"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len++;</w:t>
      </w:r>
    </w:p>
    <w:p w14:paraId="14331C4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if(len==length)</w:t>
      </w:r>
    </w:p>
    <w:p w14:paraId="07D0602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break;</w:t>
      </w:r>
    </w:p>
    <w:p w14:paraId="60049C6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2BF0905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else if(diff&gt;0)</w:t>
      </w:r>
    </w:p>
    <w:p w14:paraId="46DDC4DA"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for(j=1;j&lt;=diff;j++)</w:t>
      </w:r>
    </w:p>
    <w:p w14:paraId="44D5ACF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545994C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/*GotoXY(bend[i].x,(bend[i].y-j));</w:t>
      </w:r>
    </w:p>
    <w:p w14:paraId="0BACE18C"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lastRenderedPageBreak/>
        <w:t xml:space="preserve">                        printf("*");*/</w:t>
      </w:r>
    </w:p>
    <w:p w14:paraId="0255702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body[len].x=bend[i].x;</w:t>
      </w:r>
    </w:p>
    <w:p w14:paraId="22BB8BA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body[len].y=bend[i].y-j;</w:t>
      </w:r>
    </w:p>
    <w:p w14:paraId="0FE8CA6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GotoXY(body[len].x,body[len].y);</w:t>
      </w:r>
    </w:p>
    <w:p w14:paraId="70A9A84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w:t>
      </w:r>
    </w:p>
    <w:p w14:paraId="37A8D9D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len++;</w:t>
      </w:r>
    </w:p>
    <w:p w14:paraId="63B9323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if(len==length)</w:t>
      </w:r>
    </w:p>
    <w:p w14:paraId="52C85B8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break;</w:t>
      </w:r>
    </w:p>
    <w:p w14:paraId="6B6BDA9A"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23AE254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6AD80A4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else if(bend[i].y==bend[i-1].y)</w:t>
      </w:r>
    </w:p>
    <w:p w14:paraId="7D0E18B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20D6C17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diff=bend[i].x-bend[i-1].x;</w:t>
      </w:r>
    </w:p>
    <w:p w14:paraId="69C94A8C"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if(diff&lt;0)</w:t>
      </w:r>
    </w:p>
    <w:p w14:paraId="6A3DC5E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for(j=1;j&lt;=(-diff)&amp;&amp;len&lt;length;j++)</w:t>
      </w:r>
    </w:p>
    <w:p w14:paraId="5EDE487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108E1E3A"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/*GotoXY((bend[i].x+j),bend[i].y);</w:t>
      </w:r>
    </w:p>
    <w:p w14:paraId="372A3E4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w:t>
      </w:r>
    </w:p>
    <w:p w14:paraId="6AA343B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body[len].x=bend[i].x+j;</w:t>
      </w:r>
    </w:p>
    <w:p w14:paraId="146A9AB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body[len].y=bend[i].y;</w:t>
      </w:r>
    </w:p>
    <w:p w14:paraId="58BEAF1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GotoXY(body[len].x,body[len].y);</w:t>
      </w:r>
    </w:p>
    <w:p w14:paraId="264F867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w:t>
      </w:r>
    </w:p>
    <w:p w14:paraId="53E6EBF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lastRenderedPageBreak/>
        <w:t xml:space="preserve">                   len++;</w:t>
      </w:r>
    </w:p>
    <w:p w14:paraId="5CF6F69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if(len==length)</w:t>
      </w:r>
    </w:p>
    <w:p w14:paraId="095EB781"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break;</w:t>
      </w:r>
    </w:p>
    <w:p w14:paraId="11B28FA1"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0A3CDD1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else if(diff&gt;0)</w:t>
      </w:r>
    </w:p>
    <w:p w14:paraId="5BF9BD4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for(j=1;j&lt;=diff&amp;&amp;len&lt;length;j++)</w:t>
      </w:r>
    </w:p>
    <w:p w14:paraId="16DE258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6353823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/*GotoXY((bend[i].x-j),bend[i].y);</w:t>
      </w:r>
    </w:p>
    <w:p w14:paraId="15B84D3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w:t>
      </w:r>
    </w:p>
    <w:p w14:paraId="5A76A51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body[len].x=bend[i].x-j;</w:t>
      </w:r>
    </w:p>
    <w:p w14:paraId="14A793E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body[len].y=bend[i].y;</w:t>
      </w:r>
    </w:p>
    <w:p w14:paraId="7BE2FCF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GotoXY(body[len].x,body[len].y);</w:t>
      </w:r>
    </w:p>
    <w:p w14:paraId="4E101C2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w:t>
      </w:r>
    </w:p>
    <w:p w14:paraId="5B13C3A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len++;</w:t>
      </w:r>
    </w:p>
    <w:p w14:paraId="2046ABB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if(len==length)</w:t>
      </w:r>
    </w:p>
    <w:p w14:paraId="5235C26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break;</w:t>
      </w:r>
    </w:p>
    <w:p w14:paraId="7370A59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438E65F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48EA2D7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5ADEF051"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35B6353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void Boarder()</w:t>
      </w:r>
    </w:p>
    <w:p w14:paraId="2A240DA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442D23A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lastRenderedPageBreak/>
        <w:t xml:space="preserve">   system("cls");</w:t>
      </w:r>
    </w:p>
    <w:p w14:paraId="12BE736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int i;</w:t>
      </w:r>
    </w:p>
    <w:p w14:paraId="2F5ECC5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GotoXY(food.x,food.y);   /*displaying food*/</w:t>
      </w:r>
    </w:p>
    <w:p w14:paraId="62D1810A"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printf("F");</w:t>
      </w:r>
    </w:p>
    <w:p w14:paraId="1A50444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for(i=10;i&lt;71;i++)</w:t>
      </w:r>
    </w:p>
    <w:p w14:paraId="145779D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7AE9C2C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GotoXY(i,10);</w:t>
      </w:r>
    </w:p>
    <w:p w14:paraId="74E1794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w:t>
      </w:r>
    </w:p>
    <w:p w14:paraId="08F6426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GotoXY(i,30);</w:t>
      </w:r>
    </w:p>
    <w:p w14:paraId="6A5D55E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w:t>
      </w:r>
    </w:p>
    <w:p w14:paraId="19B4A65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425EB01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for(i=10;i&lt;31;i++)</w:t>
      </w:r>
    </w:p>
    <w:p w14:paraId="4595998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172F949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GotoXY(10,i);</w:t>
      </w:r>
    </w:p>
    <w:p w14:paraId="1764B981"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w:t>
      </w:r>
    </w:p>
    <w:p w14:paraId="0E2D506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GotoXY(70,i);</w:t>
      </w:r>
    </w:p>
    <w:p w14:paraId="7B71236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w:t>
      </w:r>
    </w:p>
    <w:p w14:paraId="3E69016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5D67F9E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78E9F351"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void Print()</w:t>
      </w:r>
    </w:p>
    <w:p w14:paraId="42286EA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242AAD41"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//GotoXY(10,12);</w:t>
      </w:r>
    </w:p>
    <w:p w14:paraId="14455841"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lastRenderedPageBreak/>
        <w:t xml:space="preserve">   printf("\tWelcome to the mini Snake game.(press any key to continue)\n");</w:t>
      </w:r>
    </w:p>
    <w:p w14:paraId="43576D9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getch();</w:t>
      </w:r>
    </w:p>
    <w:p w14:paraId="0C13E14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system("cls");</w:t>
      </w:r>
    </w:p>
    <w:p w14:paraId="71B5DC5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printf("\tGame instructions:\n");</w:t>
      </w:r>
    </w:p>
    <w:p w14:paraId="68D40D3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printf("\n-&gt; Use arrow keys to move the snake.\n\n-&gt; You will be provided foods at the several coordinates of the screen which you have to eat. Everytime you eat a food the length of the snake will be increased by 1 element and thus the score.\n\n-&gt; Here you are provided with three lives. Your life will decrease as you hit the wall or snake's body.\n\n-&gt; YOu can pause the game in its middle by pressing any key. To continue the paused game press any other key once again\n\n-&gt; If you want to exit press esc. \n");</w:t>
      </w:r>
    </w:p>
    <w:p w14:paraId="2A0BD59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printf("\n\nPress any key to play game...");</w:t>
      </w:r>
    </w:p>
    <w:p w14:paraId="230ED1B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if(getch()==27)</w:t>
      </w:r>
    </w:p>
    <w:p w14:paraId="0A8F04C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exit(0);</w:t>
      </w:r>
    </w:p>
    <w:p w14:paraId="2BB66CA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10741FC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void record(){</w:t>
      </w:r>
    </w:p>
    <w:p w14:paraId="51F3396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char plname[20],nplname[20],cha,c;</w:t>
      </w:r>
    </w:p>
    <w:p w14:paraId="7AEF16A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int i,j,px;</w:t>
      </w:r>
    </w:p>
    <w:p w14:paraId="414457B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FILE *info;</w:t>
      </w:r>
    </w:p>
    <w:p w14:paraId="75E5BB8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info=fopen("record.txt","a+");</w:t>
      </w:r>
    </w:p>
    <w:p w14:paraId="095919A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getch();</w:t>
      </w:r>
    </w:p>
    <w:p w14:paraId="3A39878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lastRenderedPageBreak/>
        <w:t xml:space="preserve">   system("cls");</w:t>
      </w:r>
    </w:p>
    <w:p w14:paraId="4C108BC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printf("Enter your name\n");</w:t>
      </w:r>
    </w:p>
    <w:p w14:paraId="31CE127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scanf("%[^\n]",plname);</w:t>
      </w:r>
    </w:p>
    <w:p w14:paraId="49A6AD7A"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1A5A0A2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for(j=0;plname[j]!='\0';j++){ //to convert the first letter after space to capital</w:t>
      </w:r>
    </w:p>
    <w:p w14:paraId="0B440BB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nplname[0]=toupper(plname[0]);</w:t>
      </w:r>
    </w:p>
    <w:p w14:paraId="4C81BF3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if(plname[j-1]==' '){</w:t>
      </w:r>
    </w:p>
    <w:p w14:paraId="2890D3F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nplname[j]=toupper(plname[j]);</w:t>
      </w:r>
    </w:p>
    <w:p w14:paraId="57201BF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nplname[j-1]=plname[j-1];}</w:t>
      </w:r>
    </w:p>
    <w:p w14:paraId="05DDDB41"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else nplname[j]=plname[j];</w:t>
      </w:r>
    </w:p>
    <w:p w14:paraId="2B30FE2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1192876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nplname[j]='\0';</w:t>
      </w:r>
    </w:p>
    <w:p w14:paraId="3D60D8C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47690EC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//sdfprintf(info,"\t\t\tPlayers List\n");</w:t>
      </w:r>
    </w:p>
    <w:p w14:paraId="2468C2E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fprintf(info,"Player Name :%s\n",nplname);</w:t>
      </w:r>
    </w:p>
    <w:p w14:paraId="620922BA"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 date and time</w:t>
      </w:r>
    </w:p>
    <w:p w14:paraId="1386367B" w14:textId="77777777" w:rsidR="00A4002A" w:rsidRPr="00D259D2" w:rsidRDefault="00A4002A" w:rsidP="00A4002A">
      <w:pPr>
        <w:rPr>
          <w:color w:val="0D0D0D" w:themeColor="text1" w:themeTint="F2"/>
          <w:sz w:val="36"/>
          <w:szCs w:val="36"/>
        </w:rPr>
      </w:pPr>
    </w:p>
    <w:p w14:paraId="1EE4B84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time_t mytime;</w:t>
      </w:r>
    </w:p>
    <w:p w14:paraId="477EE42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mytime = time(NULL);</w:t>
      </w:r>
    </w:p>
    <w:p w14:paraId="6A03438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fprintf(info,"Played Date:%s",ctime(&amp;mytime));</w:t>
      </w:r>
    </w:p>
    <w:p w14:paraId="1A431F1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1C0D596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lastRenderedPageBreak/>
        <w:t xml:space="preserve">     fprintf(info,"Score:%d\n",px=Scoreonly());//call score to display score</w:t>
      </w:r>
    </w:p>
    <w:p w14:paraId="472C85C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//fprintf(info,"\nLevel:%d\n",10);//call level to display level</w:t>
      </w:r>
    </w:p>
    <w:p w14:paraId="12154C0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for(i=0;i&lt;=50;i++)</w:t>
      </w:r>
    </w:p>
    <w:p w14:paraId="5612AAD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fprintf(info,"%c",'_');</w:t>
      </w:r>
    </w:p>
    <w:p w14:paraId="2530F57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fprintf(info,"\n");</w:t>
      </w:r>
    </w:p>
    <w:p w14:paraId="6244A2C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fclose(info);</w:t>
      </w:r>
    </w:p>
    <w:p w14:paraId="7E258501"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printf("wanna see past records press 'y'\n");</w:t>
      </w:r>
    </w:p>
    <w:p w14:paraId="006C79F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cha=getch();</w:t>
      </w:r>
    </w:p>
    <w:p w14:paraId="5C8FC34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system("cls");</w:t>
      </w:r>
    </w:p>
    <w:p w14:paraId="1243971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if(cha=='y'){</w:t>
      </w:r>
    </w:p>
    <w:p w14:paraId="4608554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info=fopen("record.txt","r");</w:t>
      </w:r>
    </w:p>
    <w:p w14:paraId="48BC4B4D"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do{</w:t>
      </w:r>
    </w:p>
    <w:p w14:paraId="7AA19FE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putchar(c=getc(info));</w:t>
      </w:r>
    </w:p>
    <w:p w14:paraId="257FBC4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}while(c!=EOF);}</w:t>
      </w:r>
    </w:p>
    <w:p w14:paraId="3066D08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fclose(info);</w:t>
      </w:r>
    </w:p>
    <w:p w14:paraId="735A919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7491850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int Score()</w:t>
      </w:r>
    </w:p>
    <w:p w14:paraId="0DA88E7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166F5FDA"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int score;</w:t>
      </w:r>
    </w:p>
    <w:p w14:paraId="49BCED2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GotoXY(20,8);</w:t>
      </w:r>
    </w:p>
    <w:p w14:paraId="6FE2215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score=length-5;</w:t>
      </w:r>
    </w:p>
    <w:p w14:paraId="51270231"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lastRenderedPageBreak/>
        <w:t xml:space="preserve">   printf("SCORE : %d",(length-5));</w:t>
      </w:r>
    </w:p>
    <w:p w14:paraId="608BF32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score=length-5;</w:t>
      </w:r>
    </w:p>
    <w:p w14:paraId="73FB3751"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GotoXY(50,8);</w:t>
      </w:r>
    </w:p>
    <w:p w14:paraId="078601B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printf("Life : %d",life);</w:t>
      </w:r>
    </w:p>
    <w:p w14:paraId="3AFC4A2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return score;</w:t>
      </w:r>
    </w:p>
    <w:p w14:paraId="7BB5AC5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03A2185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int Scoreonly()</w:t>
      </w:r>
    </w:p>
    <w:p w14:paraId="7C8DAAFB"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61E5616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int score=Score();</w:t>
      </w:r>
    </w:p>
    <w:p w14:paraId="37D6C74C"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system("cls");</w:t>
      </w:r>
    </w:p>
    <w:p w14:paraId="45A87365"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return score;</w:t>
      </w:r>
    </w:p>
    <w:p w14:paraId="6A5FB9CA"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75675AE3"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void Up()</w:t>
      </w:r>
    </w:p>
    <w:p w14:paraId="1916B4D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w:t>
      </w:r>
    </w:p>
    <w:p w14:paraId="172592F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int i;</w:t>
      </w:r>
    </w:p>
    <w:p w14:paraId="17842AA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for(i=0;i&lt;=(bend[bend_no].y-head.y)&amp;&amp;len&lt;length;i++)</w:t>
      </w:r>
    </w:p>
    <w:p w14:paraId="446449F7"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56765CA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GotoXY(head.x,head.y+i);</w:t>
      </w:r>
    </w:p>
    <w:p w14:paraId="15CD36EE"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7CC10E2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if(len==0)</w:t>
      </w:r>
    </w:p>
    <w:p w14:paraId="15487870"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printf("^");</w:t>
      </w:r>
    </w:p>
    <w:p w14:paraId="18410FD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else</w:t>
      </w:r>
    </w:p>
    <w:p w14:paraId="1308A86F"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lastRenderedPageBreak/>
        <w:t xml:space="preserve">               printf("*");</w:t>
      </w:r>
    </w:p>
    <w:p w14:paraId="4E326631"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7E8744A8"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body[len].x=head.x;</w:t>
      </w:r>
    </w:p>
    <w:p w14:paraId="2661DF96"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body[len].y=head.y+i;</w:t>
      </w:r>
    </w:p>
    <w:p w14:paraId="13CB4F6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len++;</w:t>
      </w:r>
    </w:p>
    <w:p w14:paraId="79B17742"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w:t>
      </w:r>
    </w:p>
    <w:p w14:paraId="28390734"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Bend();</w:t>
      </w:r>
    </w:p>
    <w:p w14:paraId="2ED622D8" w14:textId="77777777" w:rsidR="00A4002A" w:rsidRPr="0032198D" w:rsidRDefault="00A4002A" w:rsidP="00A4002A">
      <w:pPr>
        <w:rPr>
          <w:b/>
          <w:bCs/>
          <w:color w:val="0D0D0D" w:themeColor="text1" w:themeTint="F2"/>
          <w:sz w:val="36"/>
          <w:szCs w:val="36"/>
        </w:rPr>
      </w:pPr>
      <w:r w:rsidRPr="00D259D2">
        <w:rPr>
          <w:color w:val="0D0D0D" w:themeColor="text1" w:themeTint="F2"/>
          <w:sz w:val="36"/>
          <w:szCs w:val="36"/>
        </w:rPr>
        <w:t xml:space="preserve">   if(!kbhit())</w:t>
      </w:r>
    </w:p>
    <w:p w14:paraId="680380D9" w14:textId="77777777" w:rsidR="00A4002A" w:rsidRPr="00D259D2" w:rsidRDefault="00A4002A" w:rsidP="00A4002A">
      <w:pPr>
        <w:rPr>
          <w:color w:val="0D0D0D" w:themeColor="text1" w:themeTint="F2"/>
          <w:sz w:val="36"/>
          <w:szCs w:val="36"/>
        </w:rPr>
      </w:pPr>
      <w:r w:rsidRPr="00D259D2">
        <w:rPr>
          <w:color w:val="0D0D0D" w:themeColor="text1" w:themeTint="F2"/>
          <w:sz w:val="36"/>
          <w:szCs w:val="36"/>
        </w:rPr>
        <w:t xml:space="preserve">       head.y--;</w:t>
      </w:r>
    </w:p>
    <w:p w14:paraId="56F66319" w14:textId="6972F080" w:rsidR="00CF327E" w:rsidRPr="00D259D2" w:rsidRDefault="00A4002A" w:rsidP="00A4002A">
      <w:pPr>
        <w:rPr>
          <w:color w:val="0D0D0D" w:themeColor="text1" w:themeTint="F2"/>
          <w:sz w:val="36"/>
          <w:szCs w:val="36"/>
        </w:rPr>
      </w:pPr>
      <w:r w:rsidRPr="00D259D2">
        <w:rPr>
          <w:color w:val="0D0D0D" w:themeColor="text1" w:themeTint="F2"/>
          <w:sz w:val="36"/>
          <w:szCs w:val="36"/>
        </w:rPr>
        <w:t>}</w:t>
      </w:r>
    </w:p>
    <w:p w14:paraId="45449B76" w14:textId="77777777" w:rsidR="00CF327E" w:rsidRPr="00D259D2" w:rsidRDefault="00CF327E" w:rsidP="00074359">
      <w:pPr>
        <w:rPr>
          <w:color w:val="00B0F0"/>
          <w:sz w:val="36"/>
          <w:szCs w:val="36"/>
        </w:rPr>
      </w:pPr>
    </w:p>
    <w:p w14:paraId="740CCE7D" w14:textId="77777777" w:rsidR="00CF327E" w:rsidRPr="00D259D2" w:rsidRDefault="00CF327E" w:rsidP="00074359">
      <w:pPr>
        <w:rPr>
          <w:color w:val="00B0F0"/>
          <w:sz w:val="36"/>
          <w:szCs w:val="36"/>
        </w:rPr>
      </w:pPr>
    </w:p>
    <w:p w14:paraId="2A5A7C56" w14:textId="77777777" w:rsidR="00CF327E" w:rsidRPr="00D259D2" w:rsidRDefault="00CF327E" w:rsidP="00074359">
      <w:pPr>
        <w:rPr>
          <w:color w:val="00B0F0"/>
          <w:sz w:val="40"/>
          <w:szCs w:val="40"/>
        </w:rPr>
      </w:pPr>
    </w:p>
    <w:p w14:paraId="6C60AA82" w14:textId="40272FD2" w:rsidR="00CF327E" w:rsidRPr="00D259D2" w:rsidRDefault="00CF327E" w:rsidP="00074359">
      <w:pPr>
        <w:rPr>
          <w:color w:val="00B0F0"/>
          <w:sz w:val="40"/>
          <w:szCs w:val="40"/>
        </w:rPr>
      </w:pPr>
    </w:p>
    <w:p w14:paraId="3A625C10" w14:textId="6A72A44E" w:rsidR="00120B11" w:rsidRPr="00D259D2" w:rsidRDefault="00120B11" w:rsidP="00074359">
      <w:pPr>
        <w:rPr>
          <w:color w:val="00B0F0"/>
          <w:sz w:val="40"/>
          <w:szCs w:val="40"/>
        </w:rPr>
      </w:pPr>
    </w:p>
    <w:p w14:paraId="4B164403" w14:textId="303C14B6" w:rsidR="00120B11" w:rsidRPr="00D259D2" w:rsidRDefault="00120B11" w:rsidP="00074359">
      <w:pPr>
        <w:rPr>
          <w:color w:val="00B0F0"/>
          <w:sz w:val="40"/>
          <w:szCs w:val="40"/>
        </w:rPr>
      </w:pPr>
    </w:p>
    <w:p w14:paraId="0BF359FF" w14:textId="11D030E1" w:rsidR="00120B11" w:rsidRPr="00D259D2" w:rsidRDefault="00120B11" w:rsidP="00074359">
      <w:pPr>
        <w:rPr>
          <w:color w:val="00B0F0"/>
          <w:sz w:val="40"/>
          <w:szCs w:val="40"/>
        </w:rPr>
      </w:pPr>
    </w:p>
    <w:p w14:paraId="7AEFE5C7" w14:textId="604EEC6A" w:rsidR="00120B11" w:rsidRPr="00D259D2" w:rsidRDefault="00120B11" w:rsidP="00074359">
      <w:pPr>
        <w:rPr>
          <w:color w:val="00B0F0"/>
          <w:sz w:val="40"/>
          <w:szCs w:val="40"/>
        </w:rPr>
      </w:pPr>
    </w:p>
    <w:p w14:paraId="4ED098B7" w14:textId="337F8823" w:rsidR="00120B11" w:rsidRPr="00D259D2" w:rsidRDefault="00120B11" w:rsidP="00074359">
      <w:pPr>
        <w:rPr>
          <w:color w:val="00B0F0"/>
          <w:sz w:val="40"/>
          <w:szCs w:val="40"/>
        </w:rPr>
      </w:pPr>
    </w:p>
    <w:p w14:paraId="4E7FED69" w14:textId="77777777" w:rsidR="00120B11" w:rsidRPr="00AD7045" w:rsidRDefault="00120B11" w:rsidP="00074359">
      <w:pPr>
        <w:rPr>
          <w:b/>
          <w:bCs/>
          <w:color w:val="00B0F0"/>
          <w:sz w:val="40"/>
          <w:szCs w:val="40"/>
        </w:rPr>
      </w:pPr>
    </w:p>
    <w:p w14:paraId="6EAE608A" w14:textId="77777777" w:rsidR="00F2518F" w:rsidRDefault="00F2518F" w:rsidP="00074359">
      <w:pPr>
        <w:rPr>
          <w:rFonts w:ascii="Times New Roman" w:hAnsi="Times New Roman" w:cs="Times New Roman"/>
          <w:b/>
          <w:bCs/>
          <w:color w:val="auto"/>
          <w:sz w:val="40"/>
          <w:szCs w:val="40"/>
          <w:u w:val="single"/>
        </w:rPr>
      </w:pPr>
    </w:p>
    <w:p w14:paraId="3AB9A1FE" w14:textId="77777777" w:rsidR="00F2518F" w:rsidRDefault="00F2518F" w:rsidP="00074359">
      <w:pPr>
        <w:rPr>
          <w:rFonts w:ascii="Times New Roman" w:hAnsi="Times New Roman" w:cs="Times New Roman"/>
          <w:b/>
          <w:bCs/>
          <w:color w:val="auto"/>
          <w:sz w:val="40"/>
          <w:szCs w:val="40"/>
          <w:u w:val="single"/>
        </w:rPr>
      </w:pPr>
    </w:p>
    <w:p w14:paraId="6D16EE64" w14:textId="32BA9382" w:rsidR="0029201C" w:rsidRDefault="001F4F22" w:rsidP="00074359">
      <w:pPr>
        <w:rPr>
          <w:rFonts w:ascii="Times New Roman" w:hAnsi="Times New Roman" w:cs="Times New Roman"/>
          <w:b/>
          <w:bCs/>
          <w:color w:val="auto"/>
          <w:sz w:val="40"/>
          <w:szCs w:val="40"/>
          <w:u w:val="single"/>
        </w:rPr>
      </w:pPr>
      <w:r>
        <w:rPr>
          <w:rFonts w:ascii="Times New Roman" w:hAnsi="Times New Roman" w:cs="Times New Roman"/>
          <w:b/>
          <w:bCs/>
          <w:color w:val="auto"/>
          <w:sz w:val="40"/>
          <w:szCs w:val="40"/>
          <w:u w:val="single"/>
        </w:rPr>
        <w:t xml:space="preserve">CONCLUSION </w:t>
      </w:r>
    </w:p>
    <w:p w14:paraId="1D8C63A6" w14:textId="77777777" w:rsidR="00120B11" w:rsidRPr="006D2ED8" w:rsidRDefault="00120B11" w:rsidP="00074359">
      <w:pPr>
        <w:rPr>
          <w:rFonts w:ascii="Times New Roman" w:hAnsi="Times New Roman" w:cs="Times New Roman"/>
          <w:b/>
          <w:bCs/>
          <w:color w:val="00B0F0"/>
          <w:sz w:val="40"/>
          <w:szCs w:val="40"/>
          <w:u w:val="single"/>
        </w:rPr>
      </w:pPr>
    </w:p>
    <w:p w14:paraId="23C464BF" w14:textId="38A40A70" w:rsidR="0029201C" w:rsidRPr="00E03D2A" w:rsidRDefault="0029201C" w:rsidP="009A0B20">
      <w:pPr>
        <w:jc w:val="both"/>
        <w:rPr>
          <w:rFonts w:ascii="Times New Roman" w:hAnsi="Times New Roman" w:cs="Times New Roman"/>
          <w:i/>
          <w:iCs/>
          <w:color w:val="auto"/>
          <w:sz w:val="36"/>
          <w:szCs w:val="36"/>
        </w:rPr>
      </w:pPr>
      <w:r w:rsidRPr="00AD7045">
        <w:rPr>
          <w:rFonts w:ascii="Times New Roman" w:hAnsi="Times New Roman" w:cs="Times New Roman"/>
          <w:color w:val="auto"/>
          <w:sz w:val="36"/>
          <w:szCs w:val="36"/>
        </w:rPr>
        <w:t>This project gives us more thrill</w:t>
      </w:r>
      <w:r w:rsidR="001E424E">
        <w:rPr>
          <w:rFonts w:ascii="Times New Roman" w:hAnsi="Times New Roman" w:cs="Times New Roman"/>
          <w:color w:val="auto"/>
          <w:sz w:val="36"/>
          <w:szCs w:val="36"/>
        </w:rPr>
        <w:t xml:space="preserve">, adventure </w:t>
      </w:r>
      <w:r w:rsidRPr="00AD7045">
        <w:rPr>
          <w:rFonts w:ascii="Times New Roman" w:hAnsi="Times New Roman" w:cs="Times New Roman"/>
          <w:color w:val="auto"/>
          <w:sz w:val="36"/>
          <w:szCs w:val="36"/>
        </w:rPr>
        <w:t>and also gives us more pleasure. It helps us in many sectors like- planning, designing, developing, managing, programming skill, socket programming and so on</w:t>
      </w:r>
      <w:r w:rsidRPr="00E03D2A">
        <w:rPr>
          <w:rFonts w:ascii="Times New Roman" w:hAnsi="Times New Roman" w:cs="Times New Roman"/>
          <w:i/>
          <w:iCs/>
          <w:color w:val="auto"/>
          <w:sz w:val="36"/>
          <w:szCs w:val="36"/>
        </w:rPr>
        <w:t>.</w:t>
      </w:r>
    </w:p>
    <w:p w14:paraId="34571BE0" w14:textId="35D5B203" w:rsidR="00C63F4F" w:rsidRPr="00E03D2A" w:rsidRDefault="00C63F4F" w:rsidP="00074359">
      <w:pPr>
        <w:rPr>
          <w:rFonts w:ascii="Times New Roman" w:hAnsi="Times New Roman" w:cs="Times New Roman"/>
          <w:b/>
          <w:bCs/>
          <w:i/>
          <w:iCs/>
          <w:color w:val="00B0F0"/>
          <w:sz w:val="40"/>
          <w:szCs w:val="40"/>
        </w:rPr>
      </w:pPr>
    </w:p>
    <w:p w14:paraId="621AE159" w14:textId="3C43FF61" w:rsidR="00C63F4F" w:rsidRPr="00E03D2A" w:rsidRDefault="00C63F4F" w:rsidP="00074359">
      <w:pPr>
        <w:rPr>
          <w:rFonts w:ascii="Times New Roman" w:hAnsi="Times New Roman" w:cs="Times New Roman"/>
          <w:b/>
          <w:bCs/>
          <w:i/>
          <w:iCs/>
          <w:color w:val="00B0F0"/>
          <w:sz w:val="40"/>
          <w:szCs w:val="40"/>
        </w:rPr>
      </w:pPr>
    </w:p>
    <w:p w14:paraId="17A9033C" w14:textId="49EDC3DA" w:rsidR="00C63F4F" w:rsidRPr="00E03D2A" w:rsidRDefault="00C63F4F" w:rsidP="00074359">
      <w:pPr>
        <w:rPr>
          <w:rFonts w:ascii="Times New Roman" w:hAnsi="Times New Roman" w:cs="Times New Roman"/>
          <w:b/>
          <w:bCs/>
          <w:i/>
          <w:iCs/>
          <w:color w:val="00B0F0"/>
          <w:sz w:val="40"/>
          <w:szCs w:val="40"/>
        </w:rPr>
      </w:pPr>
    </w:p>
    <w:p w14:paraId="417F5EBB" w14:textId="4E621249" w:rsidR="00C63F4F" w:rsidRPr="00E03D2A" w:rsidRDefault="00C63F4F" w:rsidP="00074359">
      <w:pPr>
        <w:rPr>
          <w:rFonts w:ascii="Times New Roman" w:hAnsi="Times New Roman" w:cs="Times New Roman"/>
          <w:b/>
          <w:bCs/>
          <w:i/>
          <w:iCs/>
          <w:color w:val="00B0F0"/>
          <w:sz w:val="40"/>
          <w:szCs w:val="40"/>
        </w:rPr>
      </w:pPr>
    </w:p>
    <w:p w14:paraId="23645902" w14:textId="5BB75713" w:rsidR="00C63F4F" w:rsidRPr="00E03D2A" w:rsidRDefault="00C63F4F" w:rsidP="00074359">
      <w:pPr>
        <w:rPr>
          <w:rFonts w:ascii="Times New Roman" w:hAnsi="Times New Roman" w:cs="Times New Roman"/>
          <w:b/>
          <w:bCs/>
          <w:color w:val="00B0F0"/>
          <w:sz w:val="40"/>
          <w:szCs w:val="40"/>
        </w:rPr>
      </w:pPr>
    </w:p>
    <w:p w14:paraId="23945A55" w14:textId="0D5A2DF9" w:rsidR="00C63F4F" w:rsidRPr="00E03D2A" w:rsidRDefault="00C63F4F" w:rsidP="00074359">
      <w:pPr>
        <w:rPr>
          <w:rFonts w:ascii="Times New Roman" w:hAnsi="Times New Roman" w:cs="Times New Roman"/>
          <w:b/>
          <w:bCs/>
          <w:color w:val="00B0F0"/>
          <w:sz w:val="40"/>
          <w:szCs w:val="40"/>
        </w:rPr>
      </w:pPr>
    </w:p>
    <w:p w14:paraId="57A25AAF" w14:textId="0A7DD261" w:rsidR="00C63F4F" w:rsidRPr="00E03D2A" w:rsidRDefault="00C63F4F" w:rsidP="00074359">
      <w:pPr>
        <w:rPr>
          <w:rFonts w:ascii="Times New Roman" w:hAnsi="Times New Roman" w:cs="Times New Roman"/>
          <w:b/>
          <w:bCs/>
          <w:color w:val="00B0F0"/>
          <w:sz w:val="40"/>
          <w:szCs w:val="40"/>
        </w:rPr>
      </w:pPr>
    </w:p>
    <w:p w14:paraId="17FC8ECF" w14:textId="4EFF5E2F" w:rsidR="00C63F4F" w:rsidRPr="00E03D2A" w:rsidRDefault="00C63F4F" w:rsidP="00074359">
      <w:pPr>
        <w:rPr>
          <w:b/>
          <w:bCs/>
          <w:color w:val="00B0F0"/>
          <w:sz w:val="40"/>
          <w:szCs w:val="40"/>
        </w:rPr>
      </w:pPr>
    </w:p>
    <w:p w14:paraId="35CD19C0" w14:textId="1861AB13" w:rsidR="00C63F4F" w:rsidRPr="00E03D2A" w:rsidRDefault="00C63F4F" w:rsidP="00074359">
      <w:pPr>
        <w:rPr>
          <w:b/>
          <w:bCs/>
          <w:color w:val="00B0F0"/>
          <w:sz w:val="40"/>
          <w:szCs w:val="40"/>
        </w:rPr>
      </w:pPr>
    </w:p>
    <w:p w14:paraId="75ECC6F3" w14:textId="3A44A7D2" w:rsidR="00C63F4F" w:rsidRPr="00E03D2A" w:rsidRDefault="00C63F4F" w:rsidP="00074359">
      <w:pPr>
        <w:rPr>
          <w:b/>
          <w:bCs/>
          <w:color w:val="00B0F0"/>
          <w:sz w:val="40"/>
          <w:szCs w:val="40"/>
        </w:rPr>
      </w:pPr>
    </w:p>
    <w:p w14:paraId="6EC4F0F2" w14:textId="145C66DB" w:rsidR="00C63F4F" w:rsidRPr="00E03D2A" w:rsidRDefault="00C63F4F" w:rsidP="00074359">
      <w:pPr>
        <w:rPr>
          <w:b/>
          <w:bCs/>
          <w:i/>
          <w:iCs/>
          <w:color w:val="00B0F0"/>
          <w:sz w:val="40"/>
          <w:szCs w:val="40"/>
        </w:rPr>
      </w:pPr>
    </w:p>
    <w:p w14:paraId="37E2AB9D" w14:textId="0DDE6787" w:rsidR="00C63F4F" w:rsidRPr="00E03D2A" w:rsidRDefault="00C63F4F" w:rsidP="00074359">
      <w:pPr>
        <w:rPr>
          <w:b/>
          <w:bCs/>
          <w:i/>
          <w:iCs/>
          <w:color w:val="00B0F0"/>
          <w:sz w:val="40"/>
          <w:szCs w:val="40"/>
        </w:rPr>
      </w:pPr>
    </w:p>
    <w:p w14:paraId="5A43EC7E" w14:textId="77777777" w:rsidR="00331DE3" w:rsidRPr="00E03D2A" w:rsidRDefault="00331DE3" w:rsidP="00074359">
      <w:pPr>
        <w:rPr>
          <w:b/>
          <w:bCs/>
          <w:i/>
          <w:iCs/>
          <w:color w:val="auto"/>
          <w:sz w:val="40"/>
          <w:szCs w:val="40"/>
        </w:rPr>
      </w:pPr>
    </w:p>
    <w:p w14:paraId="44D24A23" w14:textId="77777777" w:rsidR="00331DE3" w:rsidRPr="00E03D2A" w:rsidRDefault="00331DE3" w:rsidP="00074359">
      <w:pPr>
        <w:rPr>
          <w:b/>
          <w:bCs/>
          <w:i/>
          <w:iCs/>
          <w:color w:val="auto"/>
          <w:sz w:val="40"/>
          <w:szCs w:val="40"/>
        </w:rPr>
      </w:pPr>
    </w:p>
    <w:p w14:paraId="332B546E" w14:textId="77777777" w:rsidR="00331DE3" w:rsidRPr="00C70657" w:rsidRDefault="00331DE3" w:rsidP="00074359">
      <w:pPr>
        <w:rPr>
          <w:b/>
          <w:bCs/>
          <w:color w:val="auto"/>
          <w:sz w:val="40"/>
          <w:szCs w:val="40"/>
        </w:rPr>
      </w:pPr>
    </w:p>
    <w:p w14:paraId="42FB538E" w14:textId="77777777" w:rsidR="00AA0B87" w:rsidRDefault="00AA0B87" w:rsidP="00074359">
      <w:pPr>
        <w:rPr>
          <w:rFonts w:ascii="Times New Roman" w:hAnsi="Times New Roman" w:cs="Times New Roman"/>
          <w:b/>
          <w:bCs/>
          <w:color w:val="auto"/>
          <w:sz w:val="40"/>
          <w:szCs w:val="40"/>
        </w:rPr>
      </w:pPr>
    </w:p>
    <w:p w14:paraId="671BD1E0" w14:textId="77777777" w:rsidR="00F435DC" w:rsidRDefault="00F435DC" w:rsidP="00074359">
      <w:pPr>
        <w:rPr>
          <w:rFonts w:ascii="Times New Roman" w:hAnsi="Times New Roman" w:cs="Times New Roman"/>
          <w:b/>
          <w:bCs/>
          <w:color w:val="auto"/>
          <w:sz w:val="40"/>
          <w:szCs w:val="40"/>
          <w:u w:val="single"/>
        </w:rPr>
      </w:pPr>
    </w:p>
    <w:p w14:paraId="28365014" w14:textId="31FD8D20" w:rsidR="00C63F4F" w:rsidRPr="00F435DC" w:rsidRDefault="001F4F22" w:rsidP="00074359">
      <w:pPr>
        <w:rPr>
          <w:rFonts w:ascii="Times New Roman" w:hAnsi="Times New Roman" w:cs="Times New Roman"/>
          <w:b/>
          <w:bCs/>
          <w:color w:val="auto"/>
          <w:sz w:val="40"/>
          <w:szCs w:val="40"/>
          <w:u w:val="single"/>
        </w:rPr>
      </w:pPr>
      <w:r w:rsidRPr="00F435DC">
        <w:rPr>
          <w:rFonts w:ascii="Times New Roman" w:hAnsi="Times New Roman" w:cs="Times New Roman"/>
          <w:b/>
          <w:bCs/>
          <w:color w:val="auto"/>
          <w:sz w:val="40"/>
          <w:szCs w:val="40"/>
          <w:u w:val="single"/>
        </w:rPr>
        <w:t>FUTURE SCOPE</w:t>
      </w:r>
    </w:p>
    <w:p w14:paraId="7AEA0F83" w14:textId="77777777" w:rsidR="00331DE3" w:rsidRPr="00F5198F" w:rsidRDefault="00331DE3" w:rsidP="00074359">
      <w:pPr>
        <w:rPr>
          <w:rFonts w:ascii="Times New Roman" w:hAnsi="Times New Roman" w:cs="Times New Roman"/>
          <w:b/>
          <w:bCs/>
          <w:color w:val="auto"/>
          <w:sz w:val="40"/>
          <w:szCs w:val="40"/>
        </w:rPr>
      </w:pPr>
    </w:p>
    <w:p w14:paraId="2CA1F578" w14:textId="7E5075C6" w:rsidR="003530EE" w:rsidRPr="00F5198F" w:rsidRDefault="00D5470B" w:rsidP="009A0B20">
      <w:pPr>
        <w:jc w:val="both"/>
        <w:rPr>
          <w:rFonts w:ascii="Times New Roman" w:hAnsi="Times New Roman" w:cs="Times New Roman"/>
          <w:color w:val="auto"/>
          <w:sz w:val="36"/>
          <w:szCs w:val="36"/>
        </w:rPr>
      </w:pPr>
      <w:r w:rsidRPr="00F5198F">
        <w:rPr>
          <w:rFonts w:ascii="Times New Roman" w:hAnsi="Times New Roman" w:cs="Times New Roman"/>
          <w:b/>
          <w:bCs/>
          <w:color w:val="auto"/>
          <w:sz w:val="36"/>
          <w:szCs w:val="36"/>
        </w:rPr>
        <w:t xml:space="preserve"> </w:t>
      </w:r>
      <w:r w:rsidRPr="00F5198F">
        <w:rPr>
          <w:rFonts w:ascii="Times New Roman" w:hAnsi="Times New Roman" w:cs="Times New Roman"/>
          <w:color w:val="auto"/>
          <w:sz w:val="36"/>
          <w:szCs w:val="36"/>
        </w:rPr>
        <w:t xml:space="preserve">Our project will be able to implement I’m future after making some changes and medication as we make our </w:t>
      </w:r>
      <w:r w:rsidR="00BF0494" w:rsidRPr="00F5198F">
        <w:rPr>
          <w:rFonts w:ascii="Times New Roman" w:hAnsi="Times New Roman" w:cs="Times New Roman"/>
          <w:color w:val="auto"/>
          <w:sz w:val="36"/>
          <w:szCs w:val="36"/>
        </w:rPr>
        <w:t>project at a basic or average level</w:t>
      </w:r>
      <w:r w:rsidR="00561EBB" w:rsidRPr="00F5198F">
        <w:rPr>
          <w:rFonts w:ascii="Times New Roman" w:hAnsi="Times New Roman" w:cs="Times New Roman"/>
          <w:color w:val="auto"/>
          <w:sz w:val="36"/>
          <w:szCs w:val="36"/>
        </w:rPr>
        <w:t xml:space="preserve">. </w:t>
      </w:r>
    </w:p>
    <w:p w14:paraId="6FC31E72" w14:textId="00621BB1" w:rsidR="00561EBB" w:rsidRPr="00F5198F" w:rsidRDefault="00561EBB" w:rsidP="009A0B20">
      <w:pPr>
        <w:jc w:val="both"/>
        <w:rPr>
          <w:rFonts w:ascii="Times New Roman" w:hAnsi="Times New Roman" w:cs="Times New Roman"/>
          <w:color w:val="auto"/>
          <w:sz w:val="36"/>
          <w:szCs w:val="36"/>
        </w:rPr>
      </w:pPr>
      <w:r w:rsidRPr="00F5198F">
        <w:rPr>
          <w:rFonts w:ascii="Times New Roman" w:hAnsi="Times New Roman" w:cs="Times New Roman"/>
          <w:color w:val="auto"/>
          <w:sz w:val="36"/>
          <w:szCs w:val="36"/>
        </w:rPr>
        <w:t>So the modifications that can be done in our project are:</w:t>
      </w:r>
    </w:p>
    <w:p w14:paraId="4ECCF598" w14:textId="7C1012D8" w:rsidR="00331DE3" w:rsidRPr="00F5198F" w:rsidRDefault="003018C0" w:rsidP="009A0B20">
      <w:pPr>
        <w:pStyle w:val="ListParagraph"/>
        <w:numPr>
          <w:ilvl w:val="0"/>
          <w:numId w:val="5"/>
        </w:numPr>
        <w:jc w:val="both"/>
        <w:rPr>
          <w:rFonts w:ascii="Times New Roman" w:hAnsi="Times New Roman" w:cs="Times New Roman"/>
          <w:color w:val="auto"/>
          <w:sz w:val="36"/>
          <w:szCs w:val="36"/>
        </w:rPr>
      </w:pPr>
      <w:r w:rsidRPr="00F5198F">
        <w:rPr>
          <w:rFonts w:ascii="Times New Roman" w:hAnsi="Times New Roman" w:cs="Times New Roman"/>
          <w:color w:val="auto"/>
          <w:sz w:val="36"/>
          <w:szCs w:val="36"/>
        </w:rPr>
        <w:t>It can be made with good graphics.</w:t>
      </w:r>
    </w:p>
    <w:p w14:paraId="7730EF03" w14:textId="473ED0AA" w:rsidR="00550177" w:rsidRPr="00F5198F" w:rsidRDefault="003018C0" w:rsidP="009A0B20">
      <w:pPr>
        <w:pStyle w:val="ListParagraph"/>
        <w:numPr>
          <w:ilvl w:val="0"/>
          <w:numId w:val="5"/>
        </w:numPr>
        <w:jc w:val="both"/>
        <w:rPr>
          <w:rFonts w:ascii="Times New Roman" w:hAnsi="Times New Roman" w:cs="Times New Roman"/>
          <w:color w:val="auto"/>
          <w:sz w:val="36"/>
          <w:szCs w:val="36"/>
        </w:rPr>
      </w:pPr>
      <w:r w:rsidRPr="00F5198F">
        <w:rPr>
          <w:rFonts w:ascii="Times New Roman" w:hAnsi="Times New Roman" w:cs="Times New Roman"/>
          <w:color w:val="auto"/>
          <w:sz w:val="36"/>
          <w:szCs w:val="36"/>
        </w:rPr>
        <w:t xml:space="preserve">We can add more options like </w:t>
      </w:r>
      <w:r w:rsidR="004741F9" w:rsidRPr="00F5198F">
        <w:rPr>
          <w:rFonts w:ascii="Times New Roman" w:hAnsi="Times New Roman" w:cs="Times New Roman"/>
          <w:color w:val="auto"/>
          <w:sz w:val="36"/>
          <w:szCs w:val="36"/>
        </w:rPr>
        <w:t>Top score, Player profile,</w:t>
      </w:r>
      <w:r w:rsidR="00550177" w:rsidRPr="00F5198F">
        <w:rPr>
          <w:rFonts w:ascii="Times New Roman" w:hAnsi="Times New Roman" w:cs="Times New Roman"/>
          <w:color w:val="auto"/>
          <w:sz w:val="36"/>
          <w:szCs w:val="36"/>
        </w:rPr>
        <w:t>, etc.</w:t>
      </w:r>
    </w:p>
    <w:p w14:paraId="3F2E034D" w14:textId="5AC3C2E6" w:rsidR="00B618B1" w:rsidRPr="00F5198F" w:rsidRDefault="00550177" w:rsidP="009A0B20">
      <w:pPr>
        <w:pStyle w:val="ListParagraph"/>
        <w:numPr>
          <w:ilvl w:val="0"/>
          <w:numId w:val="5"/>
        </w:numPr>
        <w:jc w:val="both"/>
        <w:rPr>
          <w:rFonts w:ascii="Times New Roman" w:hAnsi="Times New Roman" w:cs="Times New Roman"/>
          <w:color w:val="auto"/>
          <w:sz w:val="36"/>
          <w:szCs w:val="36"/>
        </w:rPr>
      </w:pPr>
      <w:r w:rsidRPr="00F5198F">
        <w:rPr>
          <w:rFonts w:ascii="Times New Roman" w:hAnsi="Times New Roman" w:cs="Times New Roman"/>
          <w:color w:val="auto"/>
          <w:sz w:val="36"/>
          <w:szCs w:val="36"/>
        </w:rPr>
        <w:t>We can add multi-players options.</w:t>
      </w:r>
    </w:p>
    <w:p w14:paraId="7FD62DC7" w14:textId="1DBA89FE" w:rsidR="00561EBB" w:rsidRPr="00F5198F" w:rsidRDefault="008A4A8D" w:rsidP="009A0B20">
      <w:pPr>
        <w:pStyle w:val="ListParagraph"/>
        <w:numPr>
          <w:ilvl w:val="0"/>
          <w:numId w:val="5"/>
        </w:numPr>
        <w:jc w:val="both"/>
        <w:rPr>
          <w:rFonts w:ascii="Times New Roman" w:hAnsi="Times New Roman" w:cs="Times New Roman"/>
          <w:color w:val="auto"/>
          <w:sz w:val="36"/>
          <w:szCs w:val="36"/>
        </w:rPr>
      </w:pPr>
      <w:r w:rsidRPr="00F5198F">
        <w:rPr>
          <w:rFonts w:ascii="Times New Roman" w:hAnsi="Times New Roman" w:cs="Times New Roman"/>
          <w:color w:val="auto"/>
          <w:sz w:val="36"/>
          <w:szCs w:val="36"/>
        </w:rPr>
        <w:t>We can also add</w:t>
      </w:r>
      <w:r w:rsidR="00043D9E" w:rsidRPr="00F5198F">
        <w:rPr>
          <w:rFonts w:ascii="Times New Roman" w:hAnsi="Times New Roman" w:cs="Times New Roman"/>
          <w:color w:val="auto"/>
          <w:sz w:val="36"/>
          <w:szCs w:val="36"/>
        </w:rPr>
        <w:t xml:space="preserve"> background</w:t>
      </w:r>
      <w:r w:rsidRPr="00F5198F">
        <w:rPr>
          <w:rFonts w:ascii="Times New Roman" w:hAnsi="Times New Roman" w:cs="Times New Roman"/>
          <w:color w:val="auto"/>
          <w:sz w:val="36"/>
          <w:szCs w:val="36"/>
        </w:rPr>
        <w:t xml:space="preserve"> sound</w:t>
      </w:r>
      <w:r w:rsidR="00043D9E" w:rsidRPr="00F5198F">
        <w:rPr>
          <w:rFonts w:ascii="Times New Roman" w:hAnsi="Times New Roman" w:cs="Times New Roman"/>
          <w:color w:val="auto"/>
          <w:sz w:val="36"/>
          <w:szCs w:val="36"/>
        </w:rPr>
        <w:t>.</w:t>
      </w:r>
    </w:p>
    <w:p w14:paraId="184C99B0" w14:textId="275B5908" w:rsidR="00043D9E" w:rsidRPr="00F5198F" w:rsidRDefault="00043D9E" w:rsidP="009A0B20">
      <w:pPr>
        <w:pStyle w:val="ListParagraph"/>
        <w:numPr>
          <w:ilvl w:val="0"/>
          <w:numId w:val="5"/>
        </w:numPr>
        <w:jc w:val="both"/>
        <w:rPr>
          <w:rFonts w:ascii="Times New Roman" w:hAnsi="Times New Roman" w:cs="Times New Roman"/>
          <w:color w:val="auto"/>
          <w:sz w:val="36"/>
          <w:szCs w:val="36"/>
        </w:rPr>
      </w:pPr>
      <w:r w:rsidRPr="00F5198F">
        <w:rPr>
          <w:rFonts w:ascii="Times New Roman" w:hAnsi="Times New Roman" w:cs="Times New Roman"/>
          <w:color w:val="auto"/>
          <w:sz w:val="36"/>
          <w:szCs w:val="36"/>
        </w:rPr>
        <w:t xml:space="preserve">It can </w:t>
      </w:r>
      <w:r w:rsidR="00A5338E" w:rsidRPr="00F5198F">
        <w:rPr>
          <w:rFonts w:ascii="Times New Roman" w:hAnsi="Times New Roman" w:cs="Times New Roman"/>
          <w:color w:val="auto"/>
          <w:sz w:val="36"/>
          <w:szCs w:val="36"/>
        </w:rPr>
        <w:t xml:space="preserve">be </w:t>
      </w:r>
      <w:r w:rsidR="00515740" w:rsidRPr="00F5198F">
        <w:rPr>
          <w:rFonts w:ascii="Times New Roman" w:hAnsi="Times New Roman" w:cs="Times New Roman"/>
          <w:color w:val="auto"/>
          <w:sz w:val="36"/>
          <w:szCs w:val="36"/>
        </w:rPr>
        <w:t>used to demonstrate the students</w:t>
      </w:r>
      <w:r w:rsidR="001A1BEF" w:rsidRPr="00F5198F">
        <w:rPr>
          <w:rFonts w:ascii="Times New Roman" w:hAnsi="Times New Roman" w:cs="Times New Roman"/>
          <w:color w:val="auto"/>
          <w:sz w:val="36"/>
          <w:szCs w:val="36"/>
        </w:rPr>
        <w:t xml:space="preserve">, as an example for C programming. </w:t>
      </w:r>
    </w:p>
    <w:p w14:paraId="76734C03" w14:textId="77777777" w:rsidR="001A1BEF" w:rsidRPr="00F5198F" w:rsidRDefault="001A1BEF" w:rsidP="009A0B20">
      <w:pPr>
        <w:pStyle w:val="ListParagraph"/>
        <w:jc w:val="both"/>
        <w:rPr>
          <w:rFonts w:ascii="Times New Roman" w:hAnsi="Times New Roman" w:cs="Times New Roman"/>
          <w:color w:val="auto"/>
          <w:sz w:val="36"/>
          <w:szCs w:val="36"/>
        </w:rPr>
      </w:pPr>
    </w:p>
    <w:p w14:paraId="252AE914" w14:textId="7A3C69A5" w:rsidR="00C63F4F" w:rsidRPr="00F5198F" w:rsidRDefault="00C63F4F" w:rsidP="009A0B20">
      <w:pPr>
        <w:jc w:val="both"/>
        <w:rPr>
          <w:rFonts w:ascii="Times New Roman" w:hAnsi="Times New Roman" w:cs="Times New Roman"/>
          <w:b/>
          <w:bCs/>
          <w:color w:val="00B0F0"/>
          <w:sz w:val="40"/>
          <w:szCs w:val="40"/>
        </w:rPr>
      </w:pPr>
    </w:p>
    <w:p w14:paraId="7AADE6C8" w14:textId="7C7B92FE" w:rsidR="00C63F4F" w:rsidRPr="00F5198F" w:rsidRDefault="00C63F4F" w:rsidP="009A0B20">
      <w:pPr>
        <w:jc w:val="both"/>
        <w:rPr>
          <w:rFonts w:ascii="Times New Roman" w:hAnsi="Times New Roman" w:cs="Times New Roman"/>
          <w:b/>
          <w:bCs/>
          <w:color w:val="00B0F0"/>
          <w:sz w:val="40"/>
          <w:szCs w:val="40"/>
        </w:rPr>
      </w:pPr>
    </w:p>
    <w:p w14:paraId="2BC322B8" w14:textId="7817BDD7" w:rsidR="00C63F4F" w:rsidRPr="00F5198F" w:rsidRDefault="00C63F4F" w:rsidP="009A0B20">
      <w:pPr>
        <w:jc w:val="both"/>
        <w:rPr>
          <w:rFonts w:ascii="Times New Roman" w:hAnsi="Times New Roman" w:cs="Times New Roman"/>
          <w:b/>
          <w:bCs/>
          <w:color w:val="00B0F0"/>
          <w:sz w:val="40"/>
          <w:szCs w:val="40"/>
        </w:rPr>
      </w:pPr>
    </w:p>
    <w:p w14:paraId="41DAC882" w14:textId="014AF02F" w:rsidR="00C63F4F" w:rsidRPr="00F5198F" w:rsidRDefault="00C63F4F" w:rsidP="009A0B20">
      <w:pPr>
        <w:jc w:val="both"/>
        <w:rPr>
          <w:rFonts w:ascii="Times New Roman" w:hAnsi="Times New Roman" w:cs="Times New Roman"/>
          <w:b/>
          <w:bCs/>
          <w:color w:val="00B0F0"/>
          <w:sz w:val="40"/>
          <w:szCs w:val="40"/>
        </w:rPr>
      </w:pPr>
    </w:p>
    <w:p w14:paraId="42535A8C" w14:textId="77777777" w:rsidR="001A1BEF" w:rsidRPr="00F5198F" w:rsidRDefault="001A1BEF" w:rsidP="00074359">
      <w:pPr>
        <w:rPr>
          <w:rFonts w:ascii="Times New Roman" w:hAnsi="Times New Roman" w:cs="Times New Roman"/>
          <w:b/>
          <w:bCs/>
          <w:color w:val="auto"/>
          <w:sz w:val="40"/>
          <w:szCs w:val="40"/>
        </w:rPr>
      </w:pPr>
    </w:p>
    <w:p w14:paraId="3E06FBA0" w14:textId="77777777" w:rsidR="001A1BEF" w:rsidRPr="00F5198F" w:rsidRDefault="001A1BEF" w:rsidP="00074359">
      <w:pPr>
        <w:rPr>
          <w:rFonts w:ascii="Times New Roman" w:hAnsi="Times New Roman" w:cs="Times New Roman"/>
          <w:b/>
          <w:bCs/>
          <w:color w:val="auto"/>
          <w:sz w:val="40"/>
          <w:szCs w:val="40"/>
        </w:rPr>
      </w:pPr>
    </w:p>
    <w:p w14:paraId="0B3C171C" w14:textId="77777777" w:rsidR="001A1BEF" w:rsidRPr="00F5198F" w:rsidRDefault="001A1BEF" w:rsidP="00074359">
      <w:pPr>
        <w:rPr>
          <w:rFonts w:ascii="Times New Roman" w:hAnsi="Times New Roman" w:cs="Times New Roman"/>
          <w:b/>
          <w:bCs/>
          <w:color w:val="auto"/>
          <w:sz w:val="40"/>
          <w:szCs w:val="40"/>
        </w:rPr>
      </w:pPr>
    </w:p>
    <w:p w14:paraId="4A3F142D" w14:textId="77777777" w:rsidR="001A1BEF" w:rsidRPr="00F5198F" w:rsidRDefault="001A1BEF" w:rsidP="00074359">
      <w:pPr>
        <w:rPr>
          <w:rFonts w:ascii="Times New Roman" w:hAnsi="Times New Roman" w:cs="Times New Roman"/>
          <w:b/>
          <w:bCs/>
          <w:color w:val="auto"/>
          <w:sz w:val="40"/>
          <w:szCs w:val="40"/>
        </w:rPr>
      </w:pPr>
    </w:p>
    <w:p w14:paraId="21FBDB66" w14:textId="77777777" w:rsidR="001A1BEF" w:rsidRPr="00F5198F" w:rsidRDefault="001A1BEF" w:rsidP="00074359">
      <w:pPr>
        <w:rPr>
          <w:rFonts w:ascii="Times New Roman" w:hAnsi="Times New Roman" w:cs="Times New Roman"/>
          <w:b/>
          <w:bCs/>
          <w:color w:val="auto"/>
          <w:sz w:val="40"/>
          <w:szCs w:val="40"/>
        </w:rPr>
      </w:pPr>
    </w:p>
    <w:p w14:paraId="076EA5A4" w14:textId="77777777" w:rsidR="00E21B21" w:rsidRDefault="00E21B21" w:rsidP="00074359">
      <w:pPr>
        <w:rPr>
          <w:rFonts w:ascii="Times New Roman" w:hAnsi="Times New Roman" w:cs="Times New Roman"/>
          <w:b/>
          <w:bCs/>
          <w:color w:val="auto"/>
          <w:sz w:val="40"/>
          <w:szCs w:val="40"/>
        </w:rPr>
      </w:pPr>
    </w:p>
    <w:p w14:paraId="21737D1E" w14:textId="1F0C0135" w:rsidR="005D5EA3" w:rsidRDefault="009138D1" w:rsidP="00074359">
      <w:pPr>
        <w:rPr>
          <w:rFonts w:ascii="Times New Roman" w:hAnsi="Times New Roman" w:cs="Times New Roman"/>
          <w:b/>
          <w:bCs/>
          <w:color w:val="auto"/>
          <w:sz w:val="40"/>
          <w:szCs w:val="40"/>
          <w:u w:val="single"/>
        </w:rPr>
      </w:pPr>
      <w:r>
        <w:rPr>
          <w:rFonts w:ascii="Times New Roman" w:hAnsi="Times New Roman" w:cs="Times New Roman"/>
          <w:b/>
          <w:bCs/>
          <w:color w:val="auto"/>
          <w:sz w:val="40"/>
          <w:szCs w:val="40"/>
          <w:u w:val="single"/>
        </w:rPr>
        <w:t xml:space="preserve">REFERENCE </w:t>
      </w:r>
    </w:p>
    <w:p w14:paraId="2A971BCE" w14:textId="77777777" w:rsidR="009138D1" w:rsidRPr="00F5198F" w:rsidRDefault="009138D1" w:rsidP="00074359">
      <w:pPr>
        <w:rPr>
          <w:rFonts w:ascii="Times New Roman" w:hAnsi="Times New Roman" w:cs="Times New Roman"/>
          <w:b/>
          <w:bCs/>
          <w:color w:val="auto"/>
          <w:sz w:val="40"/>
          <w:szCs w:val="40"/>
        </w:rPr>
      </w:pPr>
    </w:p>
    <w:p w14:paraId="6693B991" w14:textId="7D0A11E0" w:rsidR="005D5EA3" w:rsidRPr="00F5198F" w:rsidRDefault="00136E9E" w:rsidP="00074359">
      <w:pPr>
        <w:rPr>
          <w:rFonts w:ascii="Times New Roman" w:hAnsi="Times New Roman" w:cs="Times New Roman"/>
          <w:color w:val="auto"/>
          <w:sz w:val="36"/>
          <w:szCs w:val="36"/>
        </w:rPr>
      </w:pPr>
      <w:r>
        <w:t>.</w:t>
      </w:r>
    </w:p>
    <w:p w14:paraId="4C42EF6E" w14:textId="7109D80C" w:rsidR="005D5EA3" w:rsidRPr="00F5198F" w:rsidRDefault="00C4423B" w:rsidP="00136E9E">
      <w:pPr>
        <w:jc w:val="both"/>
        <w:rPr>
          <w:rFonts w:ascii="Times New Roman" w:hAnsi="Times New Roman" w:cs="Times New Roman"/>
          <w:color w:val="auto"/>
          <w:sz w:val="36"/>
          <w:szCs w:val="36"/>
        </w:rPr>
      </w:pPr>
      <w:hyperlink r:id="rId15" w:history="1">
        <w:r w:rsidR="005D5EA3" w:rsidRPr="00F5198F">
          <w:rPr>
            <w:rStyle w:val="Hyperlink"/>
            <w:rFonts w:ascii="Times New Roman" w:hAnsi="Times New Roman" w:cs="Times New Roman"/>
            <w:color w:val="auto"/>
            <w:sz w:val="36"/>
            <w:szCs w:val="36"/>
          </w:rPr>
          <w:t>http://www.c-sharpcorner.com/UploadFile/udeshikah/snake-game-application-in-C-Sharp/</w:t>
        </w:r>
      </w:hyperlink>
    </w:p>
    <w:p w14:paraId="3EE81D30" w14:textId="370AE23E" w:rsidR="005D5EA3" w:rsidRPr="00F5198F" w:rsidRDefault="00C4423B" w:rsidP="00136E9E">
      <w:pPr>
        <w:jc w:val="both"/>
        <w:rPr>
          <w:rFonts w:ascii="Times New Roman" w:hAnsi="Times New Roman" w:cs="Times New Roman"/>
          <w:color w:val="auto"/>
          <w:sz w:val="36"/>
          <w:szCs w:val="36"/>
        </w:rPr>
      </w:pPr>
      <w:hyperlink r:id="rId16" w:history="1">
        <w:r w:rsidR="005D5EA3" w:rsidRPr="00F5198F">
          <w:rPr>
            <w:rStyle w:val="Hyperlink"/>
            <w:rFonts w:ascii="Times New Roman" w:hAnsi="Times New Roman" w:cs="Times New Roman"/>
            <w:color w:val="auto"/>
            <w:sz w:val="36"/>
            <w:szCs w:val="36"/>
          </w:rPr>
          <w:t>http://www.dreamincode.net/forums/topic/243537-control-issue-with-snake-game-in-c%23/</w:t>
        </w:r>
      </w:hyperlink>
    </w:p>
    <w:p w14:paraId="69B48630" w14:textId="77777777" w:rsidR="005D5EA3" w:rsidRPr="00F5198F" w:rsidRDefault="005D5EA3" w:rsidP="00136E9E">
      <w:pPr>
        <w:jc w:val="both"/>
        <w:rPr>
          <w:rFonts w:ascii="Times New Roman" w:hAnsi="Times New Roman" w:cs="Times New Roman"/>
          <w:color w:val="auto"/>
          <w:sz w:val="36"/>
          <w:szCs w:val="36"/>
          <w:u w:val="single"/>
        </w:rPr>
      </w:pPr>
      <w:r w:rsidRPr="00F5198F">
        <w:rPr>
          <w:rFonts w:ascii="Times New Roman" w:hAnsi="Times New Roman" w:cs="Times New Roman"/>
          <w:color w:val="auto"/>
          <w:sz w:val="36"/>
          <w:szCs w:val="36"/>
          <w:u w:val="single"/>
        </w:rPr>
        <w:t>http://csharp.net-informations.com/communications/csharp-chat-client.htm</w:t>
      </w:r>
    </w:p>
    <w:p w14:paraId="1C169D8F" w14:textId="140FD829" w:rsidR="00C63F4F" w:rsidRPr="00F5198F" w:rsidRDefault="00C63F4F" w:rsidP="00136E9E">
      <w:pPr>
        <w:jc w:val="both"/>
        <w:rPr>
          <w:rFonts w:ascii="Times New Roman" w:hAnsi="Times New Roman" w:cs="Times New Roman"/>
          <w:color w:val="auto"/>
          <w:sz w:val="40"/>
          <w:szCs w:val="40"/>
        </w:rPr>
      </w:pPr>
    </w:p>
    <w:p w14:paraId="3EE458D6" w14:textId="5930EF92" w:rsidR="00F42BF8" w:rsidRPr="00F5198F" w:rsidRDefault="00F42BF8" w:rsidP="00136E9E">
      <w:pPr>
        <w:jc w:val="both"/>
        <w:rPr>
          <w:rFonts w:ascii="Times New Roman" w:hAnsi="Times New Roman" w:cs="Times New Roman"/>
          <w:color w:val="auto"/>
          <w:sz w:val="40"/>
          <w:szCs w:val="40"/>
        </w:rPr>
      </w:pPr>
    </w:p>
    <w:p w14:paraId="53E35C73" w14:textId="1DB7526F" w:rsidR="00DF7C20" w:rsidRDefault="00DF088A" w:rsidP="00136E9E">
      <w:pPr>
        <w:jc w:val="both"/>
        <w:rPr>
          <w:rFonts w:ascii="Times New Roman" w:hAnsi="Times New Roman" w:cs="Times New Roman"/>
          <w:b/>
          <w:bCs/>
          <w:color w:val="auto"/>
          <w:sz w:val="40"/>
          <w:szCs w:val="40"/>
        </w:rPr>
      </w:pPr>
      <w:r>
        <w:rPr>
          <w:rFonts w:ascii="Times New Roman" w:hAnsi="Times New Roman" w:cs="Times New Roman"/>
          <w:b/>
          <w:bCs/>
          <w:color w:val="auto"/>
          <w:sz w:val="40"/>
          <w:szCs w:val="40"/>
          <w:u w:val="single"/>
        </w:rPr>
        <w:t>BOOK’S REFERENCES</w:t>
      </w:r>
    </w:p>
    <w:p w14:paraId="1CE21E27" w14:textId="77777777" w:rsidR="00DF088A" w:rsidRPr="00F5198F" w:rsidRDefault="00DF088A" w:rsidP="00136E9E">
      <w:pPr>
        <w:jc w:val="both"/>
        <w:rPr>
          <w:rFonts w:ascii="Times New Roman" w:hAnsi="Times New Roman" w:cs="Times New Roman"/>
          <w:b/>
          <w:bCs/>
          <w:color w:val="auto"/>
          <w:sz w:val="40"/>
          <w:szCs w:val="40"/>
        </w:rPr>
      </w:pPr>
    </w:p>
    <w:p w14:paraId="70A01475" w14:textId="5B94C728" w:rsidR="00DF7C20" w:rsidRPr="00F5198F" w:rsidRDefault="00DF7C20" w:rsidP="00136E9E">
      <w:pPr>
        <w:pStyle w:val="ListParagraph"/>
        <w:numPr>
          <w:ilvl w:val="0"/>
          <w:numId w:val="10"/>
        </w:numPr>
        <w:jc w:val="both"/>
        <w:rPr>
          <w:rFonts w:ascii="Times New Roman" w:hAnsi="Times New Roman" w:cs="Times New Roman"/>
          <w:color w:val="auto"/>
          <w:sz w:val="36"/>
          <w:szCs w:val="36"/>
        </w:rPr>
      </w:pPr>
      <w:r w:rsidRPr="00F5198F">
        <w:rPr>
          <w:rFonts w:ascii="Times New Roman" w:hAnsi="Times New Roman" w:cs="Times New Roman"/>
          <w:color w:val="auto"/>
          <w:sz w:val="36"/>
          <w:szCs w:val="36"/>
        </w:rPr>
        <w:t>The Java Programming Language, by Ken Arnold, James Gosling, David Holmes</w:t>
      </w:r>
    </w:p>
    <w:p w14:paraId="63A1D10B" w14:textId="1BDEE6BD" w:rsidR="00DF7C20" w:rsidRPr="00F5198F" w:rsidRDefault="00DF7C20" w:rsidP="00136E9E">
      <w:pPr>
        <w:pStyle w:val="ListParagraph"/>
        <w:numPr>
          <w:ilvl w:val="0"/>
          <w:numId w:val="10"/>
        </w:numPr>
        <w:jc w:val="both"/>
        <w:rPr>
          <w:rFonts w:ascii="Times New Roman" w:hAnsi="Times New Roman" w:cs="Times New Roman"/>
          <w:color w:val="auto"/>
          <w:sz w:val="36"/>
          <w:szCs w:val="36"/>
        </w:rPr>
      </w:pPr>
      <w:r w:rsidRPr="00F5198F">
        <w:rPr>
          <w:rFonts w:ascii="Times New Roman" w:hAnsi="Times New Roman" w:cs="Times New Roman"/>
          <w:color w:val="auto"/>
          <w:sz w:val="36"/>
          <w:szCs w:val="36"/>
        </w:rPr>
        <w:t>Java Threads, Second Edition, by Scott Oaks, Henry Wong</w:t>
      </w:r>
    </w:p>
    <w:p w14:paraId="51DD78C0" w14:textId="76929F4A" w:rsidR="00DF7C20" w:rsidRPr="00205E26" w:rsidRDefault="00DF7C20" w:rsidP="00136E9E">
      <w:pPr>
        <w:pStyle w:val="ListParagraph"/>
        <w:numPr>
          <w:ilvl w:val="0"/>
          <w:numId w:val="10"/>
        </w:numPr>
        <w:jc w:val="both"/>
        <w:rPr>
          <w:color w:val="auto"/>
          <w:sz w:val="36"/>
          <w:szCs w:val="36"/>
        </w:rPr>
      </w:pPr>
      <w:r w:rsidRPr="00F5198F">
        <w:rPr>
          <w:rFonts w:ascii="Times New Roman" w:hAnsi="Times New Roman" w:cs="Times New Roman"/>
          <w:color w:val="auto"/>
          <w:sz w:val="36"/>
          <w:szCs w:val="36"/>
        </w:rPr>
        <w:t>Core Java</w:t>
      </w:r>
      <w:r w:rsidR="002760D8">
        <w:rPr>
          <w:rFonts w:ascii="Times New Roman" w:hAnsi="Times New Roman" w:cs="Times New Roman"/>
          <w:color w:val="auto"/>
          <w:sz w:val="36"/>
          <w:szCs w:val="36"/>
        </w:rPr>
        <w:t>-</w:t>
      </w:r>
      <w:r w:rsidRPr="00F5198F">
        <w:rPr>
          <w:rFonts w:ascii="Times New Roman" w:hAnsi="Times New Roman" w:cs="Times New Roman"/>
          <w:color w:val="auto"/>
          <w:sz w:val="36"/>
          <w:szCs w:val="36"/>
        </w:rPr>
        <w:t>Volume I/II, Seventh Edition, by Cay S. Horstmann</w:t>
      </w:r>
      <w:r w:rsidRPr="00205E26">
        <w:rPr>
          <w:color w:val="auto"/>
          <w:sz w:val="36"/>
          <w:szCs w:val="36"/>
        </w:rPr>
        <w:t>, </w:t>
      </w:r>
      <w:r w:rsidRPr="002A5A76">
        <w:rPr>
          <w:rFonts w:ascii="Times New Roman" w:hAnsi="Times New Roman" w:cs="Times New Roman"/>
          <w:color w:val="auto"/>
          <w:sz w:val="36"/>
          <w:szCs w:val="36"/>
        </w:rPr>
        <w:t>Gary Cornell</w:t>
      </w:r>
    </w:p>
    <w:p w14:paraId="77268FB9" w14:textId="2AEF9452" w:rsidR="00DF7C20" w:rsidRPr="00205E26" w:rsidRDefault="00DF7C20" w:rsidP="00136E9E">
      <w:pPr>
        <w:jc w:val="both"/>
        <w:rPr>
          <w:color w:val="auto"/>
          <w:sz w:val="36"/>
          <w:szCs w:val="36"/>
        </w:rPr>
      </w:pPr>
    </w:p>
    <w:p w14:paraId="1D64A54B" w14:textId="77777777" w:rsidR="00DF7C20" w:rsidRPr="00205E26" w:rsidRDefault="00DF7C20" w:rsidP="00136E9E">
      <w:pPr>
        <w:jc w:val="both"/>
        <w:rPr>
          <w:color w:val="auto"/>
          <w:sz w:val="36"/>
          <w:szCs w:val="36"/>
        </w:rPr>
      </w:pPr>
    </w:p>
    <w:p w14:paraId="7D958112" w14:textId="1815A918" w:rsidR="00CF327E" w:rsidRDefault="00CF327E" w:rsidP="00136E9E">
      <w:pPr>
        <w:jc w:val="both"/>
        <w:rPr>
          <w:b/>
          <w:bCs/>
          <w:i/>
          <w:iCs/>
          <w:color w:val="FF0000"/>
          <w:sz w:val="144"/>
          <w:szCs w:val="144"/>
        </w:rPr>
      </w:pPr>
    </w:p>
    <w:p w14:paraId="2E91627E" w14:textId="0C1079FD" w:rsidR="001A1BEF" w:rsidRPr="001834EA" w:rsidRDefault="001A1BEF" w:rsidP="00136E9E">
      <w:pPr>
        <w:jc w:val="both"/>
        <w:rPr>
          <w:color w:val="FF0000"/>
          <w:sz w:val="32"/>
          <w:szCs w:val="32"/>
        </w:rPr>
      </w:pPr>
    </w:p>
    <w:p w14:paraId="2F35167A" w14:textId="77777777" w:rsidR="001A1BEF" w:rsidRDefault="001A1BEF" w:rsidP="00136E9E">
      <w:pPr>
        <w:jc w:val="both"/>
        <w:rPr>
          <w:b/>
          <w:bCs/>
          <w:i/>
          <w:iCs/>
          <w:color w:val="FF0000"/>
          <w:sz w:val="144"/>
          <w:szCs w:val="144"/>
        </w:rPr>
      </w:pPr>
    </w:p>
    <w:p w14:paraId="3C5864BC" w14:textId="77777777" w:rsidR="001A1BEF" w:rsidRDefault="001A1BEF" w:rsidP="00C730C9">
      <w:pPr>
        <w:jc w:val="center"/>
        <w:rPr>
          <w:b/>
          <w:bCs/>
          <w:i/>
          <w:iCs/>
          <w:color w:val="FF0000"/>
          <w:sz w:val="144"/>
          <w:szCs w:val="144"/>
        </w:rPr>
      </w:pPr>
    </w:p>
    <w:p w14:paraId="01E49464" w14:textId="5F89A354" w:rsidR="001F3365" w:rsidRPr="003D658B" w:rsidRDefault="001A1BEF" w:rsidP="00C730C9">
      <w:pPr>
        <w:jc w:val="center"/>
        <w:rPr>
          <w:b/>
          <w:bCs/>
          <w:i/>
          <w:iCs/>
          <w:color w:val="FF0000"/>
          <w:sz w:val="144"/>
          <w:szCs w:val="144"/>
        </w:rPr>
      </w:pPr>
      <w:r>
        <w:rPr>
          <w:b/>
          <w:bCs/>
          <w:i/>
          <w:iCs/>
          <w:color w:val="FF0000"/>
          <w:sz w:val="144"/>
          <w:szCs w:val="144"/>
        </w:rPr>
        <w:t xml:space="preserve">Thankyou </w:t>
      </w:r>
    </w:p>
    <w:sectPr w:rsidR="001F3365" w:rsidRPr="003D658B">
      <w:footerReference w:type="default" r:id="rId1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CAE07" w14:textId="77777777" w:rsidR="000960FE" w:rsidRDefault="000960FE">
      <w:r>
        <w:separator/>
      </w:r>
    </w:p>
    <w:p w14:paraId="288D05E8" w14:textId="77777777" w:rsidR="000960FE" w:rsidRDefault="000960FE"/>
  </w:endnote>
  <w:endnote w:type="continuationSeparator" w:id="0">
    <w:p w14:paraId="372E189F" w14:textId="77777777" w:rsidR="000960FE" w:rsidRDefault="000960FE">
      <w:r>
        <w:continuationSeparator/>
      </w:r>
    </w:p>
    <w:p w14:paraId="7E735CAE" w14:textId="77777777" w:rsidR="000960FE" w:rsidRDefault="000960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5442847C" w14:textId="77777777" w:rsidR="007B7E0E" w:rsidRDefault="0057420F">
        <w:pPr>
          <w:pStyle w:val="Footer"/>
        </w:pPr>
        <w:r>
          <w:fldChar w:fldCharType="begin"/>
        </w:r>
        <w:r>
          <w:instrText xml:space="preserve"> PAGE   \* MERGEFORMAT </w:instrText>
        </w:r>
        <w:r>
          <w:fldChar w:fldCharType="separate"/>
        </w:r>
        <w:r w:rsidR="00764EB0">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A7458" w14:textId="77777777" w:rsidR="000960FE" w:rsidRDefault="000960FE">
      <w:r>
        <w:separator/>
      </w:r>
    </w:p>
    <w:p w14:paraId="2BFE18AE" w14:textId="77777777" w:rsidR="000960FE" w:rsidRDefault="000960FE"/>
  </w:footnote>
  <w:footnote w:type="continuationSeparator" w:id="0">
    <w:p w14:paraId="4718B23C" w14:textId="77777777" w:rsidR="000960FE" w:rsidRDefault="000960FE">
      <w:r>
        <w:continuationSeparator/>
      </w:r>
    </w:p>
    <w:p w14:paraId="197A7F77" w14:textId="77777777" w:rsidR="000960FE" w:rsidRDefault="000960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420AE6"/>
    <w:multiLevelType w:val="hybridMultilevel"/>
    <w:tmpl w:val="B7DAAC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AA527C"/>
    <w:multiLevelType w:val="hybridMultilevel"/>
    <w:tmpl w:val="68D644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73BAF"/>
    <w:multiLevelType w:val="hybridMultilevel"/>
    <w:tmpl w:val="DCB6E62E"/>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5"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14C35"/>
    <w:multiLevelType w:val="hybridMultilevel"/>
    <w:tmpl w:val="C2829F28"/>
    <w:lvl w:ilvl="0" w:tplc="FFFFFFFF">
      <w:start w:val="1"/>
      <w:numFmt w:val="decimal"/>
      <w:lvlText w:val="%1-"/>
      <w:lvlJc w:val="left"/>
      <w:pPr>
        <w:ind w:left="450" w:hanging="360"/>
      </w:pPr>
      <w:rPr>
        <w:rFonts w:hint="default"/>
      </w:rPr>
    </w:lvl>
    <w:lvl w:ilvl="1" w:tplc="59FC9EB8">
      <w:start w:val="1"/>
      <w:numFmt w:val="bullet"/>
      <w:lvlText w:val=""/>
      <w:lvlJc w:val="left"/>
      <w:pPr>
        <w:ind w:left="1170" w:hanging="360"/>
      </w:pPr>
      <w:rPr>
        <w:rFonts w:ascii="Symbol" w:eastAsiaTheme="minorHAnsi" w:hAnsi="Symbol" w:cstheme="minorBidi"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34D80F0C"/>
    <w:multiLevelType w:val="hybridMultilevel"/>
    <w:tmpl w:val="00E0EE64"/>
    <w:lvl w:ilvl="0" w:tplc="FFFFFFFF">
      <w:numFmt w:val="bullet"/>
      <w:lvlText w:val=""/>
      <w:lvlJc w:val="left"/>
      <w:pPr>
        <w:ind w:left="1256" w:hanging="360"/>
      </w:pPr>
      <w:rPr>
        <w:rFonts w:ascii="Symbol" w:eastAsiaTheme="minorHAnsi" w:hAnsi="Symbol" w:cstheme="minorBidi" w:hint="default"/>
        <w:b/>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8" w15:restartNumberingAfterBreak="0">
    <w:nsid w:val="467538B5"/>
    <w:multiLevelType w:val="hybridMultilevel"/>
    <w:tmpl w:val="603EB2A0"/>
    <w:lvl w:ilvl="0" w:tplc="FFFFFFFF">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AF0630"/>
    <w:multiLevelType w:val="hybridMultilevel"/>
    <w:tmpl w:val="26DE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307A3"/>
    <w:multiLevelType w:val="hybridMultilevel"/>
    <w:tmpl w:val="322E9A10"/>
    <w:lvl w:ilvl="0" w:tplc="04090009">
      <w:start w:val="1"/>
      <w:numFmt w:val="bullet"/>
      <w:lvlText w:val=""/>
      <w:lvlJc w:val="left"/>
      <w:pPr>
        <w:ind w:left="802" w:hanging="360"/>
      </w:pPr>
      <w:rPr>
        <w:rFonts w:ascii="Wingdings" w:hAnsi="Wingdings"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1"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EA37FC8"/>
    <w:multiLevelType w:val="hybridMultilevel"/>
    <w:tmpl w:val="CBA637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1"/>
  </w:num>
  <w:num w:numId="5">
    <w:abstractNumId w:val="8"/>
  </w:num>
  <w:num w:numId="6">
    <w:abstractNumId w:val="9"/>
  </w:num>
  <w:num w:numId="7">
    <w:abstractNumId w:val="7"/>
  </w:num>
  <w:num w:numId="8">
    <w:abstractNumId w:val="4"/>
  </w:num>
  <w:num w:numId="9">
    <w:abstractNumId w:val="6"/>
  </w:num>
  <w:num w:numId="10">
    <w:abstractNumId w:val="3"/>
  </w:num>
  <w:num w:numId="11">
    <w:abstractNumId w:val="12"/>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FA9"/>
    <w:rsid w:val="00000100"/>
    <w:rsid w:val="0000305E"/>
    <w:rsid w:val="0001004C"/>
    <w:rsid w:val="00011E0A"/>
    <w:rsid w:val="00012AD4"/>
    <w:rsid w:val="000152EB"/>
    <w:rsid w:val="00021DBC"/>
    <w:rsid w:val="00027E48"/>
    <w:rsid w:val="00042BCE"/>
    <w:rsid w:val="00043D9E"/>
    <w:rsid w:val="0005177B"/>
    <w:rsid w:val="00052873"/>
    <w:rsid w:val="00052BBC"/>
    <w:rsid w:val="00052FC1"/>
    <w:rsid w:val="0005371B"/>
    <w:rsid w:val="00053812"/>
    <w:rsid w:val="00053B28"/>
    <w:rsid w:val="00054FEA"/>
    <w:rsid w:val="00057BE2"/>
    <w:rsid w:val="00061441"/>
    <w:rsid w:val="0006161A"/>
    <w:rsid w:val="0006214C"/>
    <w:rsid w:val="000622D8"/>
    <w:rsid w:val="0006274B"/>
    <w:rsid w:val="00064B26"/>
    <w:rsid w:val="00067972"/>
    <w:rsid w:val="00070EE5"/>
    <w:rsid w:val="0007388D"/>
    <w:rsid w:val="0007397F"/>
    <w:rsid w:val="00074359"/>
    <w:rsid w:val="0007454A"/>
    <w:rsid w:val="00074869"/>
    <w:rsid w:val="00075CF7"/>
    <w:rsid w:val="00077F88"/>
    <w:rsid w:val="000852D1"/>
    <w:rsid w:val="00085D23"/>
    <w:rsid w:val="00086503"/>
    <w:rsid w:val="0009368E"/>
    <w:rsid w:val="000941AB"/>
    <w:rsid w:val="000960FE"/>
    <w:rsid w:val="000A1F7B"/>
    <w:rsid w:val="000A2A3F"/>
    <w:rsid w:val="000A5073"/>
    <w:rsid w:val="000A5E84"/>
    <w:rsid w:val="000A65C4"/>
    <w:rsid w:val="000A6B06"/>
    <w:rsid w:val="000B0750"/>
    <w:rsid w:val="000B1777"/>
    <w:rsid w:val="000B5318"/>
    <w:rsid w:val="000B5692"/>
    <w:rsid w:val="000B62A5"/>
    <w:rsid w:val="000C2E89"/>
    <w:rsid w:val="000C33A3"/>
    <w:rsid w:val="000C4900"/>
    <w:rsid w:val="000C5107"/>
    <w:rsid w:val="000D05B7"/>
    <w:rsid w:val="000D1A5A"/>
    <w:rsid w:val="000D23E8"/>
    <w:rsid w:val="000D3C96"/>
    <w:rsid w:val="000D5460"/>
    <w:rsid w:val="000D74A1"/>
    <w:rsid w:val="000E0929"/>
    <w:rsid w:val="000E0E14"/>
    <w:rsid w:val="000E5798"/>
    <w:rsid w:val="000F4AAA"/>
    <w:rsid w:val="000F580F"/>
    <w:rsid w:val="000F6DDB"/>
    <w:rsid w:val="00102902"/>
    <w:rsid w:val="00104767"/>
    <w:rsid w:val="0011030C"/>
    <w:rsid w:val="00110782"/>
    <w:rsid w:val="001162CF"/>
    <w:rsid w:val="00120B11"/>
    <w:rsid w:val="00123797"/>
    <w:rsid w:val="001340A3"/>
    <w:rsid w:val="001365EB"/>
    <w:rsid w:val="00136E9E"/>
    <w:rsid w:val="00141204"/>
    <w:rsid w:val="0014536A"/>
    <w:rsid w:val="0015376E"/>
    <w:rsid w:val="0015674B"/>
    <w:rsid w:val="00156A4B"/>
    <w:rsid w:val="00157CF5"/>
    <w:rsid w:val="001635FB"/>
    <w:rsid w:val="001644A4"/>
    <w:rsid w:val="00164A87"/>
    <w:rsid w:val="00167F2E"/>
    <w:rsid w:val="001706AF"/>
    <w:rsid w:val="001710C5"/>
    <w:rsid w:val="001761AD"/>
    <w:rsid w:val="00177D1B"/>
    <w:rsid w:val="001802F1"/>
    <w:rsid w:val="00181C2D"/>
    <w:rsid w:val="00181D9D"/>
    <w:rsid w:val="0018298E"/>
    <w:rsid w:val="001834EA"/>
    <w:rsid w:val="0018430F"/>
    <w:rsid w:val="001867A2"/>
    <w:rsid w:val="00193625"/>
    <w:rsid w:val="001965EF"/>
    <w:rsid w:val="0019689E"/>
    <w:rsid w:val="00196ED2"/>
    <w:rsid w:val="001A1991"/>
    <w:rsid w:val="001A1BEF"/>
    <w:rsid w:val="001A690E"/>
    <w:rsid w:val="001B052F"/>
    <w:rsid w:val="001B0BA3"/>
    <w:rsid w:val="001B32CF"/>
    <w:rsid w:val="001B4702"/>
    <w:rsid w:val="001B483D"/>
    <w:rsid w:val="001B6E3C"/>
    <w:rsid w:val="001C5B6F"/>
    <w:rsid w:val="001E0D07"/>
    <w:rsid w:val="001E424E"/>
    <w:rsid w:val="001E7D21"/>
    <w:rsid w:val="001F0332"/>
    <w:rsid w:val="001F1B82"/>
    <w:rsid w:val="001F3365"/>
    <w:rsid w:val="001F4F22"/>
    <w:rsid w:val="00201EFD"/>
    <w:rsid w:val="0020489E"/>
    <w:rsid w:val="00205E26"/>
    <w:rsid w:val="0020791A"/>
    <w:rsid w:val="00210006"/>
    <w:rsid w:val="002169ED"/>
    <w:rsid w:val="00217BB7"/>
    <w:rsid w:val="002232AC"/>
    <w:rsid w:val="00223B7E"/>
    <w:rsid w:val="002276D9"/>
    <w:rsid w:val="0023398E"/>
    <w:rsid w:val="00234B1B"/>
    <w:rsid w:val="00243ADD"/>
    <w:rsid w:val="00247C41"/>
    <w:rsid w:val="0025133B"/>
    <w:rsid w:val="00254169"/>
    <w:rsid w:val="00257556"/>
    <w:rsid w:val="00261CE3"/>
    <w:rsid w:val="00261E79"/>
    <w:rsid w:val="00266D0A"/>
    <w:rsid w:val="002700CF"/>
    <w:rsid w:val="002760D8"/>
    <w:rsid w:val="00276475"/>
    <w:rsid w:val="00276913"/>
    <w:rsid w:val="002774E2"/>
    <w:rsid w:val="00281B0F"/>
    <w:rsid w:val="00287B9E"/>
    <w:rsid w:val="00290920"/>
    <w:rsid w:val="0029201C"/>
    <w:rsid w:val="00292CFB"/>
    <w:rsid w:val="0029666C"/>
    <w:rsid w:val="00296B2B"/>
    <w:rsid w:val="002A21C7"/>
    <w:rsid w:val="002A3F2A"/>
    <w:rsid w:val="002A5422"/>
    <w:rsid w:val="002A5A76"/>
    <w:rsid w:val="002A5C08"/>
    <w:rsid w:val="002B2B7C"/>
    <w:rsid w:val="002B4CD3"/>
    <w:rsid w:val="002B67D5"/>
    <w:rsid w:val="002C0E4E"/>
    <w:rsid w:val="002C227E"/>
    <w:rsid w:val="002C2289"/>
    <w:rsid w:val="002C2E53"/>
    <w:rsid w:val="002C3941"/>
    <w:rsid w:val="002C4869"/>
    <w:rsid w:val="002D1904"/>
    <w:rsid w:val="002D35DB"/>
    <w:rsid w:val="002D40F6"/>
    <w:rsid w:val="002D5FCF"/>
    <w:rsid w:val="002D6F09"/>
    <w:rsid w:val="002D76E6"/>
    <w:rsid w:val="002E0FC0"/>
    <w:rsid w:val="002E191E"/>
    <w:rsid w:val="002E25F5"/>
    <w:rsid w:val="002E27D5"/>
    <w:rsid w:val="002F1083"/>
    <w:rsid w:val="002F5B3A"/>
    <w:rsid w:val="0030004F"/>
    <w:rsid w:val="003018C0"/>
    <w:rsid w:val="00304CEC"/>
    <w:rsid w:val="003065AE"/>
    <w:rsid w:val="00314903"/>
    <w:rsid w:val="00320B3B"/>
    <w:rsid w:val="0032198D"/>
    <w:rsid w:val="00331DE3"/>
    <w:rsid w:val="00344B05"/>
    <w:rsid w:val="00344DA7"/>
    <w:rsid w:val="00347427"/>
    <w:rsid w:val="00350931"/>
    <w:rsid w:val="003527EE"/>
    <w:rsid w:val="003530EE"/>
    <w:rsid w:val="0035666B"/>
    <w:rsid w:val="00356AEA"/>
    <w:rsid w:val="00357A0F"/>
    <w:rsid w:val="00362D8C"/>
    <w:rsid w:val="0036449B"/>
    <w:rsid w:val="0037492C"/>
    <w:rsid w:val="00380629"/>
    <w:rsid w:val="0038791E"/>
    <w:rsid w:val="0039132D"/>
    <w:rsid w:val="00396FF2"/>
    <w:rsid w:val="00397901"/>
    <w:rsid w:val="003A1CEF"/>
    <w:rsid w:val="003A3890"/>
    <w:rsid w:val="003A5A4B"/>
    <w:rsid w:val="003B1AC0"/>
    <w:rsid w:val="003C1436"/>
    <w:rsid w:val="003C16D7"/>
    <w:rsid w:val="003C4A4D"/>
    <w:rsid w:val="003C4FE1"/>
    <w:rsid w:val="003C7AC6"/>
    <w:rsid w:val="003C7D1A"/>
    <w:rsid w:val="003D186A"/>
    <w:rsid w:val="003D384F"/>
    <w:rsid w:val="003D55D9"/>
    <w:rsid w:val="003D658B"/>
    <w:rsid w:val="003D75C1"/>
    <w:rsid w:val="003E67D5"/>
    <w:rsid w:val="003E6C57"/>
    <w:rsid w:val="003E76FB"/>
    <w:rsid w:val="003F46B2"/>
    <w:rsid w:val="00410DEE"/>
    <w:rsid w:val="0041684A"/>
    <w:rsid w:val="0042524B"/>
    <w:rsid w:val="004302FB"/>
    <w:rsid w:val="004335CD"/>
    <w:rsid w:val="004355DC"/>
    <w:rsid w:val="00435DF9"/>
    <w:rsid w:val="00436E86"/>
    <w:rsid w:val="00440CFF"/>
    <w:rsid w:val="0044307D"/>
    <w:rsid w:val="004463AF"/>
    <w:rsid w:val="00452DCF"/>
    <w:rsid w:val="00454482"/>
    <w:rsid w:val="00454B3A"/>
    <w:rsid w:val="00455CFB"/>
    <w:rsid w:val="00461950"/>
    <w:rsid w:val="00462632"/>
    <w:rsid w:val="00462E3B"/>
    <w:rsid w:val="004653E6"/>
    <w:rsid w:val="00466564"/>
    <w:rsid w:val="004709DD"/>
    <w:rsid w:val="004741F9"/>
    <w:rsid w:val="004752FB"/>
    <w:rsid w:val="00476AD9"/>
    <w:rsid w:val="00477BED"/>
    <w:rsid w:val="004819D0"/>
    <w:rsid w:val="00485BB3"/>
    <w:rsid w:val="00490037"/>
    <w:rsid w:val="004948EA"/>
    <w:rsid w:val="004950B1"/>
    <w:rsid w:val="004A1012"/>
    <w:rsid w:val="004A574F"/>
    <w:rsid w:val="004A5AA7"/>
    <w:rsid w:val="004A6E2E"/>
    <w:rsid w:val="004B1DB6"/>
    <w:rsid w:val="004B566A"/>
    <w:rsid w:val="004C17DA"/>
    <w:rsid w:val="004C2FDF"/>
    <w:rsid w:val="004C76BD"/>
    <w:rsid w:val="004D0510"/>
    <w:rsid w:val="004D0AAA"/>
    <w:rsid w:val="004D5984"/>
    <w:rsid w:val="004E0C6F"/>
    <w:rsid w:val="004E35B4"/>
    <w:rsid w:val="004E37DA"/>
    <w:rsid w:val="004E3E71"/>
    <w:rsid w:val="004E444E"/>
    <w:rsid w:val="004E5989"/>
    <w:rsid w:val="004F246C"/>
    <w:rsid w:val="004F391B"/>
    <w:rsid w:val="004F7B01"/>
    <w:rsid w:val="0050144B"/>
    <w:rsid w:val="00501700"/>
    <w:rsid w:val="00503594"/>
    <w:rsid w:val="005045A2"/>
    <w:rsid w:val="00504CE5"/>
    <w:rsid w:val="00506817"/>
    <w:rsid w:val="005147C4"/>
    <w:rsid w:val="00515740"/>
    <w:rsid w:val="005172C5"/>
    <w:rsid w:val="00517B2F"/>
    <w:rsid w:val="00523CE6"/>
    <w:rsid w:val="00526E9D"/>
    <w:rsid w:val="0053073B"/>
    <w:rsid w:val="00531627"/>
    <w:rsid w:val="00535B03"/>
    <w:rsid w:val="00540A99"/>
    <w:rsid w:val="00541088"/>
    <w:rsid w:val="00550177"/>
    <w:rsid w:val="00553592"/>
    <w:rsid w:val="00556B95"/>
    <w:rsid w:val="005570AF"/>
    <w:rsid w:val="0056152A"/>
    <w:rsid w:val="00561EBB"/>
    <w:rsid w:val="00562925"/>
    <w:rsid w:val="0057420F"/>
    <w:rsid w:val="00574225"/>
    <w:rsid w:val="0057609E"/>
    <w:rsid w:val="0058284B"/>
    <w:rsid w:val="00585962"/>
    <w:rsid w:val="005912E1"/>
    <w:rsid w:val="00593E7E"/>
    <w:rsid w:val="00596B7F"/>
    <w:rsid w:val="005A3B00"/>
    <w:rsid w:val="005A50A3"/>
    <w:rsid w:val="005A631B"/>
    <w:rsid w:val="005A679B"/>
    <w:rsid w:val="005B6A88"/>
    <w:rsid w:val="005B74DD"/>
    <w:rsid w:val="005C60DA"/>
    <w:rsid w:val="005C79CA"/>
    <w:rsid w:val="005D054E"/>
    <w:rsid w:val="005D5EA3"/>
    <w:rsid w:val="005D787A"/>
    <w:rsid w:val="005E02CF"/>
    <w:rsid w:val="005E5BDE"/>
    <w:rsid w:val="005F43AD"/>
    <w:rsid w:val="005F54A3"/>
    <w:rsid w:val="005F6276"/>
    <w:rsid w:val="0060032E"/>
    <w:rsid w:val="00600FC0"/>
    <w:rsid w:val="00601E19"/>
    <w:rsid w:val="00603998"/>
    <w:rsid w:val="0060681F"/>
    <w:rsid w:val="00606FCC"/>
    <w:rsid w:val="00607020"/>
    <w:rsid w:val="00612C07"/>
    <w:rsid w:val="00613FBF"/>
    <w:rsid w:val="0061403B"/>
    <w:rsid w:val="00614C9D"/>
    <w:rsid w:val="0061651F"/>
    <w:rsid w:val="006168C6"/>
    <w:rsid w:val="00625617"/>
    <w:rsid w:val="00632451"/>
    <w:rsid w:val="00636232"/>
    <w:rsid w:val="00637C45"/>
    <w:rsid w:val="00641940"/>
    <w:rsid w:val="00644497"/>
    <w:rsid w:val="006447CD"/>
    <w:rsid w:val="00646AC9"/>
    <w:rsid w:val="0064704A"/>
    <w:rsid w:val="006517F5"/>
    <w:rsid w:val="0065277C"/>
    <w:rsid w:val="006544FD"/>
    <w:rsid w:val="006547B3"/>
    <w:rsid w:val="006568E6"/>
    <w:rsid w:val="006628BF"/>
    <w:rsid w:val="00664341"/>
    <w:rsid w:val="00665D2C"/>
    <w:rsid w:val="0066750B"/>
    <w:rsid w:val="00672FA9"/>
    <w:rsid w:val="00673E5E"/>
    <w:rsid w:val="00680EAF"/>
    <w:rsid w:val="00681AFA"/>
    <w:rsid w:val="0068555F"/>
    <w:rsid w:val="00685B8A"/>
    <w:rsid w:val="00686549"/>
    <w:rsid w:val="00696DC4"/>
    <w:rsid w:val="006A0E90"/>
    <w:rsid w:val="006B3230"/>
    <w:rsid w:val="006B363F"/>
    <w:rsid w:val="006C0925"/>
    <w:rsid w:val="006C2054"/>
    <w:rsid w:val="006C29B0"/>
    <w:rsid w:val="006C4FD7"/>
    <w:rsid w:val="006C6522"/>
    <w:rsid w:val="006D2ED8"/>
    <w:rsid w:val="006D4A54"/>
    <w:rsid w:val="006D6BBF"/>
    <w:rsid w:val="006E604A"/>
    <w:rsid w:val="006E6C80"/>
    <w:rsid w:val="006F3ED8"/>
    <w:rsid w:val="00705441"/>
    <w:rsid w:val="00707A29"/>
    <w:rsid w:val="00710E60"/>
    <w:rsid w:val="007111EF"/>
    <w:rsid w:val="007123E1"/>
    <w:rsid w:val="00715E3C"/>
    <w:rsid w:val="007160F9"/>
    <w:rsid w:val="00722111"/>
    <w:rsid w:val="007242A2"/>
    <w:rsid w:val="0072770C"/>
    <w:rsid w:val="00733BA7"/>
    <w:rsid w:val="00733C0B"/>
    <w:rsid w:val="00734B08"/>
    <w:rsid w:val="00734CF0"/>
    <w:rsid w:val="0074151D"/>
    <w:rsid w:val="007517A5"/>
    <w:rsid w:val="00751F79"/>
    <w:rsid w:val="007575D2"/>
    <w:rsid w:val="00761FA7"/>
    <w:rsid w:val="00762DB5"/>
    <w:rsid w:val="00762F4B"/>
    <w:rsid w:val="00763F2F"/>
    <w:rsid w:val="00764EB0"/>
    <w:rsid w:val="0076614C"/>
    <w:rsid w:val="00767879"/>
    <w:rsid w:val="00767CE2"/>
    <w:rsid w:val="00767E49"/>
    <w:rsid w:val="00770FCF"/>
    <w:rsid w:val="00774A66"/>
    <w:rsid w:val="007753CD"/>
    <w:rsid w:val="00776A83"/>
    <w:rsid w:val="00777688"/>
    <w:rsid w:val="00777B6A"/>
    <w:rsid w:val="007827B0"/>
    <w:rsid w:val="00783CC8"/>
    <w:rsid w:val="00784248"/>
    <w:rsid w:val="0078604E"/>
    <w:rsid w:val="00790FA5"/>
    <w:rsid w:val="007936DD"/>
    <w:rsid w:val="007A06DE"/>
    <w:rsid w:val="007A0D10"/>
    <w:rsid w:val="007A195E"/>
    <w:rsid w:val="007A29F9"/>
    <w:rsid w:val="007A5C7E"/>
    <w:rsid w:val="007A5D0F"/>
    <w:rsid w:val="007B2F3C"/>
    <w:rsid w:val="007B3577"/>
    <w:rsid w:val="007B5854"/>
    <w:rsid w:val="007B7E0E"/>
    <w:rsid w:val="007C3CCF"/>
    <w:rsid w:val="007C4D83"/>
    <w:rsid w:val="007D1BAE"/>
    <w:rsid w:val="007D25C2"/>
    <w:rsid w:val="007D7484"/>
    <w:rsid w:val="007E31E5"/>
    <w:rsid w:val="007F2C5C"/>
    <w:rsid w:val="007F4691"/>
    <w:rsid w:val="008017BD"/>
    <w:rsid w:val="00817DF8"/>
    <w:rsid w:val="008202DA"/>
    <w:rsid w:val="00824EC9"/>
    <w:rsid w:val="0082639B"/>
    <w:rsid w:val="0082711E"/>
    <w:rsid w:val="0083192D"/>
    <w:rsid w:val="00831D1E"/>
    <w:rsid w:val="00833D9F"/>
    <w:rsid w:val="0083494D"/>
    <w:rsid w:val="0084055A"/>
    <w:rsid w:val="008422CA"/>
    <w:rsid w:val="00845986"/>
    <w:rsid w:val="00846B2D"/>
    <w:rsid w:val="00850707"/>
    <w:rsid w:val="008529BF"/>
    <w:rsid w:val="00853DCD"/>
    <w:rsid w:val="00855C3E"/>
    <w:rsid w:val="00856EEA"/>
    <w:rsid w:val="00864E1C"/>
    <w:rsid w:val="0087068D"/>
    <w:rsid w:val="00872AAE"/>
    <w:rsid w:val="0087372E"/>
    <w:rsid w:val="00876DE4"/>
    <w:rsid w:val="008833D4"/>
    <w:rsid w:val="008872EB"/>
    <w:rsid w:val="00890D8C"/>
    <w:rsid w:val="008910D3"/>
    <w:rsid w:val="00892254"/>
    <w:rsid w:val="008927BD"/>
    <w:rsid w:val="00893738"/>
    <w:rsid w:val="00894509"/>
    <w:rsid w:val="00894664"/>
    <w:rsid w:val="00894A41"/>
    <w:rsid w:val="00896127"/>
    <w:rsid w:val="00897F8A"/>
    <w:rsid w:val="008A0EF0"/>
    <w:rsid w:val="008A1404"/>
    <w:rsid w:val="008A1454"/>
    <w:rsid w:val="008A2098"/>
    <w:rsid w:val="008A3AE7"/>
    <w:rsid w:val="008A4A8D"/>
    <w:rsid w:val="008A5340"/>
    <w:rsid w:val="008A54A7"/>
    <w:rsid w:val="008A69C9"/>
    <w:rsid w:val="008B062E"/>
    <w:rsid w:val="008B38FF"/>
    <w:rsid w:val="008B4FA1"/>
    <w:rsid w:val="008B56E2"/>
    <w:rsid w:val="008C0BF2"/>
    <w:rsid w:val="008C1110"/>
    <w:rsid w:val="008C2DC8"/>
    <w:rsid w:val="008C433E"/>
    <w:rsid w:val="008D1CDF"/>
    <w:rsid w:val="008D2B05"/>
    <w:rsid w:val="008E48A7"/>
    <w:rsid w:val="008E56C6"/>
    <w:rsid w:val="008F6967"/>
    <w:rsid w:val="00900F2E"/>
    <w:rsid w:val="00903CE4"/>
    <w:rsid w:val="00906E70"/>
    <w:rsid w:val="00912994"/>
    <w:rsid w:val="009138D1"/>
    <w:rsid w:val="009145E1"/>
    <w:rsid w:val="009214D4"/>
    <w:rsid w:val="009228F7"/>
    <w:rsid w:val="009251E8"/>
    <w:rsid w:val="00926AAB"/>
    <w:rsid w:val="00930D30"/>
    <w:rsid w:val="00931CC7"/>
    <w:rsid w:val="00932297"/>
    <w:rsid w:val="009356DA"/>
    <w:rsid w:val="00935C1E"/>
    <w:rsid w:val="009365F3"/>
    <w:rsid w:val="00937D71"/>
    <w:rsid w:val="00950BE9"/>
    <w:rsid w:val="0095599A"/>
    <w:rsid w:val="00957D8B"/>
    <w:rsid w:val="009648A6"/>
    <w:rsid w:val="00965546"/>
    <w:rsid w:val="00972A1B"/>
    <w:rsid w:val="00973F03"/>
    <w:rsid w:val="00976B09"/>
    <w:rsid w:val="009810C6"/>
    <w:rsid w:val="00985EC0"/>
    <w:rsid w:val="00987F30"/>
    <w:rsid w:val="00990A79"/>
    <w:rsid w:val="00991158"/>
    <w:rsid w:val="00995229"/>
    <w:rsid w:val="009A00A6"/>
    <w:rsid w:val="009A0B20"/>
    <w:rsid w:val="009A0D11"/>
    <w:rsid w:val="009A307D"/>
    <w:rsid w:val="009A5D23"/>
    <w:rsid w:val="009A7FEE"/>
    <w:rsid w:val="009B1C10"/>
    <w:rsid w:val="009B6D74"/>
    <w:rsid w:val="009C231D"/>
    <w:rsid w:val="009C252C"/>
    <w:rsid w:val="009C4440"/>
    <w:rsid w:val="009D1E5F"/>
    <w:rsid w:val="009D4B5C"/>
    <w:rsid w:val="009D76CF"/>
    <w:rsid w:val="009D7BB2"/>
    <w:rsid w:val="009E3267"/>
    <w:rsid w:val="009E3B7F"/>
    <w:rsid w:val="009E6A62"/>
    <w:rsid w:val="009F0A88"/>
    <w:rsid w:val="009F1898"/>
    <w:rsid w:val="009F6238"/>
    <w:rsid w:val="009F6BD3"/>
    <w:rsid w:val="009F7195"/>
    <w:rsid w:val="00A038D0"/>
    <w:rsid w:val="00A04A62"/>
    <w:rsid w:val="00A05B34"/>
    <w:rsid w:val="00A1072A"/>
    <w:rsid w:val="00A14C8E"/>
    <w:rsid w:val="00A14D70"/>
    <w:rsid w:val="00A15388"/>
    <w:rsid w:val="00A235A7"/>
    <w:rsid w:val="00A2384F"/>
    <w:rsid w:val="00A26147"/>
    <w:rsid w:val="00A370E3"/>
    <w:rsid w:val="00A37150"/>
    <w:rsid w:val="00A4002A"/>
    <w:rsid w:val="00A421B6"/>
    <w:rsid w:val="00A42B3B"/>
    <w:rsid w:val="00A43035"/>
    <w:rsid w:val="00A519F2"/>
    <w:rsid w:val="00A52BE0"/>
    <w:rsid w:val="00A5338E"/>
    <w:rsid w:val="00A562CB"/>
    <w:rsid w:val="00A56CCB"/>
    <w:rsid w:val="00A63918"/>
    <w:rsid w:val="00A639D6"/>
    <w:rsid w:val="00A63D4E"/>
    <w:rsid w:val="00A64DA8"/>
    <w:rsid w:val="00A65EB3"/>
    <w:rsid w:val="00A67F8A"/>
    <w:rsid w:val="00A76001"/>
    <w:rsid w:val="00A80F29"/>
    <w:rsid w:val="00A832BD"/>
    <w:rsid w:val="00A86140"/>
    <w:rsid w:val="00A925CF"/>
    <w:rsid w:val="00A9368D"/>
    <w:rsid w:val="00AA0555"/>
    <w:rsid w:val="00AA0B87"/>
    <w:rsid w:val="00AA3465"/>
    <w:rsid w:val="00AA4203"/>
    <w:rsid w:val="00AA4887"/>
    <w:rsid w:val="00AB0328"/>
    <w:rsid w:val="00AB2DF7"/>
    <w:rsid w:val="00AC12B7"/>
    <w:rsid w:val="00AC1E28"/>
    <w:rsid w:val="00AC1EA2"/>
    <w:rsid w:val="00AC2B2E"/>
    <w:rsid w:val="00AC6136"/>
    <w:rsid w:val="00AD28C2"/>
    <w:rsid w:val="00AD3A52"/>
    <w:rsid w:val="00AD5C3F"/>
    <w:rsid w:val="00AD7045"/>
    <w:rsid w:val="00AE0C1B"/>
    <w:rsid w:val="00AE165F"/>
    <w:rsid w:val="00AE3A2E"/>
    <w:rsid w:val="00AF0215"/>
    <w:rsid w:val="00AF0619"/>
    <w:rsid w:val="00AF3835"/>
    <w:rsid w:val="00AF7FC4"/>
    <w:rsid w:val="00B00E7A"/>
    <w:rsid w:val="00B038B7"/>
    <w:rsid w:val="00B04267"/>
    <w:rsid w:val="00B04342"/>
    <w:rsid w:val="00B067FB"/>
    <w:rsid w:val="00B10399"/>
    <w:rsid w:val="00B137AB"/>
    <w:rsid w:val="00B15060"/>
    <w:rsid w:val="00B162FC"/>
    <w:rsid w:val="00B177CA"/>
    <w:rsid w:val="00B20512"/>
    <w:rsid w:val="00B22062"/>
    <w:rsid w:val="00B261E9"/>
    <w:rsid w:val="00B2632C"/>
    <w:rsid w:val="00B26DF2"/>
    <w:rsid w:val="00B31AE9"/>
    <w:rsid w:val="00B32CFC"/>
    <w:rsid w:val="00B33EF4"/>
    <w:rsid w:val="00B37E03"/>
    <w:rsid w:val="00B41DFC"/>
    <w:rsid w:val="00B4244C"/>
    <w:rsid w:val="00B46D6C"/>
    <w:rsid w:val="00B54E91"/>
    <w:rsid w:val="00B558C8"/>
    <w:rsid w:val="00B56906"/>
    <w:rsid w:val="00B618B1"/>
    <w:rsid w:val="00B62317"/>
    <w:rsid w:val="00B6320B"/>
    <w:rsid w:val="00B64F2C"/>
    <w:rsid w:val="00B654D1"/>
    <w:rsid w:val="00B655C6"/>
    <w:rsid w:val="00B67925"/>
    <w:rsid w:val="00B70E37"/>
    <w:rsid w:val="00B71C99"/>
    <w:rsid w:val="00B73EBA"/>
    <w:rsid w:val="00B74E59"/>
    <w:rsid w:val="00B76EEF"/>
    <w:rsid w:val="00B77CC8"/>
    <w:rsid w:val="00B8148E"/>
    <w:rsid w:val="00B84281"/>
    <w:rsid w:val="00B86E4F"/>
    <w:rsid w:val="00B967FE"/>
    <w:rsid w:val="00B97278"/>
    <w:rsid w:val="00BA0A85"/>
    <w:rsid w:val="00BA125F"/>
    <w:rsid w:val="00BA19BE"/>
    <w:rsid w:val="00BA7CA3"/>
    <w:rsid w:val="00BB09A5"/>
    <w:rsid w:val="00BB361C"/>
    <w:rsid w:val="00BB44AA"/>
    <w:rsid w:val="00BB7F3C"/>
    <w:rsid w:val="00BC5D1F"/>
    <w:rsid w:val="00BC64C9"/>
    <w:rsid w:val="00BD0521"/>
    <w:rsid w:val="00BD214D"/>
    <w:rsid w:val="00BD37A6"/>
    <w:rsid w:val="00BD3F99"/>
    <w:rsid w:val="00BD4253"/>
    <w:rsid w:val="00BD62DC"/>
    <w:rsid w:val="00BD776D"/>
    <w:rsid w:val="00BE07CD"/>
    <w:rsid w:val="00BE1FCB"/>
    <w:rsid w:val="00BF0494"/>
    <w:rsid w:val="00BF112A"/>
    <w:rsid w:val="00BF5486"/>
    <w:rsid w:val="00BF607E"/>
    <w:rsid w:val="00BF69E8"/>
    <w:rsid w:val="00BF6C3D"/>
    <w:rsid w:val="00C12CDB"/>
    <w:rsid w:val="00C21080"/>
    <w:rsid w:val="00C230CD"/>
    <w:rsid w:val="00C27F88"/>
    <w:rsid w:val="00C318B8"/>
    <w:rsid w:val="00C35BE8"/>
    <w:rsid w:val="00C40979"/>
    <w:rsid w:val="00C50E15"/>
    <w:rsid w:val="00C54537"/>
    <w:rsid w:val="00C61002"/>
    <w:rsid w:val="00C6245F"/>
    <w:rsid w:val="00C62FB0"/>
    <w:rsid w:val="00C63F4F"/>
    <w:rsid w:val="00C64ECC"/>
    <w:rsid w:val="00C660E9"/>
    <w:rsid w:val="00C70657"/>
    <w:rsid w:val="00C72EB3"/>
    <w:rsid w:val="00C73041"/>
    <w:rsid w:val="00C730C9"/>
    <w:rsid w:val="00C77001"/>
    <w:rsid w:val="00C77560"/>
    <w:rsid w:val="00C8107A"/>
    <w:rsid w:val="00C811D2"/>
    <w:rsid w:val="00C814B6"/>
    <w:rsid w:val="00C82A68"/>
    <w:rsid w:val="00C87980"/>
    <w:rsid w:val="00C87C3D"/>
    <w:rsid w:val="00C94FD1"/>
    <w:rsid w:val="00C967DD"/>
    <w:rsid w:val="00C96906"/>
    <w:rsid w:val="00C97360"/>
    <w:rsid w:val="00CA0A6A"/>
    <w:rsid w:val="00CA252A"/>
    <w:rsid w:val="00CA5E13"/>
    <w:rsid w:val="00CA636C"/>
    <w:rsid w:val="00CA6645"/>
    <w:rsid w:val="00CA7763"/>
    <w:rsid w:val="00CB31F7"/>
    <w:rsid w:val="00CB3DE8"/>
    <w:rsid w:val="00CB5F1A"/>
    <w:rsid w:val="00CC57A6"/>
    <w:rsid w:val="00CC6CD2"/>
    <w:rsid w:val="00CD3C5F"/>
    <w:rsid w:val="00CE133E"/>
    <w:rsid w:val="00CE33A4"/>
    <w:rsid w:val="00CE4063"/>
    <w:rsid w:val="00CE4B16"/>
    <w:rsid w:val="00CE5A2A"/>
    <w:rsid w:val="00CE62F5"/>
    <w:rsid w:val="00CE6B63"/>
    <w:rsid w:val="00CF12BE"/>
    <w:rsid w:val="00CF2542"/>
    <w:rsid w:val="00CF327E"/>
    <w:rsid w:val="00CF43E3"/>
    <w:rsid w:val="00CF7B3A"/>
    <w:rsid w:val="00D00017"/>
    <w:rsid w:val="00D02891"/>
    <w:rsid w:val="00D02D3B"/>
    <w:rsid w:val="00D06299"/>
    <w:rsid w:val="00D103B2"/>
    <w:rsid w:val="00D12B9D"/>
    <w:rsid w:val="00D13A2B"/>
    <w:rsid w:val="00D15CA6"/>
    <w:rsid w:val="00D2251C"/>
    <w:rsid w:val="00D23285"/>
    <w:rsid w:val="00D24287"/>
    <w:rsid w:val="00D259D2"/>
    <w:rsid w:val="00D27077"/>
    <w:rsid w:val="00D275BB"/>
    <w:rsid w:val="00D33933"/>
    <w:rsid w:val="00D42138"/>
    <w:rsid w:val="00D424AD"/>
    <w:rsid w:val="00D437AB"/>
    <w:rsid w:val="00D448A6"/>
    <w:rsid w:val="00D468D1"/>
    <w:rsid w:val="00D522E7"/>
    <w:rsid w:val="00D5470B"/>
    <w:rsid w:val="00D55464"/>
    <w:rsid w:val="00D556A0"/>
    <w:rsid w:val="00D663DA"/>
    <w:rsid w:val="00D66E8C"/>
    <w:rsid w:val="00D67E5A"/>
    <w:rsid w:val="00D70F4E"/>
    <w:rsid w:val="00D7245C"/>
    <w:rsid w:val="00D73069"/>
    <w:rsid w:val="00D73835"/>
    <w:rsid w:val="00D75D93"/>
    <w:rsid w:val="00D76321"/>
    <w:rsid w:val="00D77807"/>
    <w:rsid w:val="00D77A56"/>
    <w:rsid w:val="00D81034"/>
    <w:rsid w:val="00D81BAD"/>
    <w:rsid w:val="00D85157"/>
    <w:rsid w:val="00D9553D"/>
    <w:rsid w:val="00D97293"/>
    <w:rsid w:val="00D97F71"/>
    <w:rsid w:val="00DA4CDA"/>
    <w:rsid w:val="00DA62F8"/>
    <w:rsid w:val="00DA653C"/>
    <w:rsid w:val="00DB4B9C"/>
    <w:rsid w:val="00DB51EB"/>
    <w:rsid w:val="00DB5FF5"/>
    <w:rsid w:val="00DB7DE0"/>
    <w:rsid w:val="00DC0E78"/>
    <w:rsid w:val="00DC2950"/>
    <w:rsid w:val="00DD611A"/>
    <w:rsid w:val="00DE072A"/>
    <w:rsid w:val="00DE2475"/>
    <w:rsid w:val="00DE4448"/>
    <w:rsid w:val="00DE4A71"/>
    <w:rsid w:val="00DE6EA9"/>
    <w:rsid w:val="00DE73FE"/>
    <w:rsid w:val="00DF088A"/>
    <w:rsid w:val="00DF191D"/>
    <w:rsid w:val="00DF1C3C"/>
    <w:rsid w:val="00DF1C82"/>
    <w:rsid w:val="00DF36B9"/>
    <w:rsid w:val="00DF4A3F"/>
    <w:rsid w:val="00DF651B"/>
    <w:rsid w:val="00DF7B96"/>
    <w:rsid w:val="00DF7C20"/>
    <w:rsid w:val="00E022EE"/>
    <w:rsid w:val="00E028F4"/>
    <w:rsid w:val="00E02B45"/>
    <w:rsid w:val="00E03017"/>
    <w:rsid w:val="00E03D2A"/>
    <w:rsid w:val="00E05666"/>
    <w:rsid w:val="00E14E49"/>
    <w:rsid w:val="00E15013"/>
    <w:rsid w:val="00E15CEF"/>
    <w:rsid w:val="00E15E3F"/>
    <w:rsid w:val="00E17C82"/>
    <w:rsid w:val="00E21B21"/>
    <w:rsid w:val="00E23EEA"/>
    <w:rsid w:val="00E31C36"/>
    <w:rsid w:val="00E32A68"/>
    <w:rsid w:val="00E415B7"/>
    <w:rsid w:val="00E41D3B"/>
    <w:rsid w:val="00E47654"/>
    <w:rsid w:val="00E54313"/>
    <w:rsid w:val="00E549BE"/>
    <w:rsid w:val="00E56A5C"/>
    <w:rsid w:val="00E62F3F"/>
    <w:rsid w:val="00E64617"/>
    <w:rsid w:val="00E737A3"/>
    <w:rsid w:val="00E74B52"/>
    <w:rsid w:val="00E86796"/>
    <w:rsid w:val="00E949DE"/>
    <w:rsid w:val="00E97FCA"/>
    <w:rsid w:val="00EA1385"/>
    <w:rsid w:val="00EA2D51"/>
    <w:rsid w:val="00EA33D6"/>
    <w:rsid w:val="00EB1C39"/>
    <w:rsid w:val="00EB35B6"/>
    <w:rsid w:val="00EC0F63"/>
    <w:rsid w:val="00EC20C2"/>
    <w:rsid w:val="00EC48E8"/>
    <w:rsid w:val="00EC4F22"/>
    <w:rsid w:val="00EC5064"/>
    <w:rsid w:val="00EC6D29"/>
    <w:rsid w:val="00ED0DAC"/>
    <w:rsid w:val="00ED3B47"/>
    <w:rsid w:val="00ED7D5C"/>
    <w:rsid w:val="00EE00D3"/>
    <w:rsid w:val="00EE3299"/>
    <w:rsid w:val="00EE5809"/>
    <w:rsid w:val="00EE5D0C"/>
    <w:rsid w:val="00EF5876"/>
    <w:rsid w:val="00F00672"/>
    <w:rsid w:val="00F0084A"/>
    <w:rsid w:val="00F01609"/>
    <w:rsid w:val="00F0267D"/>
    <w:rsid w:val="00F02ECE"/>
    <w:rsid w:val="00F03E6F"/>
    <w:rsid w:val="00F0505A"/>
    <w:rsid w:val="00F148D1"/>
    <w:rsid w:val="00F158A4"/>
    <w:rsid w:val="00F22326"/>
    <w:rsid w:val="00F22E83"/>
    <w:rsid w:val="00F2518F"/>
    <w:rsid w:val="00F27562"/>
    <w:rsid w:val="00F27FB9"/>
    <w:rsid w:val="00F3616A"/>
    <w:rsid w:val="00F41706"/>
    <w:rsid w:val="00F42BF8"/>
    <w:rsid w:val="00F435DC"/>
    <w:rsid w:val="00F44D36"/>
    <w:rsid w:val="00F469F6"/>
    <w:rsid w:val="00F47082"/>
    <w:rsid w:val="00F5198F"/>
    <w:rsid w:val="00F51D2F"/>
    <w:rsid w:val="00F542F0"/>
    <w:rsid w:val="00F64829"/>
    <w:rsid w:val="00F64FDE"/>
    <w:rsid w:val="00F66633"/>
    <w:rsid w:val="00F7353A"/>
    <w:rsid w:val="00F76E56"/>
    <w:rsid w:val="00F81866"/>
    <w:rsid w:val="00F96D98"/>
    <w:rsid w:val="00F97EEE"/>
    <w:rsid w:val="00FA2C74"/>
    <w:rsid w:val="00FA4E3E"/>
    <w:rsid w:val="00FA5D00"/>
    <w:rsid w:val="00FB10E9"/>
    <w:rsid w:val="00FB17F0"/>
    <w:rsid w:val="00FB2643"/>
    <w:rsid w:val="00FB75E1"/>
    <w:rsid w:val="00FC016C"/>
    <w:rsid w:val="00FC14EA"/>
    <w:rsid w:val="00FC16F1"/>
    <w:rsid w:val="00FC278E"/>
    <w:rsid w:val="00FC2D1A"/>
    <w:rsid w:val="00FC704F"/>
    <w:rsid w:val="00FD1BA3"/>
    <w:rsid w:val="00FD3AEC"/>
    <w:rsid w:val="00FD6F27"/>
    <w:rsid w:val="00FE2CE7"/>
    <w:rsid w:val="00FE7787"/>
    <w:rsid w:val="00FF3C7B"/>
    <w:rsid w:val="00FF6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6ECC94"/>
  <w15:docId w15:val="{A47D5687-EB2F-AC47-928B-07D0FD2AB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906E70"/>
    <w:pPr>
      <w:ind w:left="720"/>
      <w:contextualSpacing/>
    </w:pPr>
  </w:style>
  <w:style w:type="table" w:styleId="TableGrid">
    <w:name w:val="Table Grid"/>
    <w:basedOn w:val="TableNormal"/>
    <w:uiPriority w:val="39"/>
    <w:rsid w:val="008C2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D5EA3"/>
    <w:rPr>
      <w:color w:val="605E5C"/>
      <w:shd w:val="clear" w:color="auto" w:fill="E1DFDD"/>
    </w:rPr>
  </w:style>
  <w:style w:type="table" w:customStyle="1" w:styleId="TableGridLight1">
    <w:name w:val="Table Grid Light1"/>
    <w:basedOn w:val="TableNormal"/>
    <w:uiPriority w:val="40"/>
    <w:rsid w:val="002C0E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2D76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2D76E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2D76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D76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2D76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94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jpe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yperlink" Target="http://www.dreamincode.net/forums/topic/243537-control-issue-with-snake-game-in-c%23/"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hyperlink" Target="http://www.c-sharpcorner.com/UploadFile/udeshikah/snake-game-application-in-C-Sharp/" TargetMode="External" /><Relationship Id="rId10" Type="http://schemas.openxmlformats.org/officeDocument/2006/relationships/image" Target="media/image4.jpe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jpe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Downloads\%7bA2B5CE43-1E69-9F43-8CE3-38A976F88BAE%7dtf50002051.dotx" TargetMode="External" /></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%7bA2B5CE43-1E69-9F43-8CE3-38A976F88BAE%7dtf50002051.dotx</Template>
  <TotalTime>3</TotalTime>
  <Pages>44</Pages>
  <Words>2935</Words>
  <Characters>16732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KARAN KANOJIA</cp:lastModifiedBy>
  <cp:revision>2</cp:revision>
  <dcterms:created xsi:type="dcterms:W3CDTF">2021-01-19T04:07:00Z</dcterms:created>
  <dcterms:modified xsi:type="dcterms:W3CDTF">2021-01-19T04:07:00Z</dcterms:modified>
</cp:coreProperties>
</file>